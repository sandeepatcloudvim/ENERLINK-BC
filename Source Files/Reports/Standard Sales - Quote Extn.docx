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Extend Sales - Quote/50202"/>
                <w:id w:val="-346637227"/>
                <w:placeholder>
                  <w:docPart w:val="18ECDB4E735444248662DE2B13ECDE27"/>
                </w:placeholder>
                <w:dataBinding w:prefixMappings="xmlns:ns0='urn:microsoft-dynamics-nav/reports/Extend Sales - Quote/50202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Extend Sales - Quote/50202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Extend Sales - Quote/50202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Extend Sales - Quote/50202"/>
                <w:id w:val="2121793087"/>
                <w:placeholder>
                  <w:docPart w:val="2F34EED7068C4D88AF02DA5EDCEF4F77"/>
                </w:placeholder>
                <w:dataBinding w:prefixMappings="xmlns:ns0='urn:microsoft-dynamics-nav/reports/Extend Sales - Quote/50202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Extend Sales - Quote/50202"/>
                <w:id w:val="1521665205"/>
                <w:placeholder>
                  <w:docPart w:val="B9A829857B8F42CCA7AF65F5DA104A42"/>
                </w:placeholder>
                <w:dataBinding w:prefixMappings="xmlns:ns0='urn:microsoft-dynamics-nav/reports/Extend Sales - Quote/50202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Extend Sales - Quote/50202"/>
                <w:id w:val="536395156"/>
                <w:placeholder>
                  <w:docPart w:val="B558D5F557424E7580F2C33A7245551E"/>
                </w:placeholder>
                <w:dataBinding w:prefixMappings="xmlns:ns0='urn:microsoft-dynamics-nav/reports/Extend Sales - Quote/50202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Extend Sales - Quote/50202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Extend Sales - Quote/50202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Extend Sales - Quote/50202"/>
                <w:id w:val="1229109116"/>
                <w:placeholder>
                  <w:docPart w:val="18DDE567520A4EFC9378CCA4C87E4DDF"/>
                </w:placeholder>
                <w:dataBinding w:prefixMappings="xmlns:ns0='urn:microsoft-dynamics-nav/reports/Extend Sales - Quote/50202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Extend Sales - Quote/50202"/>
                <w:id w:val="-843252946"/>
                <w:placeholder>
                  <w:docPart w:val="CF22DB901D5644609DBD9B606390CF97"/>
                </w:placeholder>
                <w:dataBinding w:prefixMappings="xmlns:ns0='urn:microsoft-dynamics-nav/reports/Extend Sales - Quote/50202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Extend Sales - Quote/50202"/>
                <w:id w:val="1814057176"/>
                <w:placeholder>
                  <w:docPart w:val="1B3FC965A2AF4D7D8BB278817E8B0A34"/>
                </w:placeholder>
                <w:dataBinding w:prefixMappings="xmlns:ns0='urn:microsoft-dynamics-nav/reports/Extend Sales - Quote/50202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Extend Sales - Quote/50202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Extend Sales - Quote/50202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Extend Sales - Quote/50202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Extend Sales - Quote/50202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Extend Sales - Quote/50202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Extend Sales - Quote/50202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Extend Sales - Quote/50202"/>
                <w:id w:val="-762605892"/>
                <w:placeholder>
                  <w:docPart w:val="6D50E62DE5704DC3A5636FDAAA73CCBA"/>
                </w:placeholder>
                <w:dataBinding w:prefixMappings="xmlns:ns0='urn:microsoft-dynamics-nav/reports/Extend Sales - Quote/50202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Extend Sales - Quote/50202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Extend Sales - Quote/50202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Extend Sales - Quote/50202"/>
                <w:id w:val="1332101128"/>
                <w:placeholder>
                  <w:docPart w:val="B2398CECCE1A4AD1A81E04EF7E0CEA7E"/>
                </w:placeholder>
                <w:dataBinding w:prefixMappings="xmlns:ns0='urn:microsoft-dynamics-nav/reports/Extend Sales - Quote/50202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Extend Sales - Quote/50202"/>
              <w:id w:val="571465082"/>
              <w:placeholder>
                <w:docPart w:val="956CDC42C9E141AFAC9F698AFF0EFAC8"/>
              </w:placeholder>
              <w:dataBinding w:prefixMappings="xmlns:ns0='urn:microsoft-dynamics-nav/reports/Extend Sales - Quote/50202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Extend Sales - Quote/50202"/>
            <w:id w:val="1662350401"/>
            <w:placeholder>
              <w:docPart w:val="583268A118704BBCA98CA72790A77E5C"/>
            </w:placeholder>
            <w:dataBinding w:prefixMappings="xmlns:ns0='urn:microsoft-dynamics-nav/reports/Extend Sales - Quote/50202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Extend Sales - Quote/50202/'" w:xpath="/ns0:NavWordReportXmlPart[1]/ns0:Header[1]/ns0:QuoteValidToDate_Lbl[1]" w:storeItemID="{165371B7-C97D-4FCC-A972-C3AFA60F9511}"/>
            <w:text/>
            <w:alias w:val="#Nav: /Header/QuoteValidToDate_Lbl"/>
            <w:tag w:val="#Nav: Extend Sales - Quote/50202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Extend Sales - Quote/50202"/>
            <w:id w:val="-244584271"/>
            <w:placeholder>
              <w:docPart w:val="DAE64221D173409380251EAEF55C7282"/>
            </w:placeholder>
            <w:dataBinding w:prefixMappings="xmlns:ns0='urn:microsoft-dynamics-nav/reports/Extend Sales - Quote/50202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Extend Sales - Quote/50202"/>
            <w:id w:val="-2080432702"/>
            <w:placeholder>
              <w:docPart w:val="9006796951AC4CF8953EBA676228A438"/>
            </w:placeholder>
            <w:dataBinding w:prefixMappings="xmlns:ns0='urn:microsoft-dynamics-nav/reports/Extend Sales - Quote/50202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Extend Sales - Quote/50202"/>
            <w:id w:val="-89551258"/>
            <w:placeholder>
              <w:docPart w:val="7506A345714341689FC8339DEF2C0F9B"/>
            </w:placeholder>
            <w:dataBinding w:prefixMappings="xmlns:ns0='urn:microsoft-dynamics-nav/reports/Extend Sales - Quote/50202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Extend Sales - Quote/50202"/>
                <w:id w:val="520907351"/>
                <w:placeholder>
                  <w:docPart w:val="B1DFFCB0F16C4DD7ACDE243B1649834A"/>
                </w:placeholder>
                <w:dataBinding w:prefixMappings="xmlns:ns0='urn:microsoft-dynamics-nav/reports/Extend Sales - Quote/50202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Extend Sales - Quote/50202/'" w:xpath="/ns0:NavWordReportXmlPart[1]/ns0:Header[1]/ns0:QuoteValidToDate[1]" w:storeItemID="{165371B7-C97D-4FCC-A972-C3AFA60F9511}"/>
            <w:text/>
            <w:alias w:val="#Nav: /Header/QuoteValidToDate"/>
            <w:tag w:val="#Nav: Extend Sales - Quote/50202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Extend Sales - Quote/50202"/>
            <w:id w:val="647404406"/>
            <w:placeholder>
              <w:docPart w:val="F55C74BC883A4353884A4E4F7B6F94FA"/>
            </w:placeholder>
            <w:dataBinding w:prefixMappings="xmlns:ns0='urn:microsoft-dynamics-nav/reports/Extend Sales - Quote/50202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Extend Sales - Quote/50202"/>
            <w:id w:val="-352657912"/>
            <w:placeholder>
              <w:docPart w:val="0A5C460D929946AE82707F4E0F82B6B2"/>
            </w:placeholder>
            <w:dataBinding w:prefixMappings="xmlns:ns0='urn:microsoft-dynamics-nav/reports/Extend Sales - Quote/50202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Extend Sales - Quote/50202"/>
            <w:id w:val="760792698"/>
            <w:placeholder>
              <w:docPart w:val="82E078FAF2D742BE936A54935C88FD2D"/>
            </w:placeholder>
            <w:dataBinding w:prefixMappings="xmlns:ns0='urn:microsoft-dynamics-nav/reports/Extend Sales - Quote/50202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Extend Sales - Quote/50202"/>
        <w:id w:val="2025741301"/>
        <w15:dataBinding w:prefixMappings="xmlns:ns0='urn:microsoft-dynamics-nav/reports/Extend Sales - Quote/50202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Extend Sales - Quote/50202"/>
                <w:id w:val="763962170"/>
                <w:placeholder>
                  <w:docPart w:val="DefaultPlaceholder_-1854013440"/>
                </w:placeholder>
                <w:dataBinding w:prefixMappings="xmlns:ns0='urn:microsoft-dynamics-nav/reports/Extend Sales - Quote/50202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Extend Sales - Quote/50202"/>
            <w:id w:val="771446451"/>
            <w:placeholder>
              <w:docPart w:val="2E83E9F4BA244B06B4DB5D21636C1E0A"/>
            </w:placeholder>
            <w:dataBinding w:prefixMappings="xmlns:ns0='urn:microsoft-dynamics-nav/reports/Extend Sales - Quote/50202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Extend Sales - Quote/50202"/>
            <w:id w:val="1545399846"/>
            <w:placeholder>
              <w:docPart w:val="2E83E9F4BA244B06B4DB5D21636C1E0A"/>
            </w:placeholder>
            <w:dataBinding w:prefixMappings="xmlns:ns0='urn:microsoft-dynamics-nav/reports/Extend Sales - Quote/50202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Extend Sales - Quote/50202"/>
            <w:id w:val="616415257"/>
            <w:placeholder>
              <w:docPart w:val="2E83E9F4BA244B06B4DB5D21636C1E0A"/>
            </w:placeholder>
            <w:dataBinding w:prefixMappings="xmlns:ns0='urn:microsoft-dynamics-nav/reports/Extend Sales - Quote/50202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Extend Sales - Quote/50202"/>
            <w:id w:val="-1521079236"/>
            <w:placeholder>
              <w:docPart w:val="2E83E9F4BA244B06B4DB5D21636C1E0A"/>
            </w:placeholder>
            <w:dataBinding w:prefixMappings="xmlns:ns0='urn:microsoft-dynamics-nav/reports/Extend Sales - Quote/50202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Extend Sales - Quote/50202"/>
            <w:id w:val="1291246806"/>
            <w:placeholder>
              <w:docPart w:val="2E83E9F4BA244B06B4DB5D21636C1E0A"/>
            </w:placeholder>
            <w:dataBinding w:prefixMappings="xmlns:ns0='urn:microsoft-dynamics-nav/reports/Extend Sales - Quote/50202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Extend Sales - Quote/50202"/>
            <w:id w:val="1532234539"/>
            <w:placeholder>
              <w:docPart w:val="2E83E9F4BA244B06B4DB5D21636C1E0A"/>
            </w:placeholder>
            <w:dataBinding w:prefixMappings="xmlns:ns0='urn:microsoft-dynamics-nav/reports/Extend Sales - Quote/50202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Extend Sales - Quote/50202"/>
          <w:id w:val="1327254768"/>
          <w15:dataBinding w:prefixMappings="xmlns:ns0='urn:microsoft-dynamics-nav/reports/Extend Sales - Quote/50202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Extend Sales - Quote/50202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Extend Sales - Quote/50202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Extend Sales - Quote/50202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Extend Sales - Quote/50202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Extend Sales - Quote/50202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Extend Sales - Quote/50202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Extend Sales - Quote/50202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Extend Sales - Quote/50202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Extend Sales - Quote/50202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Extend Sales - Quote/50202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Extend Sales - Quote/50202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Extend Sales - Quote/50202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Extend Sales - Quote/50202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Extend Sales - Quote/50202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Extend Sales - Quote/50202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Extend Sales - Quote/50202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Extend Sales - Quote/50202"/>
          <w:id w:val="1981810996"/>
          <w15:dataBinding w:prefixMappings="xmlns:ns0='urn:microsoft-dynamics-nav/reports/Extend Sales - Quote/50202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Extend Sales - Quote/50202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Extend Sales - Quote/50202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Extend Sales - Quote/50202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Extend Sales - Quote/50202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Extend Sales - Quote/50202"/>
            <w:id w:val="1496384203"/>
            <w:placeholder>
              <w:docPart w:val="2E83E9F4BA244B06B4DB5D21636C1E0A"/>
            </w:placeholder>
            <w:dataBinding w:prefixMappings="xmlns:ns0='urn:microsoft-dynamics-nav/reports/Extend Sales - Quote/50202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Extend Sales - Quote/50202"/>
            <w:id w:val="1661501859"/>
            <w:placeholder>
              <w:docPart w:val="2E83E9F4BA244B06B4DB5D21636C1E0A"/>
            </w:placeholder>
            <w:dataBinding w:prefixMappings="xmlns:ns0='urn:microsoft-dynamics-nav/reports/Extend Sales - Quote/50202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Extend Sales - Quote/50202"/>
            <w:id w:val="-1265379974"/>
            <w:placeholder>
              <w:docPart w:val="793055E079F94161B6DB65B71A1E06D9"/>
            </w:placeholder>
            <w:dataBinding w:prefixMappings="xmlns:ns0='urn:microsoft-dynamics-nav/reports/Extend Sales - Quote/50202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Extend Sales - Quote/50202"/>
            <w:id w:val="-1233780754"/>
            <w:placeholder>
              <w:docPart w:val="11E91ADE68C44861BD08E0811A89194D"/>
            </w:placeholder>
            <w:dataBinding w:prefixMappings="xmlns:ns0='urn:microsoft-dynamics-nav/reports/Extend Sales - Quote/50202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Extend Sales - Quote/50202"/>
          <w:id w:val="-1282809559"/>
          <w:placeholder>
            <w:docPart w:val="F60D021828DE440AB60A57F81B574D32"/>
          </w:placeholder>
          <w:dataBinding w:prefixMappings="xmlns:ns0='urn:microsoft-dynamics-nav/reports/Extend Sales - Quote/50202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Extend Sales - Quote/50202"/>
          <w:id w:val="-1282405612"/>
          <w:placeholder>
            <w:docPart w:val="F60D021828DE440AB60A57F81B574D32"/>
          </w:placeholder>
          <w:dataBinding w:prefixMappings="xmlns:ns0='urn:microsoft-dynamics-nav/reports/Extend Sales - Quote/50202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Extend Sales - Quote/50202"/>
          <w:id w:val="-1848700174"/>
          <w:placeholder>
            <w:docPart w:val="F60D021828DE440AB60A57F81B574D32"/>
          </w:placeholder>
          <w:dataBinding w:prefixMappings="xmlns:ns0='urn:microsoft-dynamics-nav/reports/Extend Sales - Quote/50202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Extend Sales - Quote/50202"/>
          <w:id w:val="-1578736837"/>
          <w:placeholder>
            <w:docPart w:val="F60D021828DE440AB60A57F81B574D32"/>
          </w:placeholder>
          <w:dataBinding w:prefixMappings="xmlns:ns0='urn:microsoft-dynamics-nav/reports/Extend Sales - Quote/50202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Extend Sales - Quote/50202"/>
          <w:id w:val="1186173595"/>
          <w:placeholder>
            <w:docPart w:val="F60D021828DE440AB60A57F81B574D32"/>
          </w:placeholder>
          <w:dataBinding w:prefixMappings="xmlns:ns0='urn:microsoft-dynamics-nav/reports/Extend Sales - Quote/50202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Extend Sales - Quote/50202"/>
          <w:id w:val="1099912146"/>
          <w:placeholder>
            <w:docPart w:val="F60D021828DE440AB60A57F81B574D32"/>
          </w:placeholder>
          <w:dataBinding w:prefixMappings="xmlns:ns0='urn:microsoft-dynamics-nav/reports/Extend Sales - Quote/50202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Extend Sales - Quote/50202"/>
          <w:id w:val="204378218"/>
          <w:placeholder>
            <w:docPart w:val="F60D021828DE440AB60A57F81B574D32"/>
          </w:placeholder>
          <w:dataBinding w:prefixMappings="xmlns:ns0='urn:microsoft-dynamics-nav/reports/Extend Sales - Quote/50202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Extend Sales - Quote/50202"/>
          <w:id w:val="387000539"/>
          <w:placeholder>
            <w:docPart w:val="F60D021828DE440AB60A57F81B574D32"/>
          </w:placeholder>
          <w:dataBinding w:prefixMappings="xmlns:ns0='urn:microsoft-dynamics-nav/reports/Extend Sales - Quote/50202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Extend Sales - Quote/50202"/>
              <w:id w:val="1061445566"/>
              <w:placeholder>
                <w:docPart w:val="C42934AA6A9C4AB7B7AFF124B2496D4D"/>
              </w:placeholder>
              <w:dataBinding w:prefixMappings="xmlns:ns0='urn:microsoft-dynamics-nav/reports/Extend Sales - Quote/50202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Extend Sales - Quote/50202"/>
              <w:id w:val="1543556682"/>
              <w:placeholder>
                <w:docPart w:val="C42934AA6A9C4AB7B7AFF124B2496D4D"/>
              </w:placeholder>
              <w:dataBinding w:prefixMappings="xmlns:ns0='urn:microsoft-dynamics-nav/reports/Extend Sales - Quote/50202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Extend Sales - Quote/50202"/>
              <w:id w:val="1113322487"/>
              <w:placeholder>
                <w:docPart w:val="63FC68B69B794CC0AF2B3027146DD849"/>
              </w:placeholder>
              <w:dataBinding w:prefixMappings="xmlns:ns0='urn:microsoft-dynamics-nav/reports/Extend Sales - Quote/50202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Extend Sales - Quote/50202"/>
              <w:id w:val="-1469811355"/>
              <w:placeholder>
                <w:docPart w:val="FF625D7257C44EA4BB61D91263F50DEA"/>
              </w:placeholder>
              <w:dataBinding w:prefixMappings="xmlns:ns0='urn:microsoft-dynamics-nav/reports/Extend Sales - Quote/50202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Extend Sales - Quote/50202"/>
              <w:id w:val="-807468989"/>
              <w:placeholder>
                <w:docPart w:val="4BE75748E74141829A5BC447504D1AE2"/>
              </w:placeholder>
              <w:dataBinding w:prefixMappings="xmlns:ns0='urn:microsoft-dynamics-nav/reports/Extend Sales - Quote/50202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Extend Sales - Quote/50202"/>
              <w:id w:val="1256330535"/>
              <w:placeholder>
                <w:docPart w:val="4BE75748E74141829A5BC447504D1AE2"/>
              </w:placeholder>
              <w:dataBinding w:prefixMappings="xmlns:ns0='urn:microsoft-dynamics-nav/reports/Extend Sales - Quote/50202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Extend Sales - Quote/50202"/>
              <w:id w:val="-873225728"/>
              <w:placeholder>
                <w:docPart w:val="3B86EBAA86EF427F8999CACB0C5F9878"/>
              </w:placeholder>
              <w:dataBinding w:prefixMappings="xmlns:ns0='urn:microsoft-dynamics-nav/reports/Extend Sales - Quote/50202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Extend Sales - Quote/50202"/>
              <w:id w:val="894861004"/>
              <w:placeholder>
                <w:docPart w:val="0D1279AEBC2B402F92746D967F36C974"/>
              </w:placeholder>
              <w:dataBinding w:prefixMappings="xmlns:ns0='urn:microsoft-dynamics-nav/reports/Extend Sales - Quote/50202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Extend Sales - Quote/50202"/>
              <w:id w:val="-1330981123"/>
              <w:dataBinding w:prefixMappings="xmlns:ns0='urn:microsoft-dynamics-nav/reports/Extend Sales - Quote/50202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4.xml" Id="Rea28dbc6baa647b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4.xml>��< ? x m l   v e r s i o n = " 1 . 0 "   e n c o d i n g = " u t f - 1 6 " ? >  
 < N a v W o r d R e p o r t X m l P a r t   x m l n s = " u r n : m i c r o s o f t - d y n a m i c s - n a v / r e p o r t s / E x t e n d   S a l e s   -   Q u o t e / 5 0 2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_ R e f e r e n c e _ N o > E x t e r n a l _ R e f e r e n c e _ N o < / E x t e r n a l _ R e f e r e n c e _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