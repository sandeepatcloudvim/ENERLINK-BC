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d Sales Order Conf CBR/50201"/>
            <w:id w:val="-346637227"/>
            <w:placeholder>
              <w:docPart w:val="E75F7F8197954E4BB25340D33CAE312B"/>
            </w:placeholder>
            <w:dataBinding w:prefixMappings="xmlns:ns0='urn:microsoft-dynamics-nav/reports/Std Sales Order Conf CBR/50201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d Sales Order Conf CBR/50201"/>
            <w:id w:val="-1171950695"/>
            <w:placeholder>
              <w:docPart w:val="4DDBEE593B9F444AAA7B4193A6631176"/>
            </w:placeholder>
            <w:dataBinding w:prefixMappings="xmlns:ns0='urn:microsoft-dynamics-nav/reports/Std Sales Order Conf CBR/50201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d Sales Order Conf CBR/50201"/>
            <w:id w:val="2121793087"/>
            <w:placeholder>
              <w:docPart w:val="E75F7F8197954E4BB25340D33CAE312B"/>
            </w:placeholder>
            <w:dataBinding w:prefixMappings="xmlns:ns0='urn:microsoft-dynamics-nav/reports/Std Sales Order Conf CBR/50201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d Sales Order Conf CBR/50201"/>
            <w:id w:val="1521665205"/>
            <w:placeholder>
              <w:docPart w:val="952A8435749047F587B8E98072B7D243"/>
            </w:placeholder>
            <w:dataBinding w:prefixMappings="xmlns:ns0='urn:microsoft-dynamics-nav/reports/Std Sales Order Conf CBR/50201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d Sales Order Conf CBR/50201"/>
            <w:id w:val="536395156"/>
            <w:placeholder>
              <w:docPart w:val="E75F7F8197954E4BB25340D33CAE312B"/>
            </w:placeholder>
            <w:dataBinding w:prefixMappings="xmlns:ns0='urn:microsoft-dynamics-nav/reports/Std Sales Order Conf CBR/50201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d Sales Order Conf CBR/50201"/>
            <w:id w:val="-1053613660"/>
            <w:placeholder>
              <w:docPart w:val="952A8435749047F587B8E98072B7D243"/>
            </w:placeholder>
            <w:dataBinding w:prefixMappings="xmlns:ns0='urn:microsoft-dynamics-nav/reports/Std Sales Order Conf CBR/50201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d Sales Order Conf CBR/50201"/>
            <w:id w:val="1229109116"/>
            <w:placeholder>
              <w:docPart w:val="E75F7F8197954E4BB25340D33CAE312B"/>
            </w:placeholder>
            <w:dataBinding w:prefixMappings="xmlns:ns0='urn:microsoft-dynamics-nav/reports/Std Sales Order Conf CBR/50201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d Sales Order Conf CBR/50201"/>
            <w:id w:val="-843252946"/>
            <w:placeholder>
              <w:docPart w:val="952A8435749047F587B8E98072B7D243"/>
            </w:placeholder>
            <w:dataBinding w:prefixMappings="xmlns:ns0='urn:microsoft-dynamics-nav/reports/Std Sales Order Conf CBR/50201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d Sales Order Conf CBR/50201"/>
            <w:id w:val="1814057176"/>
            <w:placeholder>
              <w:docPart w:val="E75F7F8197954E4BB25340D33CAE312B"/>
            </w:placeholder>
            <w:dataBinding w:prefixMappings="xmlns:ns0='urn:microsoft-dynamics-nav/reports/Std Sales Order Conf CBR/50201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d Sales Order Conf CBR/50201"/>
            <w:id w:val="-1834985711"/>
            <w:placeholder>
              <w:docPart w:val="952A8435749047F587B8E98072B7D243"/>
            </w:placeholder>
            <w:dataBinding w:prefixMappings="xmlns:ns0='urn:microsoft-dynamics-nav/reports/Std Sales Order Conf CBR/50201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d Sales Order Conf CBR/50201"/>
            <w:id w:val="-2064325541"/>
            <w:placeholder>
              <w:docPart w:val="E75F7F8197954E4BB25340D33CAE312B"/>
            </w:placeholder>
            <w:dataBinding w:prefixMappings="xmlns:ns0='urn:microsoft-dynamics-nav/reports/Std Sales Order Conf CBR/50201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d Sales Order Conf CBR/50201"/>
            <w:id w:val="-2005736487"/>
            <w:placeholder>
              <w:docPart w:val="952A8435749047F587B8E98072B7D243"/>
            </w:placeholder>
            <w:dataBinding w:prefixMappings="xmlns:ns0='urn:microsoft-dynamics-nav/reports/Std Sales Order Conf CBR/50201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d Sales Order Conf CBR/50201"/>
            <w:id w:val="-762605892"/>
            <w:placeholder>
              <w:docPart w:val="E75F7F8197954E4BB25340D33CAE312B"/>
            </w:placeholder>
            <w:dataBinding w:prefixMappings="xmlns:ns0='urn:microsoft-dynamics-nav/reports/Std Sales Order Conf CBR/50201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093A30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d Sales Order Conf CBR/50201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d Sales Order Conf CBR/50201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d Sales Order Conf CBR/50201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d Sales Order Conf CBR/50201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d Sales Order Conf CBR/50201"/>
            <w:id w:val="571465082"/>
            <w:placeholder>
              <w:docPart w:val="E75F7F8197954E4BB25340D33CAE312B"/>
            </w:placeholder>
            <w:dataBinding w:prefixMappings="xmlns:ns0='urn:microsoft-dynamics-nav/reports/Std Sales Order Conf CBR/50201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YourReference_Lbl"/>
            <w:tag w:val="#Nav: Std Sales Order Conf CBR/50201"/>
            <w:id w:val="-1130623254"/>
            <w:placeholder>
              <w:docPart w:val="9F80A2FDA08740968B6B5B32F2C049B8"/>
            </w:placeholder>
            <w:dataBinding w:prefixMappings="xmlns:ns0='urn:microsoft-dynamics-nav/reports/Std Sales Order Conf CBR/50201/'" w:xpath="/ns0:NavWordReportXmlPart[1]/ns0:Header[1]/ns0:YourReference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3C2215B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d Sales Order Conf CBR/50201"/>
            <w:id w:val="-1172871637"/>
            <w:placeholder>
              <w:docPart w:val="DefaultPlaceholder_-1854013440"/>
            </w:placeholder>
            <w:dataBinding w:prefixMappings="xmlns:ns0='urn:microsoft-dynamics-nav/reports/Std Sales Order Conf CBR/50201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d Sales Order Conf CBR/50201"/>
            <w:id w:val="-1266381342"/>
            <w:placeholder>
              <w:docPart w:val="693F331A4E424D6CBC378AA610D8384A"/>
            </w:placeholder>
            <w:dataBinding w:prefixMappings="xmlns:ns0='urn:microsoft-dynamics-nav/reports/Std Sales Order Conf CBR/50201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d Sales Order Conf CBR/50201"/>
            <w:id w:val="-1844006567"/>
            <w:placeholder>
              <w:docPart w:val="5A0FDE7C4422471EA6E4071CC2DCC3DE"/>
            </w:placeholder>
            <w:dataBinding w:prefixMappings="xmlns:ns0='urn:microsoft-dynamics-nav/reports/Std Sales Order Conf CBR/50201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YourReference"/>
            <w:tag w:val="#Nav: Std Sales Order Conf CBR/50201"/>
            <w:id w:val="1620342425"/>
            <w:placeholder>
              <w:docPart w:val="ECF533CA8B6C4D908977A8365DE08A95"/>
            </w:placeholder>
            <w:dataBinding w:prefixMappings="xmlns:ns0='urn:microsoft-dynamics-nav/reports/Std Sales Order Conf CBR/50201/'" w:xpath="/ns0:NavWordReportXmlPart[1]/ns0:Header[1]/ns0:YourReference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68497956" w14:textId="77777777">
                <w:r w:rsidRPr="00456AFC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d Sales Order Conf CBR/50201"/>
            <w:id w:val="-2093382796"/>
            <w:placeholder>
              <w:docPart w:val="328FA2BAB5D94A7AAD03E2C770C7ADE7"/>
            </w:placeholder>
            <w:dataBinding w:prefixMappings="xmlns:ns0='urn:microsoft-dynamics-nav/reports/Std Sales Order Conf CBR/50201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d Sales Order Conf CBR/50201"/>
            <w:id w:val="1867791684"/>
            <w:placeholder>
              <w:docPart w:val="8B9E147DFCDF4E93888164658FE85B29"/>
            </w:placeholder>
            <w:dataBinding w:prefixMappings="xmlns:ns0='urn:microsoft-dynamics-nav/reports/Std Sales Order Conf CBR/50201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d Sales Order Conf CBR/50201"/>
            <w:id w:val="-168258069"/>
            <w:placeholder>
              <w:docPart w:val="1E1FBECECCA947E9B88801BF3D0D34A0"/>
            </w:placeholder>
            <w:dataBinding w:prefixMappings="xmlns:ns0='urn:microsoft-dynamics-nav/reports/Std Sales Order Conf CBR/50201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d Sales Order Conf CBR/50201"/>
        <w:id w:val="-965343209"/>
        <w15:dataBinding w:prefixMappings="xmlns:ns0='urn:microsoft-dynamics-nav/reports/Std Sales Order Conf CBR/50201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d Sales Order Conf CBR/50201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d Sales Order Conf CBR/50201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9D3082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d Sales Order Conf CBR/50201"/>
            <w:id w:val="771446451"/>
            <w:placeholder>
              <w:docPart w:val="614919D5FB7D46A6A4A010D767BB1C28"/>
            </w:placeholder>
            <w:dataBinding w:prefixMappings="xmlns:ns0='urn:microsoft-dynamics-nav/reports/Std Sales Order Conf CBR/50201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d Sales Order Conf CBR/50201"/>
            <w:id w:val="1545399846"/>
            <w:placeholder>
              <w:docPart w:val="614919D5FB7D46A6A4A010D767BB1C28"/>
            </w:placeholder>
            <w:dataBinding w:prefixMappings="xmlns:ns0='urn:microsoft-dynamics-nav/reports/Std Sales Order Conf CBR/50201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d Sales Order Conf CBR/50201"/>
            <w:id w:val="616415257"/>
            <w:placeholder>
              <w:docPart w:val="614919D5FB7D46A6A4A010D767BB1C28"/>
            </w:placeholder>
            <w:dataBinding w:prefixMappings="xmlns:ns0='urn:microsoft-dynamics-nav/reports/Std Sales Order Conf CBR/50201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d Sales Order Conf CBR/50201"/>
            <w:id w:val="-1521079236"/>
            <w:placeholder>
              <w:docPart w:val="614919D5FB7D46A6A4A010D767BB1C28"/>
            </w:placeholder>
            <w:dataBinding w:prefixMappings="xmlns:ns0='urn:microsoft-dynamics-nav/reports/Std Sales Order Conf CBR/50201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d Sales Order Conf CBR/50201"/>
            <w:id w:val="1291246806"/>
            <w:placeholder>
              <w:docPart w:val="614919D5FB7D46A6A4A010D767BB1C28"/>
            </w:placeholder>
            <w:dataBinding w:prefixMappings="xmlns:ns0='urn:microsoft-dynamics-nav/reports/Std Sales Order Conf CBR/50201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d Sales Order Conf CBR/50201"/>
            <w:id w:val="1532234539"/>
            <w:placeholder>
              <w:docPart w:val="614919D5FB7D46A6A4A010D767BB1C28"/>
            </w:placeholder>
            <w:dataBinding w:prefixMappings="xmlns:ns0='urn:microsoft-dynamics-nav/reports/Std Sales Order Conf CBR/50201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d Sales Order Conf CBR/50201"/>
          <w:id w:val="1327254768"/>
          <w15:dataBinding w:prefixMappings="xmlns:ns0='urn:microsoft-dynamics-nav/reports/Std Sales Order Conf CBR/50201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d Sales Order Conf CBR/50201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d Sales Order Conf CBR/50201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9D3082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d Sales Order Conf CBR/50201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d Sales Order Conf CBR/50201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9D3082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d Sales Order Conf CBR/50201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d Sales Order Conf CBR/50201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9D3082" w:rsidRDefault="008350A8" w14:paraId="6BA5EF4F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d Sales Order Conf CBR/50201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d Sales Order Conf CBR/50201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9D3082" w:rsidRDefault="008350A8" w14:paraId="57DAA987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d Sales Order Conf CBR/50201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d Sales Order Conf CBR/50201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9D3082" w:rsidRDefault="008350A8" w14:paraId="7AA67562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d Sales Order Conf CBR/50201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d Sales Order Conf CBR/50201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9D3082" w:rsidRDefault="008350A8" w14:paraId="5EF22C88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d Sales Order Conf CBR/50201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d Sales Order Conf CBR/50201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9D3082" w:rsidRDefault="008350A8" w14:paraId="0BA34808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d Sales Order Conf CBR/50201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d Sales Order Conf CBR/50201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9D3082" w:rsidRDefault="008350A8" w14:paraId="120F2098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d Sales Order Conf CBR/50201"/>
          <w:id w:val="1981810996"/>
          <w15:dataBinding w:prefixMappings="xmlns:ns0='urn:microsoft-dynamics-nav/reports/Std Sales Order Conf CBR/50201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d Sales Order Conf CBR/50201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d Sales Order Conf CBR/50201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9D3082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d Sales Order Conf CBR/50201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d Sales Order Conf CBR/50201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9D3082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d Sales Order Conf CBR/50201"/>
            <w:id w:val="1496384203"/>
            <w:placeholder>
              <w:docPart w:val="614919D5FB7D46A6A4A010D767BB1C28"/>
            </w:placeholder>
            <w:dataBinding w:prefixMappings="xmlns:ns0='urn:microsoft-dynamics-nav/reports/Std Sales Order Conf CBR/50201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d Sales Order Conf CBR/50201"/>
            <w:id w:val="1661501859"/>
            <w:placeholder>
              <w:docPart w:val="614919D5FB7D46A6A4A010D767BB1C28"/>
            </w:placeholder>
            <w:dataBinding w:prefixMappings="xmlns:ns0='urn:microsoft-dynamics-nav/reports/Std Sales Order Conf CBR/50201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A30" w:rsidP="00E40C63" w:rsidRDefault="00093A30" w14:paraId="315D01D0" w14:textId="77777777">
      <w:pPr>
        <w:spacing w:after="0"/>
      </w:pPr>
      <w:r>
        <w:separator/>
      </w:r>
    </w:p>
  </w:endnote>
  <w:endnote w:type="continuationSeparator" w:id="0">
    <w:p w:rsidR="00093A30" w:rsidP="00E40C63" w:rsidRDefault="00093A30" w14:paraId="2A7BBF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d Sales Order Conf CBR/50201"/>
          <w:id w:val="-1281032448"/>
          <w:placeholder>
            <w:docPart w:val="BB4DF878670043C0A4AACF144363537B"/>
          </w:placeholder>
          <w:dataBinding w:prefixMappings="xmlns:ns0='urn:microsoft-dynamics-nav/reports/Std Sales Order Conf CBR/50201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d Sales Order Conf CBR/50201"/>
          <w:id w:val="608548200"/>
          <w:placeholder>
            <w:docPart w:val="3F7147E7BE7446119FD219DCB453672D"/>
          </w:placeholder>
          <w:dataBinding w:prefixMappings="xmlns:ns0='urn:microsoft-dynamics-nav/reports/Std Sales Order Conf CBR/50201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d Sales Order Conf CBR/50201"/>
          <w:id w:val="1296021557"/>
          <w:placeholder>
            <w:docPart w:val="821DDE5DD88C4DC3B849C515FE2657DC"/>
          </w:placeholder>
          <w:dataBinding w:prefixMappings="xmlns:ns0='urn:microsoft-dynamics-nav/reports/Std Sales Order Conf CBR/50201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d Sales Order Conf CBR/50201"/>
          <w:id w:val="1890613349"/>
          <w:placeholder>
            <w:docPart w:val="866C16E8914945E380BFDEE46053DFF8"/>
          </w:placeholder>
          <w:dataBinding w:prefixMappings="xmlns:ns0='urn:microsoft-dynamics-nav/reports/Std Sales Order Conf CBR/50201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d Sales Order Conf CBR/50201"/>
          <w:id w:val="1012960786"/>
          <w:placeholder>
            <w:docPart w:val="0C9A73E161EE410CA673109F52667D85"/>
          </w:placeholder>
          <w:dataBinding w:prefixMappings="xmlns:ns0='urn:microsoft-dynamics-nav/reports/Std Sales Order Conf CBR/50201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d Sales Order Conf CBR/50201"/>
          <w:id w:val="1106304509"/>
          <w:placeholder>
            <w:docPart w:val="3DBA637FBEDA417985C3D1F3F77F0AD8"/>
          </w:placeholder>
          <w:dataBinding w:prefixMappings="xmlns:ns0='urn:microsoft-dynamics-nav/reports/Std Sales Order Conf CBR/50201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d Sales Order Conf CBR/50201"/>
          <w:id w:val="-292215141"/>
          <w:placeholder>
            <w:docPart w:val="D639E321D0644223A91C20E0B762C610"/>
          </w:placeholder>
          <w:dataBinding w:prefixMappings="xmlns:ns0='urn:microsoft-dynamics-nav/reports/Std Sales Order Conf CBR/50201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d Sales Order Conf CBR/50201"/>
          <w:id w:val="-2039804412"/>
          <w:placeholder>
            <w:docPart w:val="483C77159FA44EB480FD3380B055BA97"/>
          </w:placeholder>
          <w:dataBinding w:prefixMappings="xmlns:ns0='urn:microsoft-dynamics-nav/reports/Std Sales Order Conf CBR/50201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d Sales Order Conf CBR/50201"/>
          <w:id w:val="-1096472806"/>
          <w:placeholder>
            <w:docPart w:val="DC9B735C7AD94CE1A15440DEF9F98377"/>
          </w:placeholder>
          <w:dataBinding w:prefixMappings="xmlns:ns0='urn:microsoft-dynamics-nav/reports/Std Sales Order Conf CBR/50201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d Sales Order Conf CBR/50201"/>
          <w:id w:val="483051749"/>
          <w:placeholder>
            <w:docPart w:val="D96654DFCFE94D97AC43C81A3F9AD72A"/>
          </w:placeholder>
          <w:dataBinding w:prefixMappings="xmlns:ns0='urn:microsoft-dynamics-nav/reports/Std Sales Order Conf CBR/50201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d Sales Order Conf CBR/50201"/>
          <w:id w:val="344517436"/>
          <w:placeholder>
            <w:docPart w:val="601B6C8C6FDB44DA9801D080063548E3"/>
          </w:placeholder>
          <w:dataBinding w:prefixMappings="xmlns:ns0='urn:microsoft-dynamics-nav/reports/Std Sales Order Conf CBR/50201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d Sales Order Conf CBR/50201"/>
          <w:id w:val="-919787168"/>
          <w:placeholder>
            <w:docPart w:val="C6BD66AFA4CF4A91899986FCBB09C9B7"/>
          </w:placeholder>
          <w:dataBinding w:prefixMappings="xmlns:ns0='urn:microsoft-dynamics-nav/reports/Std Sales Order Conf CBR/50201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d Sales Order Conf CBR/50201"/>
          <w:id w:val="631832452"/>
          <w:placeholder>
            <w:docPart w:val="501DE68E8A27481AA4D8416D80E0C2B1"/>
          </w:placeholder>
          <w:dataBinding w:prefixMappings="xmlns:ns0='urn:microsoft-dynamics-nav/reports/Std Sales Order Conf CBR/50201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d Sales Order Conf CBR/50201"/>
          <w:id w:val="1463994099"/>
          <w:placeholder>
            <w:docPart w:val="FFDA12B4DCE34F94B3820BAAFC62573B"/>
          </w:placeholder>
          <w:dataBinding w:prefixMappings="xmlns:ns0='urn:microsoft-dynamics-nav/reports/Std Sales Order Conf CBR/50201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093A30" w14:paraId="6E7B2F2C" w14:textId="77777777">
          <w:pPr>
            <w:pStyle w:val="NoSpacing"/>
          </w:pPr>
          <w:sdt>
            <w:sdtPr>
              <w:alias w:val="#Nav: /Header/CompanyBankBranchNo"/>
              <w:tag w:val="#Nav: Std Sales Order Conf CBR/50201"/>
              <w:id w:val="-1272468107"/>
              <w:placeholder>
                <w:docPart w:val="8E107BCF07D745458FB35DEA5C1EF868"/>
              </w:placeholder>
              <w:dataBinding w:prefixMappings="xmlns:ns0='urn:microsoft-dynamics-nav/reports/Std Sales Order Conf CBR/50201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d Sales Order Conf CBR/50201"/>
              <w:id w:val="-1066791751"/>
              <w:placeholder>
                <w:docPart w:val="F54475ED40B140B5917D3CA65E7D2903"/>
              </w:placeholder>
              <w:dataBinding w:prefixMappings="xmlns:ns0='urn:microsoft-dynamics-nav/reports/Std Sales Order Conf CBR/50201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d Sales Order Conf CBR/50201"/>
          <w:id w:val="1436247798"/>
          <w:placeholder>
            <w:docPart w:val="E6B91E2832C64A4EB0282B0BA694EA89"/>
          </w:placeholder>
          <w:dataBinding w:prefixMappings="xmlns:ns0='urn:microsoft-dynamics-nav/reports/Std Sales Order Conf CBR/50201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d Sales Order Conf CBR/50201"/>
          <w:id w:val="1663202774"/>
          <w:placeholder>
            <w:docPart w:val="AE9BBA4EBCE642F584071221E3254828"/>
          </w:placeholder>
          <w:dataBinding w:prefixMappings="xmlns:ns0='urn:microsoft-dynamics-nav/reports/Std Sales Order Conf CBR/50201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d Sales Order Conf CBR/50201"/>
          <w:id w:val="539329330"/>
          <w:placeholder>
            <w:docPart w:val="EF822B86F7474C909C88489EB6BD9EB5"/>
          </w:placeholder>
          <w:dataBinding w:prefixMappings="xmlns:ns0='urn:microsoft-dynamics-nav/reports/Std Sales Order Conf CBR/50201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A30" w:rsidP="00E40C63" w:rsidRDefault="00093A30" w14:paraId="7046EBF9" w14:textId="77777777">
      <w:pPr>
        <w:spacing w:after="0"/>
      </w:pPr>
      <w:r>
        <w:separator/>
      </w:r>
    </w:p>
  </w:footnote>
  <w:footnote w:type="continuationSeparator" w:id="0">
    <w:p w:rsidR="00093A30" w:rsidP="00E40C63" w:rsidRDefault="00093A30" w14:paraId="47D78DA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093A30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d Sales Order Conf CBR/50201"/>
              <w:id w:val="-816805812"/>
              <w:placeholder>
                <w:docPart w:val="CB5E2B847CFD4864B2988CC463AF0FC9"/>
              </w:placeholder>
              <w:dataBinding w:prefixMappings="xmlns:ns0='urn:microsoft-dynamics-nav/reports/Std Sales Order Conf CBR/50201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d Sales Order Conf CBR/50201"/>
            <w:id w:val="484896011"/>
            <w:placeholder>
              <w:docPart w:val="43DBC2F63F24425B868BA526E92D069F"/>
            </w:placeholder>
            <w:dataBinding w:prefixMappings="xmlns:ns0='urn:microsoft-dynamics-nav/reports/Std Sales Order Conf CBR/50201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93A30" w14:paraId="44C5EC63" w14:textId="77777777">
          <w:pPr>
            <w:pStyle w:val="Subtitle"/>
          </w:pPr>
          <w:sdt>
            <w:sdtPr>
              <w:alias w:val="#Nav: /Header/Page_Lbl"/>
              <w:tag w:val="#Nav: Std Sales Order Conf CBR/50201"/>
              <w:id w:val="413125616"/>
              <w:placeholder>
                <w:docPart w:val="CB5E2B847CFD4864B2988CC463AF0FC9"/>
              </w:placeholder>
              <w:dataBinding w:prefixMappings="xmlns:ns0='urn:microsoft-dynamics-nav/reports/Std Sales Order Conf CBR/50201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093A30" w14:paraId="6F9F9539" w14:textId="77777777">
          <w:pPr>
            <w:pStyle w:val="Title"/>
          </w:pPr>
          <w:sdt>
            <w:sdtPr>
              <w:alias w:val="#Nav: /Header/DocumentTitle"/>
              <w:tag w:val="#Nav: Std Sales Order Conf CBR/50201"/>
              <w:id w:val="1958685660"/>
              <w:placeholder>
                <w:docPart w:val="DefaultPlaceholder_-1854013440"/>
              </w:placeholder>
              <w:dataBinding w:prefixMappings="xmlns:ns0='urn:microsoft-dynamics-nav/reports/Std Sales Order Conf CBR/50201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d Sales Order Conf CBR/50201"/>
              <w:id w:val="-1661532074"/>
              <w:placeholder>
                <w:docPart w:val="82EFD588785843B0B2A5770E7AE63814"/>
              </w:placeholder>
              <w:dataBinding w:prefixMappings="xmlns:ns0='urn:microsoft-dynamics-nav/reports/Std Sales Order Conf CBR/50201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d Sales Order Conf CBR/50201"/>
            <w:id w:val="832561865"/>
            <w:placeholder>
              <w:docPart w:val="6A5FB52404BC4ADFB76132B84108800B"/>
            </w:placeholder>
            <w:dataBinding w:prefixMappings="xmlns:ns0='urn:microsoft-dynamics-nav/reports/Std Sales Order Conf CBR/50201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93A30" w14:paraId="414DE389" w14:textId="77777777">
          <w:pPr>
            <w:pStyle w:val="Subtitle"/>
          </w:pPr>
          <w:sdt>
            <w:sdtPr>
              <w:alias w:val="#Nav: /Header/Page_Lbl"/>
              <w:tag w:val="#Nav: Std Sales Order Conf CBR/50201"/>
              <w:id w:val="1447419442"/>
              <w:placeholder>
                <w:docPart w:val="82EFD588785843B0B2A5770E7AE63814"/>
              </w:placeholder>
              <w:dataBinding w:prefixMappings="xmlns:ns0='urn:microsoft-dynamics-nav/reports/Std Sales Order Conf CBR/50201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6B3F8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fldSimple w:instr=" NUMPAGES  \* Arabic  \* MERGEFORMAT ">
            <w:r w:rsidR="006B3F82">
              <w:rPr>
                <w:noProof/>
              </w:rPr>
              <w:t>3</w:t>
            </w:r>
          </w:fldSimple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d Sales Order Conf CBR/50201"/>
            <w:id w:val="-283887918"/>
            <w:dataBinding w:prefixMappings="xmlns:ns0='urn:microsoft-dynamics-nav/reports/Std Sales Order Conf CBR/50201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4.xml" Id="Rdabbfbb12852488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4.xml>��< ? x m l   v e r s i o n = " 1 . 0 "   e n c o d i n g = " u t f - 1 6 " ? >  
 < N a v W o r d R e p o r t X m l P a r t   x m l n s = " u r n : m i c r o s o f t - d y n a m i c s - n a v / r e p o r t s / S t d   S a l e s   O r d e r   C o n f   C B R / 5 0 2 0 1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c k a g e _ T r a c k i n g _ N o _ > P a c k a g e _ T r a c k i n g _ N o _ < / P a c k a g e _ T r a c k i n g _ N o _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_ A g e n t _ C o d e > S h i p p i n g _ A g e n t _ C o d e < / S h i p p i n g _ A g e n t _ C o d e >  
         < S h i p p i n g _ A g e n t _ S e r v i c e _ C o d e > S h i p p i n g _ A g e n t _ S e r v i c e _ C o d e < / S h i p p i n g _ A g e n t _ S e r v i c e _ C o d e >  
         < S h i p p i n g A g e n t N a m e > S h i p p i n g A g e n t N a m e < / S h i p p i n g A g e n t N a m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t y _ _ t o _ S h i p > Q t y _ _ t o _ S h i p < / Q t y _ _ t o _ S h i p >  
             < Q t y _ S h i p p e d > Q t y _ S h i p p e d < / Q t y _ S h i p p e d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BA06BBC-FF4A-42EF-8236-0E191FC6EFF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2018-09-13T08:59:05.9285620Z</dcterms:created>
  <dcterms:modified xsi:type="dcterms:W3CDTF">2018-09-13T08:59:05.9285620Z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