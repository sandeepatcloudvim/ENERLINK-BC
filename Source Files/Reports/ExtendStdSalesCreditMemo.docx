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5E3554D3" w14:textId="77777777">
        <w:trPr>
          <w:cantSplit/>
          <w:trHeight w:val="290"/>
        </w:trPr>
        <w:sdt>
          <w:sdtPr>
            <w:alias w:val="#Nav: /Header/CustomerAddress1"/>
            <w:tag w:val="#Nav: Extend Std Sales Credit Memo/50215"/>
            <w:id w:val="-346637227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1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8B1B29D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Extend Std Sales Credit Memo/50215"/>
            <w:id w:val="-1171950695"/>
            <w:placeholder>
              <w:docPart w:val="40A720FA878C44758EB6A6531824B720"/>
            </w:placeholder>
            <w:dataBinding w:prefixMappings="xmlns:ns0='urn:microsoft-dynamics-nav/reports/Extend Std Sales Credit Memo/50215/'" w:xpath="/ns0:NavWordReportXmlPart[1]/ns0:Header[1]/ns0:CompanyAddress1[1]" w:storeItemID="{84BF4F15-925D-41EC-9387-514EB0FE6FCA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141E01BC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4694AC8E" w14:textId="77777777">
        <w:trPr>
          <w:cantSplit/>
          <w:trHeight w:val="290"/>
        </w:trPr>
        <w:sdt>
          <w:sdtPr>
            <w:alias w:val="#Nav: /Header/CustomerAddress2"/>
            <w:tag w:val="#Nav: Extend Std Sales Credit Memo/50215"/>
            <w:id w:val="2121793087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2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F04001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Extend Std Sales Credit Memo/50215"/>
            <w:id w:val="1521665205"/>
            <w:placeholder>
              <w:docPart w:val="686377AACB98467B87FAF1F31F1B4537"/>
            </w:placeholder>
            <w:dataBinding w:prefixMappings="xmlns:ns0='urn:microsoft-dynamics-nav/reports/Extend Std Sales Credit Memo/50215/'" w:xpath="/ns0:NavWordReportXmlPart[1]/ns0:Header[1]/ns0:CompanyAddress2[1]" w:storeItemID="{84BF4F15-925D-41EC-9387-514EB0FE6FCA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1784393E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5049C929" w14:textId="77777777">
        <w:trPr>
          <w:cantSplit/>
          <w:trHeight w:val="290"/>
        </w:trPr>
        <w:sdt>
          <w:sdtPr>
            <w:alias w:val="#Nav: /Header/CustomerAddress3"/>
            <w:tag w:val="#Nav: Extend Std Sales Credit Memo/50215"/>
            <w:id w:val="536395156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3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50ACA3C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Extend Std Sales Credit Memo/50215"/>
            <w:id w:val="-1053613660"/>
            <w:placeholder>
              <w:docPart w:val="686377AACB98467B87FAF1F31F1B4537"/>
            </w:placeholder>
            <w:dataBinding w:prefixMappings="xmlns:ns0='urn:microsoft-dynamics-nav/reports/Extend Std Sales Credit Memo/50215/'" w:xpath="/ns0:NavWordReportXmlPart[1]/ns0:Header[1]/ns0:CompanyAddress3[1]" w:storeItemID="{84BF4F15-925D-41EC-9387-514EB0FE6FCA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A148548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07CFF5F7" w14:textId="77777777">
        <w:trPr>
          <w:cantSplit/>
          <w:trHeight w:val="290"/>
        </w:trPr>
        <w:sdt>
          <w:sdtPr>
            <w:alias w:val="#Nav: /Header/CustomerAddress4"/>
            <w:tag w:val="#Nav: Extend Std Sales Credit Memo/50215"/>
            <w:id w:val="1229109116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4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9B717F7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Extend Std Sales Credit Memo/50215"/>
            <w:id w:val="-843252946"/>
            <w:placeholder>
              <w:docPart w:val="686377AACB98467B87FAF1F31F1B4537"/>
            </w:placeholder>
            <w:dataBinding w:prefixMappings="xmlns:ns0='urn:microsoft-dynamics-nav/reports/Extend Std Sales Credit Memo/50215/'" w:xpath="/ns0:NavWordReportXmlPart[1]/ns0:Header[1]/ns0:CompanyAddress4[1]" w:storeItemID="{84BF4F15-925D-41EC-9387-514EB0FE6FCA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1F320D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42B0ACA" w14:textId="77777777">
        <w:trPr>
          <w:cantSplit/>
          <w:trHeight w:val="290"/>
        </w:trPr>
        <w:sdt>
          <w:sdtPr>
            <w:alias w:val="#Nav: /Header/CustomerAddress5"/>
            <w:tag w:val="#Nav: Extend Std Sales Credit Memo/50215"/>
            <w:id w:val="1814057176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5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501BC505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Extend Std Sales Credit Memo/50215"/>
            <w:id w:val="-1834985711"/>
            <w:placeholder>
              <w:docPart w:val="686377AACB98467B87FAF1F31F1B4537"/>
            </w:placeholder>
            <w:dataBinding w:prefixMappings="xmlns:ns0='urn:microsoft-dynamics-nav/reports/Extend Std Sales Credit Memo/50215/'" w:xpath="/ns0:NavWordReportXmlPart[1]/ns0:Header[1]/ns0:CompanyAddress5[1]" w:storeItemID="{84BF4F15-925D-41EC-9387-514EB0FE6FCA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6224CF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67A11B12" w14:textId="77777777">
        <w:trPr>
          <w:cantSplit/>
          <w:trHeight w:val="274"/>
        </w:trPr>
        <w:sdt>
          <w:sdtPr>
            <w:alias w:val="#Nav: /Header/CustomerAddress6"/>
            <w:tag w:val="#Nav: Extend Std Sales Credit Memo/50215"/>
            <w:id w:val="-2064325541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6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249CF50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Extend Std Sales Credit Memo/50215"/>
            <w:id w:val="-2005736487"/>
            <w:placeholder>
              <w:docPart w:val="686377AACB98467B87FAF1F31F1B4537"/>
            </w:placeholder>
            <w:dataBinding w:prefixMappings="xmlns:ns0='urn:microsoft-dynamics-nav/reports/Extend Std Sales Credit Memo/50215/'" w:xpath="/ns0:NavWordReportXmlPart[1]/ns0:Header[1]/ns0:CompanyAddress6[1]" w:storeItemID="{84BF4F15-925D-41EC-9387-514EB0FE6FCA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4A2E111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6E60D52F" w14:textId="77777777">
        <w:trPr>
          <w:cantSplit/>
          <w:trHeight w:val="290"/>
        </w:trPr>
        <w:sdt>
          <w:sdtPr>
            <w:alias w:val="#Nav: /Header/CustomerAddress7"/>
            <w:tag w:val="#Nav: Extend Std Sales Credit Memo/50215"/>
            <w:id w:val="-762605892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7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2A986FD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6A05D6" w14:paraId="3507269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Extend Std Sales Credit Memo/50215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Extend Std Sales Credit Memo/50215/'" w:xpath="/ns0:NavWordReportXmlPart[1]/ns0:Header[1]/ns0:CompanyLegalOffice_Lbl[1]" w:storeItemID="{84BF4F15-925D-41EC-9387-514EB0FE6FC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Extend Std Sales Credit Memo/50215"/>
                <w:id w:val="1332101128"/>
                <w:placeholder>
                  <w:docPart w:val="C3B3DC30B02848B583D25458A4659BA2"/>
                </w:placeholder>
                <w:dataBinding w:prefixMappings="xmlns:ns0='urn:microsoft-dynamics-nav/reports/Extend Std Sales Credit Memo/50215/'" w:xpath="/ns0:NavWordReportXmlPart[1]/ns0:Header[1]/ns0:CompanyLegalOffice[1]" w:storeItemID="{84BF4F15-925D-41EC-9387-514EB0FE6FC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21820323" w14:textId="77777777">
        <w:trPr>
          <w:cantSplit/>
          <w:trHeight w:val="290"/>
        </w:trPr>
        <w:sdt>
          <w:sdtPr>
            <w:alias w:val="#Nav: /Header/CustomerAddress8"/>
            <w:tag w:val="#Nav: Extend Std Sales Credit Memo/50215"/>
            <w:id w:val="571465082"/>
            <w:placeholder>
              <w:docPart w:val="D2E2F0B8EF3A43609AA6824856C1E0EF"/>
            </w:placeholder>
            <w:dataBinding w:prefixMappings="xmlns:ns0='urn:microsoft-dynamics-nav/reports/Extend Std Sales Credit Memo/50215/'" w:xpath="/ns0:NavWordReportXmlPart[1]/ns0:Header[1]/ns0:CustomerAddress8[1]" w:storeItemID="{84BF4F15-925D-41EC-9387-514EB0FE6FCA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3DF53DA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79A09BB2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13BF18C7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F379A0" w14:paraId="735BCFE8" w14:textId="77777777">
        <w:trPr>
          <w:trHeight w:val="262" w:hRule="exact"/>
        </w:trPr>
        <w:sdt>
          <w:sdtPr>
            <w:alias w:val="#Nav: /Header/YourReference_Header_Lbl"/>
            <w:tag w:val="#Nav: Extend Std Sales Credit Memo/50215"/>
            <w:id w:val="901953113"/>
            <w:placeholder>
              <w:docPart w:val="DefaultPlaceholder_-1854013440"/>
            </w:placeholder>
            <w:dataBinding w:prefixMappings="xmlns:ns0='urn:microsoft-dynamics-nav/reports/Extend Std Sales Credit Memo/50215/'" w:xpath="/ns0:NavWordReportXmlPart[1]/ns0:Header[1]/ns0:YourReference_Header_Lbl[1]" w:storeItemID="{84BF4F15-925D-41EC-9387-514EB0FE6FC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25265393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Extend Std Sales Credit Memo/50215"/>
            <w:id w:val="-1425419817"/>
            <w:placeholder>
              <w:docPart w:val="B3B37CA837B542B0AACD6DF8226E5DC3"/>
            </w:placeholder>
            <w:dataBinding w:prefixMappings="xmlns:ns0='urn:microsoft-dynamics-nav/reports/Extend Std Sales Credit Memo/50215/'" w:xpath="/ns0:NavWordReportXmlPart[1]/ns0:Header[1]/ns0:SalesPersonBlank_Lbl[1]" w:storeItemID="{84BF4F15-925D-41EC-9387-514EB0FE6FC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A60FA9B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Extend Std Sales Credit Memo/50215"/>
            <w:id w:val="-277109058"/>
            <w:placeholder>
              <w:docPart w:val="3BB2B48FAB3E4DDE96F16AC639A9D652"/>
            </w:placeholder>
            <w:dataBinding w:prefixMappings="xmlns:ns0='urn:microsoft-dynamics-nav/reports/Extend Std Sales Credit Memo/50215/'" w:xpath="/ns0:NavWordReportXmlPart[1]/ns0:Header[1]/ns0:AppliesToDocument_Lbl[1]" w:storeItemID="{84BF4F15-925D-41EC-9387-514EB0FE6FC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57ADBB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Extend Std Sales Credit Memo/50215"/>
            <w:id w:val="-1251649982"/>
            <w:placeholder>
              <w:docPart w:val="D00B2CF5216542E48B1FA3F7329E9168"/>
            </w:placeholder>
            <w:dataBinding w:prefixMappings="xmlns:ns0='urn:microsoft-dynamics-nav/reports/Extend Std Sales Credit Memo/50215/'" w:xpath="/ns0:NavWordReportXmlPart[1]/ns0:Header[1]/ns0:DueDate_Lbl[1]" w:storeItemID="{84BF4F15-925D-41EC-9387-514EB0FE6FC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54C837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F379A0" w14:paraId="24D4347E" w14:textId="77777777">
        <w:trPr>
          <w:trHeight w:val="325" w:hRule="exact"/>
        </w:trPr>
        <w:sdt>
          <w:sdtPr>
            <w:alias w:val="#Nav: /Header/YourReference_Header"/>
            <w:tag w:val="#Nav: Extend Std Sales Credit Memo/50215"/>
            <w:id w:val="-542899741"/>
            <w:placeholder>
              <w:docPart w:val="DefaultPlaceholder_-1854013440"/>
            </w:placeholder>
            <w:dataBinding w:prefixMappings="xmlns:ns0='urn:microsoft-dynamics-nav/reports/Extend Std Sales Credit Memo/50215/'" w:xpath="/ns0:NavWordReportXmlPart[1]/ns0:Header[1]/ns0:YourReference_Header[1]" w:storeItemID="{84BF4F15-925D-41EC-9387-514EB0FE6FC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2443DE29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Extend Std Sales Credit Memo/50215"/>
            <w:id w:val="-2093382796"/>
            <w:placeholder>
              <w:docPart w:val="CB1DD28340694D149B33A167672E33AE"/>
            </w:placeholder>
            <w:dataBinding w:prefixMappings="xmlns:ns0='urn:microsoft-dynamics-nav/reports/Extend Std Sales Credit Memo/50215/'" w:xpath="/ns0:NavWordReportXmlPart[1]/ns0:Header[1]/ns0:SalesPersonName[1]" w:storeItemID="{84BF4F15-925D-41EC-9387-514EB0FE6FC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AAE8D81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Extend Std Sales Credit Memo/50215"/>
            <w:id w:val="713312628"/>
            <w:placeholder>
              <w:docPart w:val="4116043F68A841ADBFF0F78D0BAFE4DD"/>
            </w:placeholder>
            <w:dataBinding w:prefixMappings="xmlns:ns0='urn:microsoft-dynamics-nav/reports/Extend Std Sales Credit Memo/50215/'" w:xpath="/ns0:NavWordReportXmlPart[1]/ns0:Header[1]/ns0:AppliesToDocument[1]" w:storeItemID="{84BF4F15-925D-41EC-9387-514EB0FE6FC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777A0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Extend Std Sales Credit Memo/50215"/>
            <w:id w:val="1703123343"/>
            <w:placeholder>
              <w:docPart w:val="5A79970C3A884513AA554763E81035C3"/>
            </w:placeholder>
            <w:dataBinding w:prefixMappings="xmlns:ns0='urn:microsoft-dynamics-nav/reports/Extend Std Sales Credit Memo/50215/'" w:xpath="/ns0:NavWordReportXmlPart[1]/ns0:Header[1]/ns0:DueDate[1]" w:storeItemID="{84BF4F15-925D-41EC-9387-514EB0FE6FC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03927662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  <w:tr w:rsidR="00F379A0" w:rsidTr="00F379A0" w14:paraId="31DCD5F0" w14:textId="77777777">
        <w:trPr>
          <w:trHeight w:val="262" w:hRule="exact"/>
        </w:trPr>
        <w:tc>
          <w:tcPr>
            <w:tcW w:w="2549" w:type="dxa"/>
          </w:tcPr>
          <w:p w:rsidR="00F379A0" w:rsidP="00DF6462" w:rsidRDefault="00F379A0" w14:paraId="671AB719" w14:textId="7D754E61">
            <w:r w:rsidRPr="00F379A0">
              <w:rPr>
                <w:b/>
                <w:sz w:val="18"/>
                <w:szCs w:val="16"/>
                <w:lang w:val="da-DK"/>
              </w:rPr>
              <w:t>Shipping Agent</w:t>
            </w:r>
          </w:p>
        </w:tc>
        <w:tc>
          <w:tcPr>
            <w:tcW w:w="2549" w:type="dxa"/>
          </w:tcPr>
          <w:p w:rsidR="00F379A0" w:rsidP="00DF6462" w:rsidRDefault="00F379A0" w14:paraId="06EF223C" w14:textId="77777777"/>
        </w:tc>
        <w:tc>
          <w:tcPr>
            <w:tcW w:w="2549" w:type="dxa"/>
          </w:tcPr>
          <w:p w:rsidR="00F379A0" w:rsidP="00DF6462" w:rsidRDefault="00F379A0" w14:paraId="1F011DB5" w14:textId="77777777"/>
        </w:tc>
        <w:tc>
          <w:tcPr>
            <w:tcW w:w="2549" w:type="dxa"/>
            <w:tcMar>
              <w:right w:w="0" w:type="dxa"/>
            </w:tcMar>
          </w:tcPr>
          <w:p w:rsidR="00F379A0" w:rsidP="00DF6462" w:rsidRDefault="00F379A0" w14:paraId="08DD6E4B" w14:textId="77777777"/>
        </w:tc>
      </w:tr>
      <w:tr w:rsidR="00F379A0" w:rsidTr="00F379A0" w14:paraId="07B86778" w14:textId="77777777">
        <w:trPr>
          <w:trHeight w:val="262" w:hRule="exact"/>
        </w:trPr>
        <w:sdt>
          <w:sdtPr>
            <w:id w:val="-127633567"/>
            <w:placeholder>
              <w:docPart w:val="DefaultPlaceholder_-1854013440"/>
            </w:placeholder>
            <w:dataBinding w:prefixMappings="xmlns:ns0='urn:microsoft-dynamics-nav/reports/Extend Std Sales Credit Memo/50215/'" w:xpath="/ns0:NavWordReportXmlPart[1]/ns0:Header[1]/ns0:ShippingAgentName[1]" w:storeItemID="{84BF4F15-925D-41EC-9387-514EB0FE6FCA}"/>
            <w:text/>
            <w:alias w:val="#Nav: /Header/ShippingAgentName"/>
            <w:tag w:val="#Nav: Extend Std Sales Credit Memo/50215"/>
          </w:sdtPr>
          <w:sdtContent>
            <w:tc>
              <w:tcPr>
                <w:tcW w:w="2549" w:type="dxa"/>
              </w:tcPr>
              <w:p w:rsidR="00F379A0" w:rsidP="00DF6462" w:rsidRDefault="00F379A0" w14:paraId="1EB5C48B" w14:textId="30DFDC81">
                <w:proofErr w:type="spellStart"/>
                <w:r>
                  <w:t>ShippingAgentName</w:t>
                </w:r>
                <w:proofErr w:type="spellEnd"/>
              </w:p>
            </w:tc>
          </w:sdtContent>
        </w:sdt>
        <w:tc>
          <w:tcPr>
            <w:tcW w:w="2549" w:type="dxa"/>
          </w:tcPr>
          <w:p w:rsidR="00F379A0" w:rsidP="00DF6462" w:rsidRDefault="00F379A0" w14:paraId="3E41C4D0" w14:textId="77777777"/>
        </w:tc>
        <w:tc>
          <w:tcPr>
            <w:tcW w:w="2549" w:type="dxa"/>
          </w:tcPr>
          <w:p w:rsidR="00F379A0" w:rsidP="00DF6462" w:rsidRDefault="00F379A0" w14:paraId="7C2841DD" w14:textId="77777777"/>
        </w:tc>
        <w:tc>
          <w:tcPr>
            <w:tcW w:w="2549" w:type="dxa"/>
            <w:tcMar>
              <w:right w:w="0" w:type="dxa"/>
            </w:tcMar>
          </w:tcPr>
          <w:p w:rsidR="00F379A0" w:rsidP="00DF6462" w:rsidRDefault="00F379A0" w14:paraId="2F73C77A" w14:textId="77777777"/>
        </w:tc>
      </w:tr>
    </w:tbl>
    <w:p w:rsidR="00133E05" w:rsidP="00133E05" w:rsidRDefault="00133E05" w14:paraId="7BEE83A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DC8FFBD" w14:textId="77777777">
        <w:trPr>
          <w:trHeight w:val="546"/>
        </w:trPr>
        <w:sdt>
          <w:sdtPr>
            <w:alias w:val="#Nav: /Header/Line/ItemNo_Line_Lbl"/>
            <w:tag w:val="#Nav: Extend Std Sales Credit Memo/50215"/>
            <w:id w:val="771446451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ItemNo_Line_Lbl[1]" w:storeItemID="{84BF4F15-925D-41EC-9387-514EB0FE6FC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83DEBF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Extend Std Sales Credit Memo/50215"/>
            <w:id w:val="1545399846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Description_Line_Lbl[1]" w:storeItemID="{84BF4F15-925D-41EC-9387-514EB0FE6FC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917F00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Extend Std Sales Credit Memo/50215"/>
            <w:id w:val="-833229876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ShipmentDate_Line_Lbl[1]" w:storeItemID="{84BF4F15-925D-41EC-9387-514EB0FE6FC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C205E8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Extend Std Sales Credit Memo/50215"/>
            <w:id w:val="616415257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Quantity_Line_Lbl[1]" w:storeItemID="{84BF4F15-925D-41EC-9387-514EB0FE6FC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1069662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67FD974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Extend Std Sales Credit Memo/50215"/>
            <w:id w:val="-1521079236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UnitPrice_Lbl[1]" w:storeItemID="{84BF4F15-925D-41EC-9387-514EB0FE6FC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1C60C5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05D406E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Extend Std Sales Credit Memo/50215"/>
            <w:id w:val="1291246806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VATPct_Line_Lbl[1]" w:storeItemID="{84BF4F15-925D-41EC-9387-514EB0FE6FC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2188BB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Extend Std Sales Credit Memo/50215"/>
            <w:id w:val="1532234539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Line[1]/ns0:LineAmount_Line_Lbl[1]" w:storeItemID="{84BF4F15-925D-41EC-9387-514EB0FE6FC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72B53BE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A4E0D1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1307CD41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2D59F70E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6F678FA7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72FEE304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3757F947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4502F721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1DCF7AC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3BA57982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563354EE" w14:textId="77777777">
            <w:pPr>
              <w:pStyle w:val="NoSpacing"/>
            </w:pPr>
          </w:p>
        </w:tc>
      </w:tr>
      <w:sdt>
        <w:sdtPr>
          <w:alias w:val="#Nav: /Header/Line"/>
          <w:tag w:val="#Nav: Extend Std Sales Credit Memo/50215"/>
          <w:id w:val="1327254768"/>
          <w15:dataBinding w:prefixMappings="xmlns:ns0='urn:microsoft-dynamics-nav/reports/Extend Std Sales Credit Memo/50215/'" w:xpath="/ns0:NavWordReportXmlPart[1]/ns0:Header[1]/ns0:Line" w:storeItemID="{84BF4F15-925D-41EC-9387-514EB0FE6FC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310DE4E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Extend Std Sales Credit Memo/50215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Extend Std Sales Credit Memo/50215/'" w:xpath="/ns0:NavWordReportXmlPart[1]/ns0:Header[1]/ns0:Line[1]/ns0:ItemNo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F379A0" w:rsidRDefault="00133E05" w14:paraId="6F593B5D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Extend Std Sales Credit Memo/50215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Extend Std Sales Credit Memo/50215/'" w:xpath="/ns0:NavWordReportXmlPart[1]/ns0:Header[1]/ns0:Line[1]/ns0:Description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F379A0" w:rsidRDefault="00133E05" w14:paraId="4D476355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Extend Std Sales Credit Memo/50215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Extend Std Sales Credit Memo/50215/'" w:xpath="/ns0:NavWordReportXmlPart[1]/ns0:Header[1]/ns0:Line[1]/ns0:ShipmentDate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F379A0" w:rsidRDefault="00133E05" w14:paraId="46BA9A28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Extend Std Sales Credit Memo/50215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Extend Std Sales Credit Memo/50215/'" w:xpath="/ns0:NavWordReportXmlPart[1]/ns0:Header[1]/ns0:Line[1]/ns0:Quantity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F379A0" w:rsidRDefault="00133E05" w14:paraId="7FB8C80B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Extend Std Sales Credit Memo/50215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Extend Std Sales Credit Memo/50215/'" w:xpath="/ns0:NavWordReportXmlPart[1]/ns0:Header[1]/ns0:Line[1]/ns0:UnitOfMeasur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F379A0" w:rsidRDefault="00133E05" w14:paraId="6EDF5431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Extend Std Sales Credit Memo/50215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Extend Std Sales Credit Memo/50215/'" w:xpath="/ns0:NavWordReportXmlPart[1]/ns0:Header[1]/ns0:Line[1]/ns0:UnitPric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F379A0" w:rsidRDefault="00133E05" w14:paraId="08ADC1EF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Extend Std Sales Credit Memo/50215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Extend Std Sales Credit Memo/50215/'" w:xpath="/ns0:NavWordReportXmlPart[1]/ns0:Header[1]/ns0:Line[1]/ns0:LineDiscountPercentText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F379A0" w:rsidRDefault="00133E05" w14:paraId="0CF5911E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Extend Std Sales Credit Memo/50215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Extend Std Sales Credit Memo/50215/'" w:xpath="/ns0:NavWordReportXmlPart[1]/ns0:Header[1]/ns0:Line[1]/ns0:VATPct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F379A0" w:rsidRDefault="00133E05" w14:paraId="43CCF49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Extend Std Sales Credit Memo/50215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Extend Std Sales Credit Memo/50215/'" w:xpath="/ns0:NavWordReportXmlPart[1]/ns0:Header[1]/ns0:Line[1]/ns0:LineAmount_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F379A0" w:rsidRDefault="00133E05" w14:paraId="28CFB2F3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B386CB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92D41D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844617F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25D378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D29041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98E1D4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2C06E8FE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0251FD5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4B42F3C3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628E6152" w14:textId="77777777">
            <w:pPr>
              <w:pStyle w:val="NoSpacing"/>
            </w:pPr>
          </w:p>
        </w:tc>
      </w:tr>
      <w:sdt>
        <w:sdtPr>
          <w:alias w:val="#Nav: /Header/ReportTotalsLine"/>
          <w:tag w:val="#Nav: Extend Std Sales Credit Memo/50215"/>
          <w:id w:val="1981810996"/>
          <w15:dataBinding w:prefixMappings="xmlns:ns0='urn:microsoft-dynamics-nav/reports/Extend Std Sales Credit Memo/50215/'" w:xpath="/ns0:NavWordReportXmlPart[1]/ns0:Header[1]/ns0:ReportTotalsLine" w:storeItemID="{84BF4F15-925D-41EC-9387-514EB0FE6FC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76CE733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AE9D5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5BD6E0AE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D765763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0036B8D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3E41B9F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Extend Std Sales Credit Memo/50215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Extend Std Sales Credit Memo/50215/'" w:xpath="/ns0:NavWordReportXmlPart[1]/ns0:Header[1]/ns0:ReportTotalsLine[1]/ns0:Description_ReportTotals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F379A0" w:rsidRDefault="00133E05" w14:paraId="7A8920D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Extend Std Sales Credit Memo/50215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Extend Std Sales Credit Memo/50215/'" w:xpath="/ns0:NavWordReportXmlPart[1]/ns0:Header[1]/ns0:ReportTotalsLine[1]/ns0:Amount_ReportTotalsLine[1]" w:storeItemID="{84BF4F15-925D-41EC-9387-514EB0FE6FC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F379A0" w:rsidRDefault="00133E05" w14:paraId="79BD8A3B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311F6C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7EE93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6A803B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A2ABA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9A0771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C05A191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F142D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441B36CC" w14:textId="77777777">
            <w:pPr>
              <w:pStyle w:val="NoSpacing"/>
            </w:pPr>
          </w:p>
        </w:tc>
      </w:tr>
      <w:tr w:rsidRPr="00133E05" w:rsidR="00DF6462" w:rsidTr="00873B21" w14:paraId="7A5D4200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334A20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539DFA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8461171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2317D4A0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444B6E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Extend Std Sales Credit Memo/50215"/>
            <w:id w:val="1496384203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Totals[1]/ns0:TotalIncludingVATText[1]" w:storeItemID="{84BF4F15-925D-41EC-9387-514EB0FE6FC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3B2A497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Extend Std Sales Credit Memo/50215"/>
            <w:id w:val="1661501859"/>
            <w:placeholder>
              <w:docPart w:val="343AAC44148243C78F326BB9A83D3024"/>
            </w:placeholder>
            <w:dataBinding w:prefixMappings="xmlns:ns0='urn:microsoft-dynamics-nav/reports/Extend Std Sales Credit Memo/50215/'" w:xpath="/ns0:NavWordReportXmlPart[1]/ns0:Header[1]/ns0:Totals[1]/ns0:TotalAmountIncludingVAT[1]" w:storeItemID="{84BF4F15-925D-41EC-9387-514EB0FE6FC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60500F0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6B9FE9F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132AC3" w:rsidTr="00132AC3" w14:paraId="1FFEC254" w14:textId="77777777">
        <w:sdt>
          <w:sdtPr>
            <w:rPr>
              <w:sz w:val="18"/>
            </w:rPr>
            <w:alias w:val="#Nav: /Header/VATClauseLine/VATIdentifier_VATClauseLine"/>
            <w:tag w:val="#Nav: Extend Std Sales Credit Memo/50215"/>
            <w:id w:val="-483620067"/>
            <w:placeholder>
              <w:docPart w:val="88B7BB99057B47048B4BA8E0423B9E97"/>
            </w:placeholder>
            <w:dataBinding w:prefixMappings="xmlns:ns0='urn:microsoft-dynamics-nav/reports/Extend Std Sales Credit Memo/50215/'" w:xpath="/ns0:NavWordReportXmlPart[1]/ns0:Header[1]/ns0:VATClauseLine[1]/ns0:VATIdentifier_VATClauseLine[1]" w:storeItemID="{84BF4F15-925D-41EC-9387-514EB0FE6FCA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132AC3" w:rsidRDefault="00132AC3" w14:paraId="086A071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Extend Std Sales Credit Memo/50215"/>
            <w:id w:val="983973089"/>
            <w:placeholder>
              <w:docPart w:val="88B7BB99057B47048B4BA8E0423B9E97"/>
            </w:placeholder>
            <w:dataBinding w:prefixMappings="xmlns:ns0='urn:microsoft-dynamics-nav/reports/Extend Std Sales Credit Memo/50215/'" w:xpath="/ns0:NavWordReportXmlPart[1]/ns0:Header[1]/ns0:VATClauseLine[1]/ns0:Description_VATClauseLine[1]" w:storeItemID="{84BF4F15-925D-41EC-9387-514EB0FE6FCA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132AC3" w:rsidRDefault="00132AC3" w14:paraId="669E8AFE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Extend Std Sales Credit Memo/50215"/>
            <w:id w:val="-1432200154"/>
            <w:placeholder>
              <w:docPart w:val="88B7BB99057B47048B4BA8E0423B9E97"/>
            </w:placeholder>
            <w:dataBinding w:prefixMappings="xmlns:ns0='urn:microsoft-dynamics-nav/reports/Extend Std Sales Credit Memo/50215/'" w:xpath="/ns0:NavWordReportXmlPart[1]/ns0:Header[1]/ns0:VATClauseLine[1]/ns0:VATAmount_VATClauseLine[1]" w:storeItemID="{84BF4F15-925D-41EC-9387-514EB0FE6FCA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132AC3" w:rsidRDefault="00132AC3" w14:paraId="6B470E5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132AC3" w:rsidTr="00132AC3" w14:paraId="6FB94F0B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AC3" w:rsidRDefault="00132AC3" w14:paraId="0B71E15E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Extend Std Sales Credit Memo/50215"/>
            <w:id w:val="-751972114"/>
            <w:placeholder>
              <w:docPart w:val="88B7BB99057B47048B4BA8E0423B9E97"/>
            </w:placeholder>
            <w:dataBinding w:prefixMappings="xmlns:ns0='urn:microsoft-dynamics-nav/reports/Extend Std Sales Credit Memo/50215/'" w:xpath="/ns0:NavWordReportXmlPart[1]/ns0:Header[1]/ns0:VATClauseLine[1]/ns0:Description2_VATClauseLine[1]" w:storeItemID="{84BF4F15-925D-41EC-9387-514EB0FE6FCA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132AC3" w:rsidRDefault="00132AC3" w14:paraId="2ADF864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AC3" w:rsidRDefault="00132AC3" w14:paraId="5C2E1A7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132AC3" w:rsidP="00133E05" w:rsidRDefault="00132AC3" w14:paraId="331A4BB6" w14:textId="77777777"/>
    <w:sectPr w:rsidRPr="00133E05" w:rsidR="00132AC3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5D6" w:rsidP="00E40C63" w:rsidRDefault="006A05D6" w14:paraId="3B7321D2" w14:textId="77777777">
      <w:pPr>
        <w:spacing w:after="0"/>
      </w:pPr>
      <w:r>
        <w:separator/>
      </w:r>
    </w:p>
  </w:endnote>
  <w:endnote w:type="continuationSeparator" w:id="0">
    <w:p w:rsidR="006A05D6" w:rsidP="00E40C63" w:rsidRDefault="006A05D6" w14:paraId="59F6F83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5DB" w:rsidRDefault="00C505DB" w14:paraId="1793B2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2196E0F0" w14:textId="77777777">
      <w:sdt>
        <w:sdtPr>
          <w:rPr>
            <w:lang w:val="da-DK"/>
          </w:rPr>
          <w:alias w:val="#Nav: /Header/CompanyLegalStatement"/>
          <w:tag w:val="#Nav: Extend Std Sales Credit Memo/50215"/>
          <w:id w:val="962384047"/>
          <w:placeholder>
            <w:docPart w:val="F79106392E8E4A05890EA09AFCAA5D79"/>
          </w:placeholder>
          <w:dataBinding w:prefixMappings="xmlns:ns0='urn:microsoft-dynamics-nav/reports/Extend Std Sales Credit Memo/50215/'" w:xpath="/ns0:NavWordReportXmlPart[1]/ns0:Header[1]/ns0:CompanyLegalStatement[1]" w:storeItemID="{84BF4F15-925D-41EC-9387-514EB0FE6FC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6ED84230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970123C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5B789017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B3CABC8" w14:textId="77777777">
          <w:pPr>
            <w:pStyle w:val="NoSpacing"/>
          </w:pPr>
        </w:p>
      </w:tc>
    </w:tr>
  </w:tbl>
  <w:p w:rsidRPr="001D1CE2" w:rsidR="000E071F" w:rsidP="001D1CE2" w:rsidRDefault="000E071F" w14:paraId="34402364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386D9473" w14:textId="77777777">
      <w:sdt>
        <w:sdtPr>
          <w:rPr>
            <w:lang w:val="da-DK"/>
          </w:rPr>
          <w:alias w:val="#Nav: /Header/CompanyLegalStatement"/>
          <w:tag w:val="#Nav: Extend Std Sales Credit Memo/50215"/>
          <w:id w:val="669455880"/>
          <w:placeholder>
            <w:docPart w:val="36C7957698824E528C9A220847A37C74"/>
          </w:placeholder>
          <w:dataBinding w:prefixMappings="xmlns:ns0='urn:microsoft-dynamics-nav/reports/Extend Std Sales Credit Memo/50215/'" w:xpath="/ns0:NavWordReportXmlPart[1]/ns0:Header[1]/ns0:CompanyLegalStatement[1]" w:storeItemID="{84BF4F15-925D-41EC-9387-514EB0FE6FC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4DF2AEB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207E2D13" w14:textId="77777777"/>
      </w:tc>
      <w:tc>
        <w:tcPr>
          <w:tcW w:w="1250" w:type="pct"/>
        </w:tcPr>
        <w:p w:rsidRPr="00873B21" w:rsidR="00873B21" w:rsidP="00873B21" w:rsidRDefault="00873B21" w14:paraId="2393F21E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7DBC35EC" w14:textId="77777777"/>
      </w:tc>
    </w:tr>
    <w:tr w:rsidR="00873B21" w:rsidTr="00782744" w14:paraId="016499AA" w14:textId="77777777">
      <w:sdt>
        <w:sdtPr>
          <w:alias w:val="#Nav: /Header/CompanyVATRegistrationNo_Lbl"/>
          <w:tag w:val="#Nav: Extend Std Sales Credit Memo/50215"/>
          <w:id w:val="-1596548712"/>
          <w:placeholder>
            <w:docPart w:val="D5ECD4AAE2AC463EB62DD32DAF5606C9"/>
          </w:placeholder>
          <w:dataBinding w:prefixMappings="xmlns:ns0='urn:microsoft-dynamics-nav/reports/Extend Std Sales Credit Memo/50215/'" w:xpath="/ns0:NavWordReportXmlPart[1]/ns0:Header[1]/ns0:CompanyVATRegistrationNo_Lbl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E4C10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Extend Std Sales Credit Memo/50215"/>
          <w:id w:val="-1403604351"/>
          <w:placeholder>
            <w:docPart w:val="DefaultPlaceholder_-1854013440"/>
          </w:placeholder>
          <w:dataBinding w:prefixMappings="xmlns:ns0='urn:microsoft-dynamics-nav/reports/Extend Std Sales Credit Memo/50215/'" w:xpath="/ns0:NavWordReportXmlPart[1]/ns0:Header[1]/ns0:HomePage_Lbl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08CE7E7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Extend Std Sales Credit Memo/50215"/>
          <w:id w:val="1543017061"/>
          <w:placeholder>
            <w:docPart w:val="04DED19CE3B141D5A60982F74BE1A350"/>
          </w:placeholder>
          <w:dataBinding w:prefixMappings="xmlns:ns0='urn:microsoft-dynamics-nav/reports/Extend Std Sales Credit Memo/50215/'" w:xpath="/ns0:NavWordReportXmlPart[1]/ns0:Header[1]/ns0:CompanyPhoneNo_Lbl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D763CA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Extend Std Sales Credit Memo/50215"/>
          <w:id w:val="1401326119"/>
          <w:placeholder>
            <w:docPart w:val="DefaultPlaceholder_-1854013440"/>
          </w:placeholder>
          <w:dataBinding w:prefixMappings="xmlns:ns0='urn:microsoft-dynamics-nav/reports/Extend Std Sales Credit Memo/50215/'" w:xpath="/ns0:NavWordReportXmlPart[1]/ns0:Header[1]/ns0:EMail_Lbl[1]" w:storeItemID="{84BF4F15-925D-41EC-9387-514EB0FE6FC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061C292F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0F6E91B" w14:textId="77777777">
      <w:sdt>
        <w:sdtPr>
          <w:alias w:val="#Nav: /Header/CompanyVATRegistrationNo"/>
          <w:tag w:val="#Nav: Extend Std Sales Credit Memo/50215"/>
          <w:id w:val="1017889846"/>
          <w:placeholder>
            <w:docPart w:val="9BF720F9010E4F96A823519BDCD5235A"/>
          </w:placeholder>
          <w:dataBinding w:prefixMappings="xmlns:ns0='urn:microsoft-dynamics-nav/reports/Extend Std Sales Credit Memo/50215/'" w:xpath="/ns0:NavWordReportXmlPart[1]/ns0:Header[1]/ns0:CompanyVATRegistrationNo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67BAF8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Extend Std Sales Credit Memo/50215"/>
          <w:id w:val="150640979"/>
          <w:placeholder>
            <w:docPart w:val="C37F3EF61C0B43F39BF1857A5F29B07F"/>
          </w:placeholder>
          <w:dataBinding w:prefixMappings="xmlns:ns0='urn:microsoft-dynamics-nav/reports/Extend Std Sales Credit Memo/50215/'" w:xpath="/ns0:NavWordReportXmlPart[1]/ns0:Header[1]/ns0:CompanyHomePage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57C7604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Extend Std Sales Credit Memo/50215"/>
          <w:id w:val="-1675018586"/>
          <w:placeholder>
            <w:docPart w:val="2313DD5D94174D9191FA6A6828998B0F"/>
          </w:placeholder>
          <w:dataBinding w:prefixMappings="xmlns:ns0='urn:microsoft-dynamics-nav/reports/Extend Std Sales Credit Memo/50215/'" w:xpath="/ns0:NavWordReportXmlPart[1]/ns0:Header[1]/ns0:CompanyPhoneNo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2C84617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Extend Std Sales Credit Memo/50215"/>
          <w:id w:val="-497577039"/>
          <w:placeholder>
            <w:docPart w:val="5F30556A7E4F43789120DE10973BD6E9"/>
          </w:placeholder>
          <w:dataBinding w:prefixMappings="xmlns:ns0='urn:microsoft-dynamics-nav/reports/Extend Std Sales Credit Memo/50215/'" w:xpath="/ns0:NavWordReportXmlPart[1]/ns0:Header[1]/ns0:CompanyEMail[1]" w:storeItemID="{84BF4F15-925D-41EC-9387-514EB0FE6FC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835BF41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64FD15DE" w14:textId="77777777">
      <w:sdt>
        <w:sdtPr>
          <w:alias w:val="#Nav: /Header/CompanyBankName"/>
          <w:tag w:val="#Nav: Extend Std Sales Credit Memo/50215"/>
          <w:id w:val="-1258901508"/>
          <w:placeholder>
            <w:docPart w:val="6EAD31A24EAA4B29988ED325ECE08D7A"/>
          </w:placeholder>
          <w:dataBinding w:prefixMappings="xmlns:ns0='urn:microsoft-dynamics-nav/reports/Extend Std Sales Credit Memo/50215/'" w:xpath="/ns0:NavWordReportXmlPart[1]/ns0:Header[1]/ns0:CompanyBankName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B5993B7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Extend Std Sales Credit Memo/50215"/>
          <w:id w:val="1713300519"/>
          <w:placeholder>
            <w:docPart w:val="B0A9045274124DFD8B2B1DE61EDCD02B"/>
          </w:placeholder>
          <w:dataBinding w:prefixMappings="xmlns:ns0='urn:microsoft-dynamics-nav/reports/Extend Std Sales Credit Memo/50215/'" w:xpath="/ns0:NavWordReportXmlPart[1]/ns0:Header[1]/ns0:CompanyIBAN_Lbl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684A454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Extend Std Sales Credit Memo/50215"/>
          <w:id w:val="1468631074"/>
          <w:placeholder>
            <w:docPart w:val="CD494B76082340ABAD0D5505D3C7F8D1"/>
          </w:placeholder>
          <w:dataBinding w:prefixMappings="xmlns:ns0='urn:microsoft-dynamics-nav/reports/Extend Std Sales Credit Memo/50215/'" w:xpath="/ns0:NavWordReportXmlPart[1]/ns0:Header[1]/ns0:CompanySWIFT_Lbl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A103F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Extend Std Sales Credit Memo/50215"/>
          <w:id w:val="519503723"/>
          <w:placeholder>
            <w:docPart w:val="F1A93A8A4FD2429397729C310ED2E88C"/>
          </w:placeholder>
          <w:dataBinding w:prefixMappings="xmlns:ns0='urn:microsoft-dynamics-nav/reports/Extend Std Sales Credit Memo/50215/'" w:xpath="/ns0:NavWordReportXmlPart[1]/ns0:Header[1]/ns0:CompanyGiroNo_Lbl[1]" w:storeItemID="{84BF4F15-925D-41EC-9387-514EB0FE6FC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1228961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DAF3D41" w14:textId="77777777">
      <w:tc>
        <w:tcPr>
          <w:tcW w:w="1250" w:type="pct"/>
        </w:tcPr>
        <w:p w:rsidR="00873B21" w:rsidP="00873B21" w:rsidRDefault="006A05D6" w14:paraId="5C3CD85D" w14:textId="77777777">
          <w:pPr>
            <w:pStyle w:val="NoSpacing"/>
          </w:pPr>
          <w:sdt>
            <w:sdtPr>
              <w:alias w:val="#Nav: /Header/CompanyBankBranchNo"/>
              <w:tag w:val="#Nav: Extend Std Sales Credit Memo/50215"/>
              <w:id w:val="-1270625022"/>
              <w:placeholder>
                <w:docPart w:val="514C01D1A7AA467E840A54779EB65CA6"/>
              </w:placeholder>
              <w:dataBinding w:prefixMappings="xmlns:ns0='urn:microsoft-dynamics-nav/reports/Extend Std Sales Credit Memo/50215/'" w:xpath="/ns0:NavWordReportXmlPart[1]/ns0:Header[1]/ns0:CompanyBankBranchNo[1]" w:storeItemID="{84BF4F15-925D-41EC-9387-514EB0FE6FC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Extend Std Sales Credit Memo/50215"/>
              <w:id w:val="-1072268764"/>
              <w:placeholder>
                <w:docPart w:val="E3DF4A0211594C8F9A97D61E40066576"/>
              </w:placeholder>
              <w:dataBinding w:prefixMappings="xmlns:ns0='urn:microsoft-dynamics-nav/reports/Extend Std Sales Credit Memo/50215/'" w:xpath="/ns0:NavWordReportXmlPart[1]/ns0:Header[1]/ns0:CompanyBankAccountNo[1]" w:storeItemID="{84BF4F15-925D-41EC-9387-514EB0FE6FC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Extend Std Sales Credit Memo/50215"/>
          <w:id w:val="503022411"/>
          <w:placeholder>
            <w:docPart w:val="A3F908BCED3E49CBAB78822E252D7270"/>
          </w:placeholder>
          <w:dataBinding w:prefixMappings="xmlns:ns0='urn:microsoft-dynamics-nav/reports/Extend Std Sales Credit Memo/50215/'" w:xpath="/ns0:NavWordReportXmlPart[1]/ns0:Header[1]/ns0:CompanyIBAN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5454526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Extend Std Sales Credit Memo/50215"/>
          <w:id w:val="-316962581"/>
          <w:placeholder>
            <w:docPart w:val="2BF91F9ED5BE4F97B891A00B52C50815"/>
          </w:placeholder>
          <w:dataBinding w:prefixMappings="xmlns:ns0='urn:microsoft-dynamics-nav/reports/Extend Std Sales Credit Memo/50215/'" w:xpath="/ns0:NavWordReportXmlPart[1]/ns0:Header[1]/ns0:CompanySWIFT[1]" w:storeItemID="{84BF4F15-925D-41EC-9387-514EB0FE6FC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7A82B7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Extend Std Sales Credit Memo/50215"/>
          <w:id w:val="702058167"/>
          <w:placeholder>
            <w:docPart w:val="B05A0074120C4D7C806836EE51F06BF7"/>
          </w:placeholder>
          <w:dataBinding w:prefixMappings="xmlns:ns0='urn:microsoft-dynamics-nav/reports/Extend Std Sales Credit Memo/50215/'" w:xpath="/ns0:NavWordReportXmlPart[1]/ns0:Header[1]/ns0:CompanyGiroNo[1]" w:storeItemID="{84BF4F15-925D-41EC-9387-514EB0FE6FC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FF5A45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26CDCCA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5D6" w:rsidP="00E40C63" w:rsidRDefault="006A05D6" w14:paraId="03E6D38E" w14:textId="77777777">
      <w:pPr>
        <w:spacing w:after="0"/>
      </w:pPr>
      <w:r>
        <w:separator/>
      </w:r>
    </w:p>
  </w:footnote>
  <w:footnote w:type="continuationSeparator" w:id="0">
    <w:p w:rsidR="006A05D6" w:rsidP="00E40C63" w:rsidRDefault="006A05D6" w14:paraId="66AC688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5DB" w:rsidRDefault="00C505DB" w14:paraId="17A1843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036F28AF" w14:textId="77777777">
      <w:tc>
        <w:tcPr>
          <w:tcW w:w="5098" w:type="dxa"/>
        </w:tcPr>
        <w:p w:rsidRPr="00BD4E95" w:rsidR="00BD4E95" w:rsidP="00BD4E95" w:rsidRDefault="006A05D6" w14:paraId="300A3DB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Extend Std Sales Credit Memo/50215"/>
              <w:id w:val="-83382713"/>
              <w:placeholder>
                <w:docPart w:val="3ECAD21DEDDF4056AD7210BDACAF71B5"/>
              </w:placeholder>
              <w:dataBinding w:prefixMappings="xmlns:ns0='urn:microsoft-dynamics-nav/reports/Extend Std Sales Credit Memo/50215/'" w:xpath="/ns0:NavWordReportXmlPart[1]/ns0:Header[1]/ns0:DocumentNo[1]" w:storeItemID="{84BF4F15-925D-41EC-9387-514EB0FE6FC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6A05D6" w14:paraId="13EE461D" w14:textId="77777777">
          <w:pPr>
            <w:pStyle w:val="Subtitle"/>
          </w:pPr>
          <w:sdt>
            <w:sdtPr>
              <w:alias w:val="#Nav: /Header/DocumentDate"/>
              <w:tag w:val="#Nav: Extend Std Sales Credit Memo/50215"/>
              <w:id w:val="1005248549"/>
              <w:placeholder>
                <w:docPart w:val="021C348F8CBE45F7BDED374AECB9AD41"/>
              </w:placeholder>
              <w:dataBinding w:prefixMappings="xmlns:ns0='urn:microsoft-dynamics-nav/reports/Extend Std Sales Credit Memo/50215/'" w:xpath="/ns0:NavWordReportXmlPart[1]/ns0:Header[1]/ns0:DocumentDate[1]" w:storeItemID="{84BF4F15-925D-41EC-9387-514EB0FE6FC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6A05D6" w14:paraId="37047597" w14:textId="77777777">
          <w:pPr>
            <w:pStyle w:val="Subtitle"/>
          </w:pPr>
          <w:sdt>
            <w:sdtPr>
              <w:alias w:val="#Nav: /Header/Page_Lbl"/>
              <w:tag w:val="#Nav: Extend Std Sales Credit Memo/50215"/>
              <w:id w:val="1266346410"/>
              <w:placeholder>
                <w:docPart w:val="3ECAD21DEDDF4056AD7210BDACAF71B5"/>
              </w:placeholder>
              <w:dataBinding w:prefixMappings="xmlns:ns0='urn:microsoft-dynamics-nav/reports/Extend Std Sales Credit Memo/50215/'" w:xpath="/ns0:NavWordReportXmlPart[1]/ns0:Header[1]/ns0:Page_Lbl[1]" w:storeItemID="{84BF4F15-925D-41EC-9387-514EB0FE6FC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411FFE64" w14:textId="77777777">
          <w:pPr>
            <w:pStyle w:val="Header"/>
          </w:pPr>
        </w:p>
      </w:tc>
    </w:tr>
  </w:tbl>
  <w:p w:rsidRPr="001D1CE2" w:rsidR="00D6006D" w:rsidP="00D6006D" w:rsidRDefault="00D6006D" w14:paraId="5A7879B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B06BFA" w14:textId="77777777">
      <w:tc>
        <w:tcPr>
          <w:tcW w:w="5098" w:type="dxa"/>
        </w:tcPr>
        <w:p w:rsidRPr="0026269B" w:rsidR="00DF6462" w:rsidP="00DF6462" w:rsidRDefault="006A05D6" w14:paraId="1196EE46" w14:textId="77777777">
          <w:pPr>
            <w:pStyle w:val="Title"/>
          </w:pPr>
          <w:sdt>
            <w:sdtPr>
              <w:alias w:val="#Nav: /Header/DocumentTitle"/>
              <w:tag w:val="#Nav: Extend Std Sales Credit Memo/50215"/>
              <w:id w:val="978501179"/>
              <w:placeholder>
                <w:docPart w:val="DefaultPlaceholder_-1854013440"/>
              </w:placeholder>
              <w:dataBinding w:prefixMappings="xmlns:ns0='urn:microsoft-dynamics-nav/reports/Extend Std Sales Credit Memo/50215/'" w:xpath="/ns0:NavWordReportXmlPart[1]/ns0:Header[1]/ns0:DocumentTitle[1]" w:storeItemID="{84BF4F15-925D-41EC-9387-514EB0FE6FCA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Extend Std Sales Credit Memo/50215"/>
              <w:id w:val="-1661532074"/>
              <w:placeholder>
                <w:docPart w:val="8FC813EB52484D6482B2D18F0F5B0AC1"/>
              </w:placeholder>
              <w:dataBinding w:prefixMappings="xmlns:ns0='urn:microsoft-dynamics-nav/reports/Extend Std Sales Credit Memo/50215/'" w:xpath="/ns0:NavWordReportXmlPart[1]/ns0:Header[1]/ns0:DocumentNo[1]" w:storeItemID="{84BF4F15-925D-41EC-9387-514EB0FE6FCA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6A05D6" w14:paraId="663FA3D5" w14:textId="77777777">
          <w:pPr>
            <w:pStyle w:val="Subtitle"/>
          </w:pPr>
          <w:sdt>
            <w:sdtPr>
              <w:alias w:val="#Nav: /Header/DocumentDate"/>
              <w:tag w:val="#Nav: Extend Std Sales Credit Memo/50215"/>
              <w:id w:val="832561865"/>
              <w:placeholder>
                <w:docPart w:val="8ECE76C6AABF410B861032AEA12BA9A0"/>
              </w:placeholder>
              <w:dataBinding w:prefixMappings="xmlns:ns0='urn:microsoft-dynamics-nav/reports/Extend Std Sales Credit Memo/50215/'" w:xpath="/ns0:NavWordReportXmlPart[1]/ns0:Header[1]/ns0:DocumentDate[1]" w:storeItemID="{84BF4F15-925D-41EC-9387-514EB0FE6FC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6A05D6" w14:paraId="327D0942" w14:textId="77777777">
          <w:pPr>
            <w:pStyle w:val="Subtitle"/>
          </w:pPr>
          <w:sdt>
            <w:sdtPr>
              <w:alias w:val="#Nav: /Header/Page_Lbl"/>
              <w:tag w:val="#Nav: Extend Std Sales Credit Memo/50215"/>
              <w:id w:val="1447419442"/>
              <w:placeholder>
                <w:docPart w:val="8FC813EB52484D6482B2D18F0F5B0AC1"/>
              </w:placeholder>
              <w:dataBinding w:prefixMappings="xmlns:ns0='urn:microsoft-dynamics-nav/reports/Extend Std Sales Credit Memo/50215/'" w:xpath="/ns0:NavWordReportXmlPart[1]/ns0:Header[1]/ns0:Page_Lbl[1]" w:storeItemID="{84BF4F15-925D-41EC-9387-514EB0FE6FC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132AC3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132AC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01D8EB84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Extend Std Sales Credit Memo/50215"/>
            <w:id w:val="-283887918"/>
            <w:dataBinding w:prefixMappings="xmlns:ns0='urn:microsoft-dynamics-nav/reports/Extend Std Sales Credit Memo/50215/'" w:xpath="/ns0:NavWordReportXmlPart[1]/ns0:Header[1]/ns0:CompanyPicture[1]" w:storeItemID="{84BF4F15-925D-41EC-9387-514EB0FE6FCA}"/>
            <w:picture/>
          </w:sdtPr>
          <w:sdtEndPr/>
          <w:sdtContent>
            <w:p w:rsidR="00DF6462" w:rsidP="00782744" w:rsidRDefault="00DF6462" w14:paraId="79CFE5D1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7FBFAEEA" wp14:editId="77A63A8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062B39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2AC3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05D6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25A0"/>
    <w:rsid w:val="00F14176"/>
    <w:rsid w:val="00F20F72"/>
    <w:rsid w:val="00F219F1"/>
    <w:rsid w:val="00F36FA0"/>
    <w:rsid w:val="00F379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2C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7bb68ebb614d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B7BB99057B47048B4BA8E0423B9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592B0-686E-4068-871D-CFA15CD7A52F}"/>
      </w:docPartPr>
      <w:docPartBody>
        <w:p w:rsidR="005A146A" w:rsidRDefault="005B324C" w:rsidP="005B324C">
          <w:pPr>
            <w:pStyle w:val="88B7BB99057B47048B4BA8E0423B9E97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54D"/>
    <w:rsid w:val="005A146A"/>
    <w:rsid w:val="005B324C"/>
    <w:rsid w:val="00643A7B"/>
    <w:rsid w:val="007D3ACA"/>
    <w:rsid w:val="008E0D2D"/>
    <w:rsid w:val="00945954"/>
    <w:rsid w:val="009C0F18"/>
    <w:rsid w:val="00D70EA4"/>
    <w:rsid w:val="00EA11B5"/>
    <w:rsid w:val="00F6052F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24C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1CFE39B6AF764C7791182AE565984374">
    <w:name w:val="1CFE39B6AF764C7791182AE565984374"/>
    <w:rsid w:val="005B324C"/>
    <w:rPr>
      <w:lang w:val="da-DK" w:eastAsia="da-DK"/>
    </w:rPr>
  </w:style>
  <w:style w:type="paragraph" w:customStyle="1" w:styleId="88B7BB99057B47048B4BA8E0423B9E97">
    <w:name w:val="88B7BB99057B47048B4BA8E0423B9E97"/>
    <w:rsid w:val="005B324C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t e n d   S t d   S a l e s   C r e d i t   M e m o / 5 0 2 1 5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F7D0FDCC-D8B5-4914-AB15-E696CDBF03A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164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2020-01-13T13:24:52.2420803Z</dcterms:created>
  <dcterms:modified xsi:type="dcterms:W3CDTF">2020-01-13T13:24:52.2420803Z</dcterms:modified>
</coreProperties>
</file>