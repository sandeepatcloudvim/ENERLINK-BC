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52"/>
        <w:gridCol w:w="1762"/>
        <w:gridCol w:w="3503"/>
        <w:gridCol w:w="9"/>
      </w:tblGrid>
      <w:tr w:rsidR="000A1538" w14:paraId="2B11D6F4" w14:textId="77777777" w:rsidTr="00A96081">
        <w:trPr>
          <w:gridAfter w:val="1"/>
          <w:wAfter w:w="9" w:type="dxa"/>
          <w:trHeight w:val="1737"/>
        </w:trPr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Theme="majorHAnsi" w:hAnsiTheme="majorHAnsi"/>
                <w:sz w:val="48"/>
                <w:szCs w:val="48"/>
              </w:rPr>
              <w:alias w:val="#Nav: /Header/DocumentTitle_Lbl"/>
              <w:tag w:val="#Nav: Extend_Sales_Quote/50202"/>
              <w:id w:val="532388464"/>
              <w:placeholder>
                <w:docPart w:val="DefaultPlaceholder_-1854013440"/>
              </w:placeholder>
              <w:dataBinding w:prefixMappings="xmlns:ns0='urn:microsoft-dynamics-nav/reports/Extend_Sales_Quote/50202/'" w:xpath="/ns0:NavWordReportXmlPart[1]/ns0:Header[1]/ns0:DocumentTitle_Lbl[1]" w:storeItemID="{4A7363EA-D436-4895-95E0-56BBF69202DD}"/>
              <w:text/>
            </w:sdtPr>
            <w:sdtEndPr/>
            <w:sdtContent>
              <w:p w14:paraId="5E281DF1" w14:textId="77777777" w:rsidR="000A1538" w:rsidRPr="000A1538" w:rsidRDefault="000A1538" w:rsidP="000A1538">
                <w:pPr>
                  <w:spacing w:after="0"/>
                  <w:rPr>
                    <w:rFonts w:asciiTheme="majorHAnsi" w:hAnsiTheme="majorHAnsi"/>
                    <w:sz w:val="48"/>
                    <w:szCs w:val="48"/>
                  </w:rPr>
                </w:pPr>
                <w:proofErr w:type="spellStart"/>
                <w:r w:rsidRPr="000A1538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DocumentTitle_Lbl</w:t>
                </w:r>
                <w:proofErr w:type="spellEnd"/>
              </w:p>
            </w:sdtContent>
          </w:sdt>
          <w:sdt>
            <w:sdtPr>
              <w:rPr>
                <w:rFonts w:asciiTheme="majorHAnsi" w:hAnsiTheme="majorHAnsi"/>
                <w:b/>
              </w:rPr>
              <w:alias w:val="#Nav: /Header/DocumentNo"/>
              <w:tag w:val="#Nav: Extend_Sales_Quote/50202"/>
              <w:id w:val="745460207"/>
              <w:placeholder>
                <w:docPart w:val="DefaultPlaceholder_-1854013440"/>
              </w:placeholder>
              <w:dataBinding w:prefixMappings="xmlns:ns0='urn:microsoft-dynamics-nav/reports/Extend_Sales_Quote/50202/'" w:xpath="/ns0:NavWordReportXmlPart[1]/ns0:Header[1]/ns0:DocumentNo[1]" w:storeItemID="{4A7363EA-D436-4895-95E0-56BBF69202DD}"/>
              <w:text/>
            </w:sdtPr>
            <w:sdtEndPr/>
            <w:sdtContent>
              <w:p w14:paraId="441180B1" w14:textId="77777777" w:rsidR="000A1538" w:rsidRDefault="000A1538" w:rsidP="000A1538">
                <w:pPr>
                  <w:spacing w:after="0"/>
                </w:pPr>
                <w:proofErr w:type="spellStart"/>
                <w:r w:rsidRPr="00AA058E">
                  <w:rPr>
                    <w:rFonts w:asciiTheme="majorHAnsi" w:hAnsiTheme="majorHAnsi"/>
                    <w:b/>
                  </w:rPr>
                  <w:t>DocumentNo</w:t>
                </w:r>
                <w:proofErr w:type="spellEnd"/>
              </w:p>
            </w:sdtContent>
          </w:sdt>
        </w:tc>
        <w:tc>
          <w:tcPr>
            <w:tcW w:w="52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82CD7B" w14:textId="77777777" w:rsidR="000A1538" w:rsidRDefault="0078189F" w:rsidP="0056164B">
            <w:pPr>
              <w:jc w:val="right"/>
            </w:pPr>
            <w:sdt>
              <w:sdtPr>
                <w:alias w:val="#Nav: /Header/CompanyPicture"/>
                <w:tag w:val="#Nav: Extend_Sales_Quote/50202"/>
                <w:id w:val="-1330981123"/>
                <w:dataBinding w:prefixMappings="xmlns:ns0='urn:microsoft-dynamics-nav/reports/Extend_Sales_Quote/50202/'" w:xpath="/ns0:NavWordReportXmlPart[1]/ns0:Header[1]/ns0:CompanyPicture[1]" w:storeItemID="{4A7363EA-D436-4895-95E0-56BBF69202DD}"/>
                <w:picture/>
              </w:sdtPr>
              <w:sdtEndPr/>
              <w:sdtContent>
                <w:r w:rsidR="000A1538">
                  <w:rPr>
                    <w:noProof/>
                    <w:lang w:val="da-DK" w:eastAsia="da-DK"/>
                  </w:rPr>
                  <w:drawing>
                    <wp:inline distT="0" distB="0" distL="0" distR="0" wp14:anchorId="11AA5F14" wp14:editId="500E2ABA">
                      <wp:extent cx="2160000" cy="1080000"/>
                      <wp:effectExtent l="0" t="0" r="0" b="6350"/>
                      <wp:docPr id="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542D4B" w:rsidRPr="00245B0E" w14:paraId="5D6D22E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46"/>
        </w:trPr>
        <w:tc>
          <w:tcPr>
            <w:tcW w:w="3513" w:type="dxa"/>
          </w:tcPr>
          <w:p w14:paraId="66701E70" w14:textId="77777777" w:rsidR="00542D4B" w:rsidRPr="00542D4B" w:rsidRDefault="00542D4B" w:rsidP="000A1538">
            <w:pPr>
              <w:pStyle w:val="NoSpacing"/>
              <w:rPr>
                <w:rFonts w:asciiTheme="majorHAnsi" w:hAnsiTheme="majorHAnsi"/>
                <w:b w:val="0"/>
                <w:sz w:val="18"/>
                <w:szCs w:val="18"/>
              </w:rPr>
            </w:pPr>
            <w:r w:rsidRPr="00542D4B"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  <w:t>Bill-To Address</w:t>
            </w:r>
          </w:p>
        </w:tc>
        <w:tc>
          <w:tcPr>
            <w:tcW w:w="3514" w:type="dxa"/>
            <w:gridSpan w:val="2"/>
          </w:tcPr>
          <w:p w14:paraId="764C99AF" w14:textId="77777777" w:rsidR="00542D4B" w:rsidRPr="00542D4B" w:rsidRDefault="00542D4B" w:rsidP="000A1538">
            <w:pPr>
              <w:pStyle w:val="Heading1"/>
              <w:outlineLvl w:val="0"/>
              <w:rPr>
                <w:rFonts w:asciiTheme="majorHAnsi" w:hAnsiTheme="majorHAnsi"/>
                <w:b w:val="0"/>
                <w:szCs w:val="18"/>
              </w:rPr>
            </w:pPr>
            <w:r w:rsidRPr="00542D4B">
              <w:rPr>
                <w:rFonts w:asciiTheme="majorHAnsi" w:hAnsiTheme="majorHAnsi"/>
                <w:b w:val="0"/>
                <w:color w:val="0070C0"/>
                <w:szCs w:val="18"/>
              </w:rPr>
              <w:t>Ship-To Address</w:t>
            </w: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36"/>
                <w:szCs w:val="36"/>
              </w:rPr>
              <w:alias w:val="#Nav: /Header/CompanyAddress1"/>
              <w:tag w:val="#Nav: Extend_Sales_Quote/50202"/>
              <w:id w:val="-721288217"/>
              <w:placeholder>
                <w:docPart w:val="339E95BBD616427F81F576A6505E5CAE"/>
              </w:placeholder>
              <w:dataBinding w:prefixMappings="xmlns:ns0='urn:microsoft-dynamics-nav/reports/Extend_Sales_Quote/50202/'" w:xpath="/ns0:NavWordReportXmlPart[1]/ns0:Header[1]/ns0:CompanyAddress1[1]" w:storeItemID="{4A7363EA-D436-4895-95E0-56BBF69202DD}"/>
              <w:text/>
            </w:sdtPr>
            <w:sdtEndPr/>
            <w:sdtContent>
              <w:p w14:paraId="73B0B719" w14:textId="77777777" w:rsidR="00542D4B" w:rsidRPr="006921DE" w:rsidRDefault="00542D4B" w:rsidP="000A1538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0A1538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542D4B" w:rsidRPr="00245B0E" w14:paraId="0DDA1860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1"/>
            <w:tag w:val="#Nav: Extend_Sales_Quote/50202"/>
            <w:id w:val="199521336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1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3EE0FC9E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CustomerAddress1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1"/>
            <w:tag w:val="#Nav: Extend_Sales_Quote/50202"/>
            <w:id w:val="-1405526473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1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5848072C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ShipToAddress1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E4811A7" w14:textId="77777777" w:rsidR="00542D4B" w:rsidRPr="00AA058E" w:rsidRDefault="0078189F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2"/>
                <w:tag w:val="#Nav: Extend_Sales_Quote/50202"/>
                <w:id w:val="1921598478"/>
                <w:placeholder>
                  <w:docPart w:val="C99BF7DEDC7C427B95270DA1F8C470B8"/>
                </w:placeholder>
                <w:dataBinding w:prefixMappings="xmlns:ns0='urn:microsoft-dynamics-nav/reports/Extend_Sales_Quote/50202/'" w:xpath="/ns0:NavWordReportXmlPart[1]/ns0:Header[1]/ns0:CompanyAddress2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CompanyAddress2</w:t>
                </w:r>
              </w:sdtContent>
            </w:sdt>
          </w:p>
        </w:tc>
      </w:tr>
      <w:tr w:rsidR="00542D4B" w:rsidRPr="00245B0E" w14:paraId="0D22B757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2"/>
            <w:tag w:val="#Nav: Extend_Sales_Quote/50202"/>
            <w:id w:val="813764512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2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2E5D326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2"/>
            <w:tag w:val="#Nav: Extend_Sales_Quote/50202"/>
            <w:id w:val="-144977139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2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5E21C17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ShipToAddress2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0E5C7C8C" w14:textId="77777777" w:rsidR="00542D4B" w:rsidRPr="00AA058E" w:rsidRDefault="0078189F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3"/>
                <w:tag w:val="#Nav: Extend_Sales_Quote/50202"/>
                <w:id w:val="261805349"/>
                <w:placeholder>
                  <w:docPart w:val="63193D8E87A7451D8FFCF6E85A080043"/>
                </w:placeholder>
                <w:dataBinding w:prefixMappings="xmlns:ns0='urn:microsoft-dynamics-nav/reports/Extend_Sales_Quote/50202/'" w:xpath="/ns0:NavWordReportXmlPart[1]/ns0:Header[1]/ns0:CompanyAddress3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CompanyAddress3</w:t>
                </w:r>
              </w:sdtContent>
            </w:sdt>
          </w:p>
        </w:tc>
      </w:tr>
      <w:tr w:rsidR="00542D4B" w:rsidRPr="00245B0E" w14:paraId="4F456226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3"/>
            <w:tag w:val="#Nav: Extend_Sales_Quote/50202"/>
            <w:id w:val="-1357808562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3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7E04C17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CustomerAddress3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3"/>
            <w:tag w:val="#Nav: Extend_Sales_Quote/50202"/>
            <w:id w:val="-1382245928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3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2D3CCC5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ShipToAddress3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263872B" w14:textId="77777777" w:rsidR="00542D4B" w:rsidRPr="00AA058E" w:rsidRDefault="0078189F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ompanyAddress4"/>
                <w:tag w:val="#Nav: Extend_Sales_Quote/50202"/>
                <w:id w:val="52744869"/>
                <w:placeholder>
                  <w:docPart w:val="EA365B01B9CC4814BBFB9524925C0400"/>
                </w:placeholder>
                <w:dataBinding w:prefixMappings="xmlns:ns0='urn:microsoft-dynamics-nav/reports/Extend_Sales_Quote/50202/'" w:xpath="/ns0:NavWordReportXmlPart[1]/ns0:Header[1]/ns0:CompanyAddress4[1]" w:storeItemID="{4A7363EA-D436-4895-95E0-56BBF69202DD}"/>
                <w:text/>
              </w:sdtPr>
              <w:sdtEndPr/>
              <w:sdtContent>
                <w:r w:rsidR="00542D4B" w:rsidRPr="00AA058E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CompanyAddress4</w:t>
                </w:r>
              </w:sdtContent>
            </w:sdt>
          </w:p>
        </w:tc>
      </w:tr>
      <w:tr w:rsidR="00542D4B" w:rsidRPr="00245B0E" w14:paraId="617C9C9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3513" w:type="dxa"/>
          </w:tcPr>
          <w:p w14:paraId="33D32A5E" w14:textId="77777777" w:rsidR="00542D4B" w:rsidRPr="005000AF" w:rsidRDefault="0078189F" w:rsidP="0056164B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/>
                  <w:b w:val="0"/>
                  <w:sz w:val="18"/>
                  <w:szCs w:val="18"/>
                </w:rPr>
                <w:alias w:val="#Nav: /Header/CustomerAddress4"/>
                <w:tag w:val="#Nav: Extend_Sales_Quote/50202"/>
                <w:id w:val="-854256125"/>
                <w:placeholder>
                  <w:docPart w:val="DefaultPlaceholder_-1854013440"/>
                </w:placeholder>
                <w:dataBinding w:prefixMappings="xmlns:ns0='urn:microsoft-dynamics-nav/reports/Extend_Sales_Quote/50202/'" w:xpath="/ns0:NavWordReportXmlPart[1]/ns0:Header[1]/ns0:CustomerAddress4[1]" w:storeItemID="{4A7363EA-D436-4895-95E0-56BBF69202DD}"/>
                <w:text/>
              </w:sdtPr>
              <w:sdtEndPr/>
              <w:sdtContent>
                <w:r w:rsidR="00542D4B"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CustomerAddress4</w:t>
                </w:r>
              </w:sdtContent>
            </w:sdt>
            <w:r w:rsidR="00542D4B" w:rsidRPr="008F2CBF">
              <w:rPr>
                <w:rFonts w:asciiTheme="majorHAnsi" w:hAnsiTheme="majorHAnsi"/>
                <w:b w:val="0"/>
                <w:sz w:val="18"/>
                <w:szCs w:val="18"/>
              </w:rPr>
              <w:t>, Province</w:t>
            </w:r>
          </w:p>
        </w:tc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4"/>
            <w:tag w:val="#Nav: Extend_Sales_Quote/50202"/>
            <w:id w:val="1356307089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4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70D1477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ShipToAddress4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5BD6FB89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  <w:bookmarkStart w:id="0" w:name="_GoBack"/>
            <w:bookmarkEnd w:id="0"/>
            <w:r w:rsidRPr="00AA058E">
              <w:rPr>
                <w:rFonts w:asciiTheme="majorHAnsi" w:hAnsiTheme="majorHAnsi"/>
                <w:b w:val="0"/>
                <w:sz w:val="18"/>
                <w:szCs w:val="18"/>
              </w:rPr>
              <w:t>Phone No. 780-912-1020</w:t>
            </w:r>
          </w:p>
        </w:tc>
      </w:tr>
      <w:tr w:rsidR="00542D4B" w:rsidRPr="00245B0E" w14:paraId="7B3BBD1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5"/>
            <w:tag w:val="#Nav: Extend_Sales_Quote/50202"/>
            <w:id w:val="-1704094446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5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04906DA8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CustomerAddress5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5"/>
            <w:tag w:val="#Nav: Extend_Sales_Quote/50202"/>
            <w:id w:val="165447135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5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33CB71DE" w14:textId="77777777" w:rsidR="00542D4B" w:rsidRPr="005000AF" w:rsidRDefault="00075D24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ShipToAddress5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1EDC0F18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b w:val="0"/>
                <w:sz w:val="18"/>
                <w:szCs w:val="18"/>
              </w:rPr>
            </w:pPr>
          </w:p>
        </w:tc>
      </w:tr>
      <w:tr w:rsidR="00542D4B" w:rsidRPr="00245B0E" w14:paraId="183DC9F8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6"/>
            <w:tag w:val="#Nav: Extend_Sales_Quote/50202"/>
            <w:id w:val="-185124171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6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3DD23675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CustomerAddress6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6"/>
            <w:tag w:val="#Nav: Extend_Sales_Quote/50202"/>
            <w:id w:val="278451227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6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44800058" w14:textId="77777777" w:rsidR="00542D4B" w:rsidRPr="008F2CBF" w:rsidRDefault="00075D24" w:rsidP="0056164B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ShipToAddress6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7D9A01A3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42D4B" w:rsidRPr="00245B0E" w14:paraId="2D9EE10B" w14:textId="77777777" w:rsidTr="00A9608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CustomerAddress7"/>
            <w:tag w:val="#Nav: Extend_Sales_Quote/50202"/>
            <w:id w:val="-1893809480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CustomerAddress7[1]" w:storeItemID="{4A7363EA-D436-4895-95E0-56BBF69202DD}"/>
            <w:text/>
          </w:sdtPr>
          <w:sdtEndPr/>
          <w:sdtContent>
            <w:tc>
              <w:tcPr>
                <w:tcW w:w="3513" w:type="dxa"/>
              </w:tcPr>
              <w:p w14:paraId="1579FD66" w14:textId="77777777" w:rsidR="00542D4B" w:rsidRPr="005000AF" w:rsidRDefault="00542D4B" w:rsidP="0056164B">
                <w:pPr>
                  <w:pStyle w:val="NoSpacing"/>
                  <w:rPr>
                    <w:rFonts w:asciiTheme="majorHAnsi" w:hAnsiTheme="majorHAnsi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CustomerAddress7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hipToAddress7"/>
            <w:tag w:val="#Nav: Extend_Sales_Quote/50202"/>
            <w:id w:val="2124651994"/>
            <w:placeholder>
              <w:docPart w:val="DefaultPlaceholder_-1854013440"/>
            </w:placeholder>
            <w:dataBinding w:prefixMappings="xmlns:ns0='urn:microsoft-dynamics-nav/reports/Extend_Sales_Quote/50202/'" w:xpath="/ns0:NavWordReportXmlPart[1]/ns0:Header[1]/ns0:ShipToAddress7[1]" w:storeItemID="{4A7363EA-D436-4895-95E0-56BBF69202DD}"/>
            <w:text/>
          </w:sdtPr>
          <w:sdtEndPr/>
          <w:sdtContent>
            <w:tc>
              <w:tcPr>
                <w:tcW w:w="3514" w:type="dxa"/>
                <w:gridSpan w:val="2"/>
              </w:tcPr>
              <w:p w14:paraId="03FADE6B" w14:textId="77777777" w:rsidR="00542D4B" w:rsidRPr="008F2CBF" w:rsidRDefault="00075D24" w:rsidP="0056164B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r w:rsidRPr="008F2CB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ShipToAddress7</w:t>
                </w:r>
              </w:p>
            </w:tc>
          </w:sdtContent>
        </w:sdt>
        <w:tc>
          <w:tcPr>
            <w:tcW w:w="3512" w:type="dxa"/>
            <w:gridSpan w:val="2"/>
            <w:vAlign w:val="center"/>
          </w:tcPr>
          <w:p w14:paraId="4A33505D" w14:textId="77777777" w:rsidR="00542D4B" w:rsidRPr="00AA058E" w:rsidRDefault="00542D4B" w:rsidP="0056164B">
            <w:pPr>
              <w:pStyle w:val="NoSpacing"/>
              <w:jc w:val="right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72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705"/>
        <w:gridCol w:w="1890"/>
        <w:gridCol w:w="2700"/>
        <w:gridCol w:w="1800"/>
        <w:gridCol w:w="2430"/>
      </w:tblGrid>
      <w:tr w:rsidR="00C9113F" w:rsidRPr="00C9113F" w14:paraId="4B88CE04" w14:textId="308C3CEC" w:rsidTr="00C9113F">
        <w:tc>
          <w:tcPr>
            <w:tcW w:w="1705" w:type="dxa"/>
          </w:tcPr>
          <w:p w14:paraId="432C33FE" w14:textId="77777777" w:rsidR="00C9113F" w:rsidRPr="00D8091C" w:rsidRDefault="00C9113F" w:rsidP="00A96081">
            <w:pPr>
              <w:pStyle w:val="NoSpacing"/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</w:pPr>
            <w:r w:rsidRPr="00D8091C"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  <w:t>Order Date</w:t>
            </w:r>
          </w:p>
        </w:tc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Salesperson_Lbl2"/>
            <w:tag w:val="#Nav: Extend_Sales_Quote/50202"/>
            <w:id w:val="-1686662649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Salesperson_Lbl2[1]" w:storeItemID="{4A7363EA-D436-4895-95E0-56BBF69202DD}"/>
            <w:text/>
          </w:sdtPr>
          <w:sdtEndPr/>
          <w:sdtContent>
            <w:tc>
              <w:tcPr>
                <w:tcW w:w="1890" w:type="dxa"/>
              </w:tcPr>
              <w:p w14:paraId="11D37EAD" w14:textId="77777777" w:rsidR="00C9113F" w:rsidRPr="00D8091C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r w:rsidRPr="00D8091C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 w:val="18"/>
              <w:szCs w:val="18"/>
            </w:rPr>
            <w:alias w:val="#Nav: /Header/PaymentTermsDescription_Lbl"/>
            <w:tag w:val="#Nav: Extend_Sales_Quote/50202"/>
            <w:id w:val="1695117710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PaymentTermsDescription_Lbl[1]" w:storeItemID="{4A7363EA-D436-4895-95E0-56BBF69202DD}"/>
            <w:text/>
          </w:sdtPr>
          <w:sdtEndPr/>
          <w:sdtContent>
            <w:tc>
              <w:tcPr>
                <w:tcW w:w="2700" w:type="dxa"/>
                <w:tcMar>
                  <w:right w:w="0" w:type="dxa"/>
                </w:tcMar>
              </w:tcPr>
              <w:p w14:paraId="79AF7FCC" w14:textId="77777777" w:rsidR="00C9113F" w:rsidRPr="00D8091C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</w:pPr>
                <w:proofErr w:type="spellStart"/>
                <w:r w:rsidRPr="00D8091C">
                  <w:rPr>
                    <w:rFonts w:asciiTheme="majorHAnsi" w:hAnsiTheme="majorHAnsi"/>
                    <w:b w:val="0"/>
                    <w:color w:val="0070C0"/>
                    <w:sz w:val="18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tc>
          <w:tcPr>
            <w:tcW w:w="1800" w:type="dxa"/>
          </w:tcPr>
          <w:p w14:paraId="5CC6A3DA" w14:textId="77777777" w:rsidR="00C9113F" w:rsidRPr="00D8091C" w:rsidRDefault="00C9113F" w:rsidP="00A96081">
            <w:pPr>
              <w:pStyle w:val="NoSpacing"/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</w:pPr>
            <w:r w:rsidRPr="00D8091C"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  <w:t>Your reference</w:t>
            </w:r>
          </w:p>
        </w:tc>
        <w:tc>
          <w:tcPr>
            <w:tcW w:w="2430" w:type="dxa"/>
          </w:tcPr>
          <w:p w14:paraId="0F09E468" w14:textId="50059676" w:rsidR="00C9113F" w:rsidRPr="00D8091C" w:rsidRDefault="00C9113F" w:rsidP="00A96081">
            <w:pPr>
              <w:pStyle w:val="NoSpacing"/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</w:pPr>
            <w:r w:rsidRPr="00D8091C">
              <w:rPr>
                <w:rFonts w:asciiTheme="majorHAnsi" w:hAnsiTheme="majorHAnsi"/>
                <w:b w:val="0"/>
                <w:color w:val="0070C0"/>
                <w:sz w:val="18"/>
                <w:szCs w:val="18"/>
              </w:rPr>
              <w:t>Customer P.O. No</w:t>
            </w:r>
          </w:p>
        </w:tc>
      </w:tr>
      <w:tr w:rsidR="00C9113F" w:rsidRPr="00C9113F" w14:paraId="2C055EE2" w14:textId="098C25E1" w:rsidTr="00C9113F">
        <w:sdt>
          <w:sdtPr>
            <w:rPr>
              <w:rFonts w:asciiTheme="majorHAnsi" w:hAnsiTheme="majorHAnsi"/>
              <w:sz w:val="18"/>
              <w:szCs w:val="18"/>
            </w:rPr>
            <w:alias w:val="#Nav: /Header/DocumentDate"/>
            <w:tag w:val="#Nav: Extend_Sales_Quote/50202"/>
            <w:id w:val="1316995577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DocumentDate[1]" w:storeItemID="{4A7363EA-D436-4895-95E0-56BBF69202DD}"/>
            <w:text/>
          </w:sdtPr>
          <w:sdtEndPr/>
          <w:sdtContent>
            <w:tc>
              <w:tcPr>
                <w:tcW w:w="1705" w:type="dxa"/>
              </w:tcPr>
              <w:p w14:paraId="5A5457E7" w14:textId="77777777" w:rsidR="00C9113F" w:rsidRPr="00C9113F" w:rsidRDefault="00C9113F" w:rsidP="00A96081">
                <w:pPr>
                  <w:pStyle w:val="NoSpacingRegulartext"/>
                  <w:rPr>
                    <w:rFonts w:asciiTheme="majorHAnsi" w:hAnsiTheme="majorHAnsi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sz w:val="18"/>
                    <w:szCs w:val="18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SalesPersonName"/>
            <w:tag w:val="#Nav: Extend_Sales_Quote/50202"/>
            <w:id w:val="1941718333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SalesPersonName[1]" w:storeItemID="{4A7363EA-D436-4895-95E0-56BBF69202DD}"/>
            <w:text/>
          </w:sdtPr>
          <w:sdtEndPr/>
          <w:sdtContent>
            <w:tc>
              <w:tcPr>
                <w:tcW w:w="1890" w:type="dxa"/>
              </w:tcPr>
              <w:p w14:paraId="70BD1AB2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PaymentTermsDescription"/>
            <w:tag w:val="#Nav: Extend_Sales_Quote/50202"/>
            <w:id w:val="-1364588937"/>
            <w:placeholder>
              <w:docPart w:val="07767AAC977F4655B61C44D1E82164EE"/>
            </w:placeholder>
            <w:dataBinding w:prefixMappings="xmlns:ns0='urn:microsoft-dynamics-nav/reports/Extend_Sales_Quote/50202/'" w:xpath="/ns0:NavWordReportXmlPart[1]/ns0:Header[1]/ns0:PaymentTermsDescription[1]" w:storeItemID="{4A7363EA-D436-4895-95E0-56BBF69202DD}"/>
            <w:text/>
          </w:sdtPr>
          <w:sdtEndPr/>
          <w:sdtContent>
            <w:tc>
              <w:tcPr>
                <w:tcW w:w="2700" w:type="dxa"/>
                <w:tcMar>
                  <w:right w:w="0" w:type="dxa"/>
                </w:tcMar>
              </w:tcPr>
              <w:p w14:paraId="21B62071" w14:textId="77777777" w:rsidR="00C9113F" w:rsidRPr="00C9113F" w:rsidRDefault="00C9113F" w:rsidP="00A96081">
                <w:pPr>
                  <w:pStyle w:val="NoSpacing"/>
                  <w:rPr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alias w:val="#Nav: /Header/YourReference"/>
            <w:tag w:val="#Nav: Extend_Sales_Quote/50202"/>
            <w:id w:val="-1891113672"/>
            <w:placeholder>
              <w:docPart w:val="08C0938907FE42EF84824D55978C62BE"/>
            </w:placeholder>
            <w:dataBinding w:prefixMappings="xmlns:ns0='urn:microsoft-dynamics-nav/reports/Extend_Sales_Quote/50202/'" w:xpath="/ns0:NavWordReportXmlPart[1]/ns0:Header[1]/ns0:YourReference[1]" w:storeItemID="{4A7363EA-D436-4895-95E0-56BBF69202DD}"/>
            <w:text/>
          </w:sdtPr>
          <w:sdtEndPr/>
          <w:sdtContent>
            <w:tc>
              <w:tcPr>
                <w:tcW w:w="1800" w:type="dxa"/>
              </w:tcPr>
              <w:p w14:paraId="6307599A" w14:textId="77777777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 w:rsidRPr="00C9113F">
                  <w:rPr>
                    <w:rFonts w:asciiTheme="majorHAnsi" w:hAnsiTheme="majorHAnsi"/>
                    <w:b w:val="0"/>
                    <w:sz w:val="18"/>
                    <w:szCs w:val="18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sz w:val="18"/>
              <w:szCs w:val="18"/>
            </w:rPr>
            <w:id w:val="-952938989"/>
            <w:placeholder>
              <w:docPart w:val="DefaultPlaceholder_-1854013440"/>
            </w:placeholder>
            <w:dataBinding w:prefixMappings="xmlns:ns0='urn:microsoft-dynamics-nav/reports/Extend_Sales_Quote/50202/' " w:xpath="/ns0:NavWordReportXmlPart[1]/ns0:Header[1]/ns0:External_Reference_No[1]" w:storeItemID="{4A7363EA-D436-4895-95E0-56BBF69202DD}"/>
            <w:text/>
          </w:sdtPr>
          <w:sdtEndPr/>
          <w:sdtContent>
            <w:tc>
              <w:tcPr>
                <w:tcW w:w="2430" w:type="dxa"/>
              </w:tcPr>
              <w:p w14:paraId="6095CFC6" w14:textId="3673CFB3" w:rsidR="00C9113F" w:rsidRPr="00C9113F" w:rsidRDefault="00C9113F" w:rsidP="00A96081">
                <w:pPr>
                  <w:pStyle w:val="NoSpacing"/>
                  <w:rPr>
                    <w:rFonts w:asciiTheme="majorHAnsi" w:hAnsiTheme="majorHAnsi"/>
                    <w:b w:val="0"/>
                    <w:sz w:val="18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sz w:val="18"/>
                    <w:szCs w:val="18"/>
                  </w:rPr>
                  <w:t>External_Reference_No</w:t>
                </w:r>
                <w:proofErr w:type="spellEnd"/>
              </w:p>
            </w:tc>
          </w:sdtContent>
        </w:sdt>
      </w:tr>
    </w:tbl>
    <w:p w14:paraId="6515DA31" w14:textId="77777777" w:rsidR="005C273C" w:rsidRDefault="005C273C" w:rsidP="008125D0">
      <w:pPr>
        <w:pStyle w:val="NoSpacing"/>
      </w:pPr>
    </w:p>
    <w:tbl>
      <w:tblPr>
        <w:tblStyle w:val="TableGrid"/>
        <w:tblpPr w:leftFromText="180" w:rightFromText="180" w:vertAnchor="text" w:horzAnchor="margin" w:tblpY="89"/>
        <w:tblW w:w="512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250"/>
        <w:gridCol w:w="4590"/>
        <w:gridCol w:w="540"/>
        <w:gridCol w:w="630"/>
        <w:gridCol w:w="986"/>
        <w:gridCol w:w="364"/>
        <w:gridCol w:w="223"/>
        <w:gridCol w:w="317"/>
        <w:gridCol w:w="900"/>
      </w:tblGrid>
      <w:tr w:rsidR="00917033" w:rsidRPr="00537DB7" w14:paraId="3AF244C8" w14:textId="77777777" w:rsidTr="00C53DBA">
        <w:trPr>
          <w:trHeight w:val="546"/>
        </w:trPr>
        <w:sdt>
          <w:sdtPr>
            <w:alias w:val="#Nav: /Header/Line/ItemNo_Line_Lbl"/>
            <w:tag w:val="#Nav: Extend_Sales_Quote/50202"/>
            <w:id w:val="-1032565367"/>
            <w:placeholder>
              <w:docPart w:val="7685DDA1703144FDBEC21FFA3D486F89"/>
            </w:placeholder>
            <w:dataBinding w:prefixMappings="xmlns:ns0='urn:microsoft-dynamics-nav/reports/Extend_Sales_Quote/50202/'" w:xpath="/ns0:NavWordReportXmlPart[1]/ns0:Header[1]/ns0:Line[1]/ns0:ItemNo_Line_Lbl[1]" w:storeItemID="{4A7363EA-D436-4895-95E0-56BBF69202DD}"/>
            <w:text/>
          </w:sdtPr>
          <w:sdtEndPr/>
          <w:sdtContent>
            <w:tc>
              <w:tcPr>
                <w:tcW w:w="2250" w:type="dxa"/>
                <w:shd w:val="clear" w:color="auto" w:fill="0070C0"/>
                <w:vAlign w:val="bottom"/>
              </w:tcPr>
              <w:p w14:paraId="12607EB1" w14:textId="77777777" w:rsidR="00917033" w:rsidRPr="00AA058E" w:rsidRDefault="00917033" w:rsidP="00747319">
                <w:pPr>
                  <w:pStyle w:val="H1-Left"/>
                </w:pPr>
                <w:proofErr w:type="spellStart"/>
                <w:r w:rsidRPr="00AA058E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Extend_Sales_Quote/50202"/>
            <w:id w:val="-704636865"/>
            <w:placeholder>
              <w:docPart w:val="7685DDA1703144FDBEC21FFA3D486F89"/>
            </w:placeholder>
            <w:dataBinding w:prefixMappings="xmlns:ns0='urn:microsoft-dynamics-nav/reports/Extend_Sales_Quote/50202/'" w:xpath="/ns0:NavWordReportXmlPart[1]/ns0:Header[1]/ns0:Line[1]/ns0:Description_Line_Lbl[1]" w:storeItemID="{4A7363EA-D436-4895-95E0-56BBF69202DD}"/>
            <w:text/>
          </w:sdtPr>
          <w:sdtEndPr/>
          <w:sdtContent>
            <w:tc>
              <w:tcPr>
                <w:tcW w:w="4590" w:type="dxa"/>
                <w:shd w:val="clear" w:color="auto" w:fill="0070C0"/>
                <w:vAlign w:val="bottom"/>
              </w:tcPr>
              <w:p w14:paraId="1AE90D91" w14:textId="77777777" w:rsidR="00917033" w:rsidRPr="00AA058E" w:rsidRDefault="00917033" w:rsidP="00747319">
                <w:pPr>
                  <w:pStyle w:val="H1-Left"/>
                </w:pPr>
                <w:proofErr w:type="spellStart"/>
                <w:r w:rsidRPr="00AA058E">
                  <w:t>Description_Line_Lbl</w:t>
                </w:r>
                <w:proofErr w:type="spellEnd"/>
              </w:p>
            </w:tc>
          </w:sdtContent>
        </w:sdt>
        <w:tc>
          <w:tcPr>
            <w:tcW w:w="540" w:type="dxa"/>
            <w:shd w:val="clear" w:color="auto" w:fill="0070C0"/>
            <w:vAlign w:val="bottom"/>
          </w:tcPr>
          <w:p w14:paraId="79BA2F2A" w14:textId="77777777" w:rsidR="00917033" w:rsidRPr="00AA058E" w:rsidRDefault="00917033" w:rsidP="00747319">
            <w:pPr>
              <w:pStyle w:val="H1-Right"/>
              <w:jc w:val="left"/>
            </w:pPr>
            <w:r w:rsidRPr="00AA058E">
              <w:t>Qty</w:t>
            </w:r>
          </w:p>
        </w:tc>
        <w:tc>
          <w:tcPr>
            <w:tcW w:w="630" w:type="dxa"/>
            <w:shd w:val="clear" w:color="auto" w:fill="0070C0"/>
            <w:vAlign w:val="bottom"/>
          </w:tcPr>
          <w:p w14:paraId="76B06700" w14:textId="77777777" w:rsidR="00917033" w:rsidRPr="00AA058E" w:rsidRDefault="00917033" w:rsidP="00747319">
            <w:pPr>
              <w:pStyle w:val="H1-Left"/>
            </w:pPr>
            <w:r w:rsidRPr="00AA058E">
              <w:t>U/M</w:t>
            </w:r>
          </w:p>
        </w:tc>
        <w:tc>
          <w:tcPr>
            <w:tcW w:w="1350" w:type="dxa"/>
            <w:gridSpan w:val="2"/>
            <w:shd w:val="clear" w:color="auto" w:fill="0070C0"/>
            <w:vAlign w:val="bottom"/>
          </w:tcPr>
          <w:p w14:paraId="686C57DE" w14:textId="77777777" w:rsidR="00917033" w:rsidRPr="00AA058E" w:rsidRDefault="00917033" w:rsidP="00747319">
            <w:pPr>
              <w:pStyle w:val="H1-Right"/>
              <w:jc w:val="left"/>
            </w:pPr>
            <w:r w:rsidRPr="00AA058E">
              <w:t>Unit Price</w:t>
            </w:r>
          </w:p>
        </w:tc>
        <w:sdt>
          <w:sdtPr>
            <w:alias w:val="#Nav: /Header/Line/LineAmount_Lbl"/>
            <w:tag w:val="#Nav: Extend_Sales_Quote/50202"/>
            <w:id w:val="-239876730"/>
            <w:placeholder>
              <w:docPart w:val="BFFB4AE0E28848E0BEB52E82B169AD79"/>
            </w:placeholder>
            <w:dataBinding w:prefixMappings="xmlns:ns0='urn:microsoft-dynamics-nav/reports/Extend_Sales_Quote/50202/'" w:xpath="/ns0:NavWordReportXmlPart[1]/ns0:Header[1]/ns0:Line[1]/ns0:LineAmount_Lbl[1]" w:storeItemID="{4A7363EA-D436-4895-95E0-56BBF69202DD}"/>
            <w:text/>
          </w:sdtPr>
          <w:sdtEndPr/>
          <w:sdtContent>
            <w:tc>
              <w:tcPr>
                <w:tcW w:w="1440" w:type="dxa"/>
                <w:gridSpan w:val="3"/>
                <w:shd w:val="clear" w:color="auto" w:fill="0070C0"/>
                <w:vAlign w:val="bottom"/>
              </w:tcPr>
              <w:p w14:paraId="1F73DD01" w14:textId="77777777" w:rsidR="00917033" w:rsidRPr="00AA058E" w:rsidRDefault="00917033" w:rsidP="00747319">
                <w:pPr>
                  <w:pStyle w:val="H1-Right"/>
                </w:pPr>
                <w:proofErr w:type="spellStart"/>
                <w:r w:rsidRPr="00AA058E"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Theme="majorHAnsi" w:hAnsiTheme="majorHAnsi"/>
            <w:sz w:val="18"/>
            <w:szCs w:val="22"/>
          </w:rPr>
          <w:alias w:val="#Nav: /Header/Line"/>
          <w:tag w:val="#Nav: Extend_Sales_Quote/50202"/>
          <w:id w:val="-224059896"/>
          <w15:dataBinding w:prefixMappings="xmlns:ns0='urn:microsoft-dynamics-nav/reports/Extend_Sales_Quote/50202/' " w:xpath="/ns0:NavWordReportXmlPart[1]/ns0:Header[1]/ns0:Line" w:storeItemID="{4A7363EA-D436-4895-95E0-56BBF69202DD}"/>
          <w15:repeatingSection/>
        </w:sdtPr>
        <w:sdtEndPr/>
        <w:sdtContent>
          <w:sdt>
            <w:sdtPr>
              <w:rPr>
                <w:rFonts w:asciiTheme="majorHAnsi" w:hAnsiTheme="majorHAnsi"/>
                <w:sz w:val="18"/>
                <w:szCs w:val="22"/>
              </w:rPr>
              <w:id w:val="1889535794"/>
              <w:placeholder>
                <w:docPart w:val="254CBE07F4694FD09506D638FDDECB34"/>
              </w:placeholder>
              <w15:repeatingSectionItem/>
            </w:sdtPr>
            <w:sdtEndPr/>
            <w:sdtContent>
              <w:tr w:rsidR="00C61767" w:rsidRPr="008350A8" w14:paraId="24A05354" w14:textId="77777777" w:rsidTr="00C53DBA">
                <w:trPr>
                  <w:trHeight w:val="227"/>
                </w:trPr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ItemNo_Line"/>
                    <w:tag w:val="#Nav: Extend_Sales_Quote/50202"/>
                    <w:id w:val="1419752363"/>
                    <w:placeholder>
                      <w:docPart w:val="49B56C7584C14F15B920AA509A3B1948"/>
                    </w:placeholder>
                    <w:dataBinding w:prefixMappings="xmlns:ns0='urn:microsoft-dynamics-nav/reports/Extend_Sales_Quote/50202/'" w:xpath="/ns0:NavWordReportXmlPart[1]/ns0:Header[1]/ns0:Line[1]/ns0:ItemNo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225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7B458930" w14:textId="77777777" w:rsidR="00747319" w:rsidRPr="00AA058E" w:rsidRDefault="00747319" w:rsidP="00D8091C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Description_Line"/>
                    <w:tag w:val="#Nav: Extend_Sales_Quote/50202"/>
                    <w:id w:val="65540967"/>
                    <w:placeholder>
                      <w:docPart w:val="D8E3C8FAF47340E19FCF6E2BC9698CFC"/>
                    </w:placeholder>
                    <w:dataBinding w:prefixMappings="xmlns:ns0='urn:microsoft-dynamics-nav/reports/Extend_Sales_Quote/50202/'" w:xpath="/ns0:NavWordReportXmlPart[1]/ns0:Header[1]/ns0:Line[1]/ns0:Description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459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35AD0327" w14:textId="77777777" w:rsidR="00747319" w:rsidRPr="00AA058E" w:rsidRDefault="00747319" w:rsidP="00D8091C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Quantity_Line"/>
                    <w:tag w:val="#Nav: Extend_Sales_Quote/50202"/>
                    <w:id w:val="-1549220828"/>
                    <w:placeholder>
                      <w:docPart w:val="1F9F6D39B12347979CC208B330BB9ED9"/>
                    </w:placeholder>
                    <w:dataBinding w:prefixMappings="xmlns:ns0='urn:microsoft-dynamics-nav/reports/Extend_Sales_Quote/50202/'" w:xpath="/ns0:NavWordReportXmlPart[1]/ns0:Header[1]/ns0:Line[1]/ns0:Quantity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54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495ECDCD" w14:textId="77777777" w:rsidR="00747319" w:rsidRPr="00AA058E" w:rsidRDefault="00747319" w:rsidP="00D8091C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UnitOfMeasure"/>
                    <w:tag w:val="#Nav: Extend_Sales_Quote/50202"/>
                    <w:id w:val="-210881677"/>
                    <w:placeholder>
                      <w:docPart w:val="1E0042EA28D54FE4B7B3D96B2BCD02A6"/>
                    </w:placeholder>
                    <w:dataBinding w:prefixMappings="xmlns:ns0='urn:microsoft-dynamics-nav/reports/Extend_Sales_Quote/50202/'" w:xpath="/ns0:NavWordReportXmlPart[1]/ns0:Header[1]/ns0:Line[1]/ns0:UnitOfMeasur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63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550A1B1F" w14:textId="77777777" w:rsidR="00747319" w:rsidRPr="00AA058E" w:rsidRDefault="00747319" w:rsidP="00D8091C">
                        <w:pPr>
                          <w:pStyle w:val="ForceLef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UnitPrice"/>
                    <w:tag w:val="#Nav: Extend_Sales_Quote/50202"/>
                    <w:id w:val="274605208"/>
                    <w:placeholder>
                      <w:docPart w:val="F9AC0B6F5B1F4B1FAE59A8419EBB5BC2"/>
                    </w:placeholder>
                    <w:dataBinding w:prefixMappings="xmlns:ns0='urn:microsoft-dynamics-nav/reports/Extend_Sales_Quote/50202/'" w:xpath="/ns0:NavWordReportXmlPart[1]/ns0:Header[1]/ns0:Line[1]/ns0:UnitPric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86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7FBF5271" w14:textId="77777777" w:rsidR="00747319" w:rsidRPr="00AA058E" w:rsidRDefault="00747319" w:rsidP="00D8091C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587" w:type="dxa"/>
                    <w:gridSpan w:val="2"/>
                    <w:tcBorders>
                      <w:bottom w:val="single" w:sz="4" w:space="0" w:color="9B9482" w:themeColor="text2" w:themeTint="99"/>
                    </w:tcBorders>
                  </w:tcPr>
                  <w:p w14:paraId="69CAC59D" w14:textId="77777777" w:rsidR="00747319" w:rsidRPr="00AA058E" w:rsidRDefault="00747319" w:rsidP="00747319">
                    <w:pPr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317" w:type="dxa"/>
                    <w:tcBorders>
                      <w:bottom w:val="single" w:sz="4" w:space="0" w:color="9B9482" w:themeColor="text2" w:themeTint="99"/>
                    </w:tcBorders>
                  </w:tcPr>
                  <w:p w14:paraId="230C0EF3" w14:textId="77777777" w:rsidR="00747319" w:rsidRPr="00AA058E" w:rsidRDefault="00747319" w:rsidP="00747319">
                    <w:pPr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  <w:szCs w:val="22"/>
                    </w:rPr>
                    <w:alias w:val="#Nav: /Header/Line/LineAmount_Line"/>
                    <w:tag w:val="#Nav: Extend_Sales_Quote/50202"/>
                    <w:id w:val="895857108"/>
                    <w:placeholder>
                      <w:docPart w:val="3F2D527FF57B4C6EB2EA629D5B6ACDD2"/>
                    </w:placeholder>
                    <w:dataBinding w:prefixMappings="xmlns:ns0='urn:microsoft-dynamics-nav/reports/Extend_Sales_Quote/50202/'" w:xpath="/ns0:NavWordReportXmlPart[1]/ns0:Header[1]/ns0:Line[1]/ns0:LineAmount_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</w:tcPr>
                      <w:p w14:paraId="20A63DDF" w14:textId="77777777" w:rsidR="00747319" w:rsidRPr="00AA058E" w:rsidRDefault="00747319" w:rsidP="00D8091C">
                        <w:pPr>
                          <w:pStyle w:val="ForceRight"/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  <w:szCs w:val="22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Theme="majorHAnsi" w:hAnsiTheme="majorHAnsi"/>
            <w:sz w:val="18"/>
          </w:rPr>
          <w:alias w:val="#Nav: /Header/ReportTotalsLine"/>
          <w:tag w:val="#Nav: Extend_Sales_Quote/50202"/>
          <w:id w:val="1495296070"/>
          <w15:dataBinding w:prefixMappings="xmlns:ns0='urn:microsoft-dynamics-nav/reports/Extend_Sales_Quote/50202/' " w:xpath="/ns0:NavWordReportXmlPart[1]/ns0:Header[1]/ns0:ReportTotalsLine" w:storeItemID="{4A7363EA-D436-4895-95E0-56BBF69202DD}"/>
          <w15:repeatingSection/>
        </w:sdtPr>
        <w:sdtEndPr/>
        <w:sdtContent>
          <w:sdt>
            <w:sdtPr>
              <w:rPr>
                <w:rFonts w:asciiTheme="majorHAnsi" w:hAnsiTheme="majorHAnsi"/>
                <w:sz w:val="18"/>
              </w:rPr>
              <w:id w:val="-1238704418"/>
              <w:placeholder>
                <w:docPart w:val="F2CC82974B0046C2AE4B97C673978EA8"/>
              </w:placeholder>
              <w15:repeatingSectionItem/>
            </w:sdtPr>
            <w:sdtEndPr/>
            <w:sdtContent>
              <w:tr w:rsidR="00747319" w:rsidRPr="008350A8" w14:paraId="6852631F" w14:textId="77777777" w:rsidTr="00C53DBA">
                <w:trPr>
                  <w:trHeight w:val="227"/>
                </w:trPr>
                <w:tc>
                  <w:tcPr>
                    <w:tcW w:w="2250" w:type="dxa"/>
                    <w:tcBorders>
                      <w:bottom w:val="single" w:sz="4" w:space="0" w:color="9B9482" w:themeColor="text2" w:themeTint="99"/>
                    </w:tcBorders>
                  </w:tcPr>
                  <w:p w14:paraId="35A983A6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4590" w:type="dxa"/>
                    <w:tcBorders>
                      <w:bottom w:val="single" w:sz="4" w:space="0" w:color="9B9482" w:themeColor="text2" w:themeTint="99"/>
                    </w:tcBorders>
                  </w:tcPr>
                  <w:p w14:paraId="432C51BE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540" w:type="dxa"/>
                    <w:tcBorders>
                      <w:bottom w:val="single" w:sz="4" w:space="0" w:color="9B9482" w:themeColor="text2" w:themeTint="99"/>
                    </w:tcBorders>
                  </w:tcPr>
                  <w:p w14:paraId="1648C915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tc>
                  <w:tcPr>
                    <w:tcW w:w="630" w:type="dxa"/>
                    <w:tcBorders>
                      <w:bottom w:val="single" w:sz="4" w:space="0" w:color="9B9482" w:themeColor="text2" w:themeTint="99"/>
                    </w:tcBorders>
                  </w:tcPr>
                  <w:p w14:paraId="0156E30E" w14:textId="77777777" w:rsidR="00747319" w:rsidRPr="00AA058E" w:rsidRDefault="00747319" w:rsidP="00747319">
                    <w:pPr>
                      <w:pStyle w:val="NoSpacingRegulartext"/>
                      <w:rPr>
                        <w:rFonts w:asciiTheme="majorHAnsi" w:hAnsiTheme="majorHAnsi"/>
                        <w:sz w:val="18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sz w:val="18"/>
                    </w:rPr>
                    <w:alias w:val="#Nav: /Header/ReportTotalsLine/Description_ReportTotalsLine"/>
                    <w:tag w:val="#Nav: Extend_Sales_Quote/50202"/>
                    <w:id w:val="-1499731649"/>
                    <w:placeholder>
                      <w:docPart w:val="3BCD6D731D514E5EA0E1AA99881668F5"/>
                    </w:placeholder>
                    <w:dataBinding w:prefixMappings="xmlns:ns0='urn:microsoft-dynamics-nav/reports/Extend_Sales_Quote/50202/'" w:xpath="/ns0:NavWordReportXmlPart[1]/ns0:Header[1]/ns0:ReportTotalsLine[1]/ns0:Description_ReportTotals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1890" w:type="dxa"/>
                        <w:gridSpan w:val="4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7D513AF1" w14:textId="77777777" w:rsidR="00747319" w:rsidRPr="00AA058E" w:rsidRDefault="00747319" w:rsidP="00D8091C">
                        <w:pPr>
                          <w:pStyle w:val="Style1"/>
                          <w:rPr>
                            <w:rFonts w:asciiTheme="majorHAnsi" w:hAnsiTheme="majorHAnsi"/>
                            <w:sz w:val="18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  <w:sz w:val="18"/>
                    </w:rPr>
                    <w:alias w:val="#Nav: /Header/ReportTotalsLine/Amount_ReportTotalsLine"/>
                    <w:tag w:val="#Nav: Extend_Sales_Quote/50202"/>
                    <w:id w:val="1917204956"/>
                    <w:placeholder>
                      <w:docPart w:val="3BCD6D731D514E5EA0E1AA99881668F5"/>
                    </w:placeholder>
                    <w:dataBinding w:prefixMappings="xmlns:ns0='urn:microsoft-dynamics-nav/reports/Extend_Sales_Quote/50202/'" w:xpath="/ns0:NavWordReportXmlPart[1]/ns0:Header[1]/ns0:ReportTotalsLine[1]/ns0:Amount_ReportTotalsLine[1]" w:storeItemID="{4A7363EA-D436-4895-95E0-56BBF69202DD}"/>
                    <w:text/>
                  </w:sdtPr>
                  <w:sdtEndPr/>
                  <w:sdtContent>
                    <w:tc>
                      <w:tcPr>
                        <w:tcW w:w="900" w:type="dxa"/>
                        <w:tcBorders>
                          <w:bottom w:val="single" w:sz="4" w:space="0" w:color="9B9482" w:themeColor="text2" w:themeTint="99"/>
                        </w:tcBorders>
                        <w:vAlign w:val="center"/>
                      </w:tcPr>
                      <w:p w14:paraId="304F2BDC" w14:textId="77777777" w:rsidR="00747319" w:rsidRPr="00AA058E" w:rsidRDefault="00747319" w:rsidP="00D8091C">
                        <w:pPr>
                          <w:pStyle w:val="NospacingForceRight"/>
                          <w:rPr>
                            <w:rFonts w:asciiTheme="majorHAnsi" w:hAnsiTheme="majorHAnsi"/>
                            <w:sz w:val="18"/>
                          </w:rPr>
                        </w:pPr>
                        <w:proofErr w:type="spellStart"/>
                        <w:r w:rsidRPr="00AA058E">
                          <w:rPr>
                            <w:rFonts w:asciiTheme="majorHAnsi" w:hAnsiTheme="majorHAnsi"/>
                            <w:sz w:val="18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747319" w:rsidRPr="008350A8" w14:paraId="18DAC167" w14:textId="77777777" w:rsidTr="00C53DBA">
        <w:trPr>
          <w:trHeight w:val="230"/>
        </w:trPr>
        <w:tc>
          <w:tcPr>
            <w:tcW w:w="225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3BB1920D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459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263CC4E1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54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0459C282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tc>
          <w:tcPr>
            <w:tcW w:w="630" w:type="dxa"/>
            <w:tcBorders>
              <w:top w:val="single" w:sz="4" w:space="0" w:color="9B9482" w:themeColor="text2" w:themeTint="99"/>
              <w:bottom w:val="single" w:sz="4" w:space="0" w:color="002060"/>
            </w:tcBorders>
          </w:tcPr>
          <w:p w14:paraId="0287B5BE" w14:textId="77777777" w:rsidR="00747319" w:rsidRPr="00AA058E" w:rsidRDefault="00747319" w:rsidP="00747319">
            <w:pPr>
              <w:pStyle w:val="NoSpacing"/>
              <w:rPr>
                <w:rFonts w:asciiTheme="majorHAnsi" w:hAnsiTheme="majorHAnsi"/>
                <w:sz w:val="18"/>
              </w:rPr>
            </w:pPr>
          </w:p>
        </w:tc>
        <w:sdt>
          <w:sdtPr>
            <w:rPr>
              <w:rStyle w:val="Strong"/>
              <w:rFonts w:asciiTheme="majorHAnsi" w:hAnsiTheme="majorHAnsi"/>
              <w:b/>
              <w:sz w:val="18"/>
            </w:rPr>
            <w:alias w:val="#Nav: /Header/Totals/TotalText"/>
            <w:tag w:val="#Nav: Extend_Sales_Quote/50202"/>
            <w:id w:val="16282997"/>
            <w:placeholder>
              <w:docPart w:val="3BCD6D731D514E5EA0E1AA99881668F5"/>
            </w:placeholder>
            <w:dataBinding w:prefixMappings="xmlns:ns0='urn:microsoft-dynamics-nav/reports/Extend_Sales_Quote/50202/'" w:xpath="/ns0:NavWordReportXmlPart[1]/ns0:Header[1]/ns0:Totals[1]/ns0:TotalText[1]" w:storeItemID="{4A7363EA-D436-4895-95E0-56BBF69202DD}"/>
            <w:text/>
          </w:sdtPr>
          <w:sdtEndPr>
            <w:rPr>
              <w:rStyle w:val="Strong"/>
            </w:rPr>
          </w:sdtEndPr>
          <w:sdtContent>
            <w:tc>
              <w:tcPr>
                <w:tcW w:w="1890" w:type="dxa"/>
                <w:gridSpan w:val="4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2B53FC90" w14:textId="77777777" w:rsidR="00747319" w:rsidRPr="00AA058E" w:rsidRDefault="00747319" w:rsidP="00747319">
                <w:pPr>
                  <w:pStyle w:val="NoSpacing"/>
                  <w:ind w:left="843"/>
                  <w:rPr>
                    <w:rStyle w:val="Strong"/>
                    <w:rFonts w:asciiTheme="majorHAnsi" w:hAnsiTheme="majorHAnsi"/>
                    <w:b/>
                    <w:sz w:val="18"/>
                  </w:rPr>
                </w:pPr>
                <w:proofErr w:type="spellStart"/>
                <w:r w:rsidRPr="00AA058E">
                  <w:rPr>
                    <w:rStyle w:val="Strong"/>
                    <w:rFonts w:asciiTheme="majorHAnsi" w:hAnsiTheme="majorHAnsi"/>
                    <w:b/>
                    <w:sz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rFonts w:asciiTheme="majorHAnsi" w:hAnsiTheme="majorHAnsi"/>
              <w:sz w:val="18"/>
              <w:szCs w:val="22"/>
            </w:rPr>
            <w:alias w:val="#Nav: /Header/Totals/TotalAmountIncludingVAT"/>
            <w:tag w:val="#Nav: Extend_Sales_Quote/50202"/>
            <w:id w:val="1661501859"/>
            <w:placeholder>
              <w:docPart w:val="19ED9F787A324769A2922B5F14AF5859"/>
            </w:placeholder>
            <w:dataBinding w:prefixMappings="xmlns:ns0='urn:microsoft-dynamics-nav/reports/Extend_Sales_Quote/50202/'" w:xpath="/ns0:NavWordReportXmlPart[1]/ns0:Header[1]/ns0:Totals[1]/ns0:TotalAmountIncludingVAT[1]" w:storeItemID="{4A7363EA-D436-4895-95E0-56BBF69202DD}"/>
            <w:text/>
          </w:sdtPr>
          <w:sdtEndPr>
            <w:rPr>
              <w:rStyle w:val="Strong"/>
            </w:rPr>
          </w:sdtEndPr>
          <w:sdtContent>
            <w:tc>
              <w:tcPr>
                <w:tcW w:w="900" w:type="dxa"/>
                <w:tcBorders>
                  <w:top w:val="single" w:sz="4" w:space="0" w:color="9B9482" w:themeColor="text2" w:themeTint="99"/>
                  <w:bottom w:val="single" w:sz="4" w:space="0" w:color="002060"/>
                </w:tcBorders>
                <w:vAlign w:val="center"/>
              </w:tcPr>
              <w:p w14:paraId="500CDF2E" w14:textId="77777777" w:rsidR="00747319" w:rsidRPr="00AA058E" w:rsidRDefault="00747319" w:rsidP="00747319">
                <w:pPr>
                  <w:pStyle w:val="ForceRight"/>
                  <w:spacing w:after="0"/>
                  <w:rPr>
                    <w:rStyle w:val="Strong"/>
                    <w:rFonts w:asciiTheme="majorHAnsi" w:hAnsiTheme="majorHAnsi"/>
                    <w:b w:val="0"/>
                    <w:sz w:val="18"/>
                    <w:szCs w:val="22"/>
                  </w:rPr>
                </w:pPr>
                <w:proofErr w:type="spellStart"/>
                <w:r w:rsidRPr="00AA058E">
                  <w:rPr>
                    <w:rStyle w:val="Strong"/>
                    <w:rFonts w:asciiTheme="majorHAnsi" w:hAnsiTheme="majorHAnsi"/>
                    <w:sz w:val="18"/>
                    <w:szCs w:val="22"/>
                  </w:rPr>
                  <w:t>TotalAmountIncludingVAT</w:t>
                </w:r>
                <w:proofErr w:type="spellEnd"/>
              </w:p>
            </w:tc>
          </w:sdtContent>
        </w:sdt>
      </w:tr>
    </w:tbl>
    <w:p w14:paraId="1B3A5028" w14:textId="77777777" w:rsidR="000F2131" w:rsidRPr="000D5A6D" w:rsidRDefault="000F2131" w:rsidP="00E1591C">
      <w:pPr>
        <w:pStyle w:val="NoSpacing"/>
      </w:pPr>
    </w:p>
    <w:p w14:paraId="2721C9CD" w14:textId="77777777" w:rsidR="00215054" w:rsidRDefault="00215054" w:rsidP="00B43133">
      <w:pPr>
        <w:pStyle w:val="SubGroupSeparation"/>
      </w:pPr>
    </w:p>
    <w:p w14:paraId="56478AF3" w14:textId="77777777" w:rsidR="00215054" w:rsidRDefault="00215054" w:rsidP="00415DFF">
      <w:pPr>
        <w:keepNext/>
        <w:spacing w:after="600"/>
        <w:rPr>
          <w:sz w:val="16"/>
          <w:szCs w:val="16"/>
        </w:rPr>
      </w:pPr>
    </w:p>
    <w:sectPr w:rsidR="00215054" w:rsidSect="006F0D6E">
      <w:headerReference w:type="default" r:id="rId9"/>
      <w:footerReference w:type="defaul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EEBD" w14:textId="77777777" w:rsidR="0078189F" w:rsidRDefault="0078189F" w:rsidP="00E40C63">
      <w:pPr>
        <w:spacing w:after="0"/>
      </w:pPr>
      <w:r>
        <w:separator/>
      </w:r>
    </w:p>
  </w:endnote>
  <w:endnote w:type="continuationSeparator" w:id="0">
    <w:p w14:paraId="043D164C" w14:textId="77777777" w:rsidR="0078189F" w:rsidRDefault="0078189F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="00D241D5" w:rsidRPr="00982950" w14:paraId="4E5355EE" w14:textId="77777777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Extend_Sales_Quote/50202"/>
            <w:id w:val="-1265379974"/>
            <w:placeholder>
              <w:docPart w:val="793055E079F94161B6DB65B71A1E06D9"/>
            </w:placeholder>
            <w:dataBinding w:prefixMappings="xmlns:ns0='urn:microsoft-dynamics-nav/reports/Extend_Sales_Quote/50202/'" w:xpath="/ns0:NavWordReportXmlPart[1]/ns0:Header[1]/ns0:CompanyLegalStatement[1]" w:storeItemID="{4A7363EA-D436-4895-95E0-56BBF69202DD}"/>
            <w:text/>
          </w:sdtPr>
          <w:sdtEndPr/>
          <w:sdtContent>
            <w:p w14:paraId="69A732C3" w14:textId="77777777" w:rsidR="00D241D5" w:rsidRDefault="00D241D5" w:rsidP="00E1591C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14:paraId="6E14654C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3690"/>
      <w:gridCol w:w="304"/>
      <w:gridCol w:w="3657"/>
      <w:gridCol w:w="2888"/>
    </w:tblGrid>
    <w:tr w:rsidR="0056164B" w:rsidRPr="005C273C" w14:paraId="08622B82" w14:textId="77777777" w:rsidTr="008125D0">
      <w:trPr>
        <w:cantSplit/>
        <w:trHeight w:val="227"/>
      </w:trPr>
      <w:tc>
        <w:tcPr>
          <w:tcW w:w="1751" w:type="pct"/>
        </w:tcPr>
        <w:p w14:paraId="6814EF7B" w14:textId="77777777" w:rsidR="0056164B" w:rsidRPr="00AA058E" w:rsidRDefault="008125D0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  <w:r w:rsidRPr="00AA058E">
            <w:rPr>
              <w:rFonts w:asciiTheme="majorHAnsi" w:hAnsiTheme="majorHAnsi"/>
              <w:color w:val="0070C0"/>
            </w:rPr>
            <w:t>Terms and Conditions of Sales</w:t>
          </w:r>
        </w:p>
      </w:tc>
      <w:tc>
        <w:tcPr>
          <w:tcW w:w="144" w:type="pct"/>
        </w:tcPr>
        <w:p w14:paraId="06341DD9" w14:textId="77777777" w:rsidR="0056164B" w:rsidRPr="00AA058E" w:rsidRDefault="0056164B" w:rsidP="005C273C">
          <w:pPr>
            <w:pStyle w:val="Heading2"/>
            <w:outlineLvl w:val="1"/>
            <w:rPr>
              <w:rFonts w:asciiTheme="majorHAnsi" w:hAnsiTheme="majorHAnsi"/>
              <w:color w:val="F24F4F" w:themeColor="accent1"/>
            </w:rPr>
          </w:pPr>
        </w:p>
      </w:tc>
      <w:sdt>
        <w:sdtPr>
          <w:rPr>
            <w:rFonts w:asciiTheme="majorHAnsi" w:hAnsiTheme="majorHAnsi"/>
            <w:color w:val="0070C0"/>
          </w:rPr>
          <w:alias w:val="#Nav: /Header/EMail_Lbl"/>
          <w:tag w:val="#Nav: Extend_Sales_Quote/50202"/>
          <w:id w:val="-1578736837"/>
          <w:placeholder>
            <w:docPart w:val="4D38B6495B4F4BAC974F1BECBCF8B6FB"/>
          </w:placeholder>
          <w:dataBinding w:prefixMappings="xmlns:ns0='urn:microsoft-dynamics-nav/reports/Extend_Sales_Quote/50202/'" w:xpath="/ns0:NavWordReportXmlPart[1]/ns0:Header[1]/ns0:EMail_Lbl[1]" w:storeItemID="{4A7363EA-D436-4895-95E0-56BBF69202DD}"/>
          <w:text/>
        </w:sdtPr>
        <w:sdtEndPr/>
        <w:sdtContent>
          <w:tc>
            <w:tcPr>
              <w:tcW w:w="1735" w:type="pct"/>
              <w:tcMar>
                <w:right w:w="0" w:type="dxa"/>
              </w:tcMar>
            </w:tcPr>
            <w:p w14:paraId="1869D158" w14:textId="77777777" w:rsidR="0056164B" w:rsidRPr="00AA058E" w:rsidRDefault="0056164B" w:rsidP="005C273C">
              <w:pPr>
                <w:pStyle w:val="Heading2"/>
                <w:outlineLvl w:val="1"/>
                <w:rPr>
                  <w:rFonts w:asciiTheme="majorHAnsi" w:hAnsiTheme="majorHAnsi"/>
                  <w:color w:val="F24F4F" w:themeColor="accent1"/>
                </w:rPr>
              </w:pPr>
              <w:proofErr w:type="spellStart"/>
              <w:r w:rsidRPr="00AA058E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-742262876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_Lbl[1]" w:storeItemID="{48D95FEC-B455-4CA7-BA04-5C230D0B37CF}"/>
        </w:sdtPr>
        <w:sdtEndPr/>
        <w:sdtContent>
          <w:tc>
            <w:tcPr>
              <w:tcW w:w="1370" w:type="pct"/>
            </w:tcPr>
            <w:p w14:paraId="2E90E9B2" w14:textId="77777777" w:rsidR="0056164B" w:rsidRPr="00AA058E" w:rsidRDefault="008F2CBF" w:rsidP="005C273C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56164B" w:rsidRPr="00543913" w14:paraId="0ADEF76F" w14:textId="77777777" w:rsidTr="008125D0">
      <w:trPr>
        <w:cantSplit/>
        <w:trHeight w:val="227"/>
      </w:trPr>
      <w:tc>
        <w:tcPr>
          <w:tcW w:w="1751" w:type="pct"/>
        </w:tcPr>
        <w:p w14:paraId="392BC589" w14:textId="77777777" w:rsidR="0056164B" w:rsidRPr="00AA058E" w:rsidRDefault="008125D0" w:rsidP="00E1591C">
          <w:pPr>
            <w:pStyle w:val="NoSpacing"/>
            <w:rPr>
              <w:rFonts w:asciiTheme="majorHAnsi" w:hAnsiTheme="majorHAnsi"/>
              <w:b w:val="0"/>
              <w:sz w:val="18"/>
              <w:szCs w:val="18"/>
            </w:rPr>
          </w:pPr>
          <w:r w:rsidRPr="00AA058E">
            <w:rPr>
              <w:rFonts w:asciiTheme="majorHAnsi" w:hAnsiTheme="majorHAnsi"/>
              <w:b w:val="0"/>
              <w:sz w:val="18"/>
              <w:szCs w:val="18"/>
              <w:lang w:val="da-DK"/>
            </w:rPr>
            <w:t>www.enerlinkcorp.com/elcterms.pdf</w:t>
          </w:r>
        </w:p>
      </w:tc>
      <w:tc>
        <w:tcPr>
          <w:tcW w:w="144" w:type="pct"/>
        </w:tcPr>
        <w:p w14:paraId="5F45F228" w14:textId="77777777" w:rsidR="0056164B" w:rsidRPr="00AA058E" w:rsidRDefault="0056164B" w:rsidP="00E1591C">
          <w:pPr>
            <w:pStyle w:val="NoSpacing"/>
            <w:rPr>
              <w:rFonts w:asciiTheme="majorHAnsi" w:hAnsiTheme="majorHAnsi"/>
              <w:b w:val="0"/>
              <w:sz w:val="18"/>
              <w:szCs w:val="18"/>
            </w:rPr>
          </w:pPr>
        </w:p>
      </w:tc>
      <w:sdt>
        <w:sdtPr>
          <w:rPr>
            <w:rFonts w:asciiTheme="majorHAnsi" w:hAnsiTheme="majorHAnsi"/>
            <w:b w:val="0"/>
            <w:sz w:val="18"/>
            <w:szCs w:val="18"/>
          </w:rPr>
          <w:alias w:val="#Nav: /Header/CompanyEMail"/>
          <w:tag w:val="#Nav: Extend_Sales_Quote/50202"/>
          <w:id w:val="387000539"/>
          <w:placeholder>
            <w:docPart w:val="4D38B6495B4F4BAC974F1BECBCF8B6FB"/>
          </w:placeholder>
          <w:dataBinding w:prefixMappings="xmlns:ns0='urn:microsoft-dynamics-nav/reports/Extend_Sales_Quote/50202/'" w:xpath="/ns0:NavWordReportXmlPart[1]/ns0:Header[1]/ns0:CompanyEMail[1]" w:storeItemID="{4A7363EA-D436-4895-95E0-56BBF69202DD}"/>
          <w:text/>
        </w:sdtPr>
        <w:sdtEndPr/>
        <w:sdtContent>
          <w:tc>
            <w:tcPr>
              <w:tcW w:w="1735" w:type="pct"/>
              <w:tcMar>
                <w:right w:w="0" w:type="dxa"/>
              </w:tcMar>
            </w:tcPr>
            <w:p w14:paraId="1967DD1F" w14:textId="77777777" w:rsidR="0056164B" w:rsidRPr="00AA058E" w:rsidRDefault="0056164B" w:rsidP="00E1591C">
              <w:pPr>
                <w:pStyle w:val="NoSpacing"/>
                <w:rPr>
                  <w:rFonts w:asciiTheme="majorHAnsi" w:hAnsiTheme="majorHAnsi"/>
                  <w:b w:val="0"/>
                  <w:sz w:val="18"/>
                  <w:szCs w:val="18"/>
                </w:rPr>
              </w:pPr>
              <w:r w:rsidRPr="00AA058E"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asciiTheme="majorHAnsi" w:hAnsiTheme="majorHAnsi"/>
            <w:b w:val="0"/>
            <w:sz w:val="18"/>
            <w:szCs w:val="18"/>
            <w:lang w:val="da-DK"/>
          </w:rPr>
          <w:id w:val="-2066862653"/>
          <w:placeholder>
            <w:docPart w:val="DefaultPlaceholder_-1854013440"/>
          </w:placeholder>
          <w15:dataBinding w:prefixMappings="xmlns:ns0='urn:microsoft-dynamics-nav/reports/Standard_Sales_Quote/1304/' " w:xpath="/ns0:NavWordReportXmlPart[1]/ns0:Header[1]/ns0:CompanyVATRegNo[1]" w:storeItemID="{48D95FEC-B455-4CA7-BA04-5C230D0B37CF}"/>
        </w:sdtPr>
        <w:sdtEndPr/>
        <w:sdtContent>
          <w:tc>
            <w:tcPr>
              <w:tcW w:w="1370" w:type="pct"/>
            </w:tcPr>
            <w:p w14:paraId="409ABA04" w14:textId="77777777" w:rsidR="0056164B" w:rsidRPr="00286E98" w:rsidRDefault="008F2CBF" w:rsidP="00E1591C">
              <w:pPr>
                <w:pStyle w:val="NoSpacing"/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</w:pPr>
              <w:r>
                <w:rPr>
                  <w:rFonts w:asciiTheme="majorHAnsi" w:hAnsiTheme="majorHAnsi"/>
                  <w:b w:val="0"/>
                  <w:sz w:val="18"/>
                  <w:szCs w:val="18"/>
                  <w:lang w:val="da-DK"/>
                </w:rPr>
                <w:t>CompanyVATRegNo</w:t>
              </w:r>
            </w:p>
          </w:tc>
        </w:sdtContent>
      </w:sdt>
    </w:tr>
  </w:tbl>
  <w:p w14:paraId="26C717D8" w14:textId="77777777" w:rsidR="005C273C" w:rsidRPr="00D241D5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2ED9" w14:textId="77777777" w:rsidR="0078189F" w:rsidRDefault="0078189F" w:rsidP="00E40C63">
      <w:pPr>
        <w:spacing w:after="0"/>
      </w:pPr>
      <w:r>
        <w:separator/>
      </w:r>
    </w:p>
  </w:footnote>
  <w:footnote w:type="continuationSeparator" w:id="0">
    <w:p w14:paraId="29BAAA71" w14:textId="77777777" w:rsidR="0078189F" w:rsidRDefault="0078189F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14:paraId="38A8C021" w14:textId="77777777" w:rsidTr="008E766D">
      <w:tc>
        <w:tcPr>
          <w:tcW w:w="5098" w:type="dxa"/>
        </w:tcPr>
        <w:p w14:paraId="67CE9F7A" w14:textId="77777777" w:rsidR="00D241D5" w:rsidRPr="00D241D5" w:rsidRDefault="0078189F" w:rsidP="00D241D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Extend_Sales_Quote/50202"/>
              <w:id w:val="1061445566"/>
              <w:placeholder>
                <w:docPart w:val="C42934AA6A9C4AB7B7AFF124B2496D4D"/>
              </w:placeholder>
              <w:dataBinding w:prefixMappings="xmlns:ns0='urn:microsoft-dynamics-nav/reports/Extend_Sales_Quote/50202/'" w:xpath="/ns0:NavWordReportXmlPart[1]/ns0:Header[1]/ns0:DocumentTitle_Lbl[1]" w:storeItemID="{4A7363EA-D436-4895-95E0-56BBF69202D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D241D5" w:rsidRP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Extend_Sales_Quote/50202"/>
              <w:id w:val="1543556682"/>
              <w:placeholder>
                <w:docPart w:val="C42934AA6A9C4AB7B7AFF124B2496D4D"/>
              </w:placeholder>
              <w:dataBinding w:prefixMappings="xmlns:ns0='urn:microsoft-dynamics-nav/reports/Extend_Sales_Quote/50202/'" w:xpath="/ns0:NavWordReportXmlPart[1]/ns0:Header[1]/ns0:DocumentNo[1]" w:storeItemID="{4A7363EA-D436-4895-95E0-56BBF69202D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D241D5" w:rsidRP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14:paraId="7CC8EC20" w14:textId="77777777" w:rsidR="00D241D5" w:rsidRPr="004B22F6" w:rsidRDefault="0078189F" w:rsidP="00D241D5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Extend_Sales_Quote/50202"/>
              <w:id w:val="1113322487"/>
              <w:placeholder>
                <w:docPart w:val="63FC68B69B794CC0AF2B3027146DD849"/>
              </w:placeholder>
              <w:dataBinding w:prefixMappings="xmlns:ns0='urn:microsoft-dynamics-nav/reports/Extend_Sales_Quote/50202/'" w:xpath="/ns0:NavWordReportXmlPart[1]/ns0:Header[1]/ns0:DocumentDate[1]" w:storeItemID="{4A7363EA-D436-4895-95E0-56BBF69202DD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="00D241D5" w:rsidRPr="00E111C4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14:paraId="43177B8A" w14:textId="77777777" w:rsidR="00D6006D" w:rsidRDefault="0078189F" w:rsidP="00D241D5">
          <w:pPr>
            <w:pStyle w:val="Subtitle"/>
            <w:rPr>
              <w:b/>
            </w:rPr>
          </w:pPr>
          <w:sdt>
            <w:sdtPr>
              <w:alias w:val="#Nav: /Header/Page_Lbl"/>
              <w:tag w:val="#Nav: Extend_Sales_Quote/50202"/>
              <w:id w:val="-1469811355"/>
              <w:placeholder>
                <w:docPart w:val="FF625D7257C44EA4BB61D91263F50DEA"/>
              </w:placeholder>
              <w:dataBinding w:prefixMappings="xmlns:ns0='urn:microsoft-dynamics-nav/reports/Extend_Sales_Quote/50202/'" w:xpath="/ns0:NavWordReportXmlPart[1]/ns0:Header[1]/ns0:Page_Lbl[1]" w:storeItemID="{4A7363EA-D436-4895-95E0-56BBF69202DD}"/>
              <w:text/>
            </w:sdtPr>
            <w:sdtEndPr/>
            <w:sdtContent>
              <w:proofErr w:type="spellStart"/>
              <w:r w:rsidR="00D241D5" w:rsidRPr="004B22F6">
                <w:t>Page_Lbl</w:t>
              </w:r>
              <w:proofErr w:type="spellEnd"/>
            </w:sdtContent>
          </w:sdt>
          <w:r w:rsidR="00D241D5" w:rsidRPr="004B22F6">
            <w:t xml:space="preserve"> 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PAGE  \* Arabic  \* MERGEFORMAT </w:instrText>
          </w:r>
          <w:r w:rsidR="00D241D5" w:rsidRPr="004B22F6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  <w:r w:rsidR="00D241D5" w:rsidRPr="004B22F6">
            <w:t xml:space="preserve"> / </w:t>
          </w:r>
          <w:r w:rsidR="00D241D5" w:rsidRPr="004B22F6">
            <w:rPr>
              <w:bCs/>
            </w:rPr>
            <w:fldChar w:fldCharType="begin"/>
          </w:r>
          <w:r w:rsidR="00D241D5" w:rsidRPr="004B22F6">
            <w:rPr>
              <w:bCs/>
            </w:rPr>
            <w:instrText xml:space="preserve"> NUMPAGES  \* Arabic  \* MERGEFORMAT </w:instrText>
          </w:r>
          <w:r w:rsidR="00D241D5" w:rsidRPr="004B22F6">
            <w:rPr>
              <w:bCs/>
            </w:rPr>
            <w:fldChar w:fldCharType="separate"/>
          </w:r>
          <w:r w:rsidR="001539D0">
            <w:rPr>
              <w:bCs/>
              <w:noProof/>
            </w:rPr>
            <w:t>2</w:t>
          </w:r>
          <w:r w:rsidR="00D241D5" w:rsidRPr="004B22F6">
            <w:rPr>
              <w:bCs/>
            </w:rPr>
            <w:fldChar w:fldCharType="end"/>
          </w:r>
        </w:p>
      </w:tc>
      <w:tc>
        <w:tcPr>
          <w:tcW w:w="5098" w:type="dxa"/>
        </w:tcPr>
        <w:p w14:paraId="76EB36F8" w14:textId="77777777" w:rsidR="00D6006D" w:rsidRDefault="00D6006D" w:rsidP="008E766D">
          <w:pPr>
            <w:pStyle w:val="Header"/>
            <w:ind w:right="141"/>
            <w:jc w:val="right"/>
            <w:rPr>
              <w:b/>
            </w:rPr>
          </w:pPr>
        </w:p>
      </w:tc>
    </w:tr>
  </w:tbl>
  <w:p w14:paraId="3CDF8B87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07A52"/>
    <w:rsid w:val="00012A37"/>
    <w:rsid w:val="000167C0"/>
    <w:rsid w:val="00025FD8"/>
    <w:rsid w:val="00032E69"/>
    <w:rsid w:val="000357EB"/>
    <w:rsid w:val="0004651D"/>
    <w:rsid w:val="00065F83"/>
    <w:rsid w:val="000667E8"/>
    <w:rsid w:val="00066E2C"/>
    <w:rsid w:val="00070EE8"/>
    <w:rsid w:val="00074151"/>
    <w:rsid w:val="00075D24"/>
    <w:rsid w:val="000774EE"/>
    <w:rsid w:val="000844A3"/>
    <w:rsid w:val="000A1538"/>
    <w:rsid w:val="000A665A"/>
    <w:rsid w:val="000B3759"/>
    <w:rsid w:val="000D5790"/>
    <w:rsid w:val="000D5A6D"/>
    <w:rsid w:val="000E071F"/>
    <w:rsid w:val="000F2131"/>
    <w:rsid w:val="00101A97"/>
    <w:rsid w:val="001027A0"/>
    <w:rsid w:val="00103846"/>
    <w:rsid w:val="00110853"/>
    <w:rsid w:val="0011793B"/>
    <w:rsid w:val="00124B5C"/>
    <w:rsid w:val="00126D5A"/>
    <w:rsid w:val="00131E14"/>
    <w:rsid w:val="00134A71"/>
    <w:rsid w:val="00145793"/>
    <w:rsid w:val="00151C73"/>
    <w:rsid w:val="001539D0"/>
    <w:rsid w:val="001621D9"/>
    <w:rsid w:val="00162424"/>
    <w:rsid w:val="00184CB6"/>
    <w:rsid w:val="00185652"/>
    <w:rsid w:val="00186D76"/>
    <w:rsid w:val="00193A0E"/>
    <w:rsid w:val="001A0BA6"/>
    <w:rsid w:val="001A2455"/>
    <w:rsid w:val="001B793C"/>
    <w:rsid w:val="001D1CE2"/>
    <w:rsid w:val="001D6807"/>
    <w:rsid w:val="001F4A4E"/>
    <w:rsid w:val="0020108A"/>
    <w:rsid w:val="00207B33"/>
    <w:rsid w:val="00215054"/>
    <w:rsid w:val="00224560"/>
    <w:rsid w:val="00235CA0"/>
    <w:rsid w:val="00245B0E"/>
    <w:rsid w:val="00250F9A"/>
    <w:rsid w:val="00261876"/>
    <w:rsid w:val="0026269B"/>
    <w:rsid w:val="002669DB"/>
    <w:rsid w:val="0027247E"/>
    <w:rsid w:val="00273BA9"/>
    <w:rsid w:val="002778C1"/>
    <w:rsid w:val="002801EE"/>
    <w:rsid w:val="00286E98"/>
    <w:rsid w:val="0029628E"/>
    <w:rsid w:val="002A29DF"/>
    <w:rsid w:val="002A382C"/>
    <w:rsid w:val="002A64FD"/>
    <w:rsid w:val="002B6B46"/>
    <w:rsid w:val="002D15B8"/>
    <w:rsid w:val="002D2128"/>
    <w:rsid w:val="002D2229"/>
    <w:rsid w:val="002D6294"/>
    <w:rsid w:val="002E0A1C"/>
    <w:rsid w:val="002E2A56"/>
    <w:rsid w:val="00302B81"/>
    <w:rsid w:val="003106D7"/>
    <w:rsid w:val="00311FAE"/>
    <w:rsid w:val="00314E0E"/>
    <w:rsid w:val="003240C8"/>
    <w:rsid w:val="00324852"/>
    <w:rsid w:val="00337723"/>
    <w:rsid w:val="00341457"/>
    <w:rsid w:val="003530DB"/>
    <w:rsid w:val="00355E20"/>
    <w:rsid w:val="00370D22"/>
    <w:rsid w:val="00374316"/>
    <w:rsid w:val="00375052"/>
    <w:rsid w:val="00382070"/>
    <w:rsid w:val="0038349C"/>
    <w:rsid w:val="003903A3"/>
    <w:rsid w:val="00393800"/>
    <w:rsid w:val="00394029"/>
    <w:rsid w:val="00396CDE"/>
    <w:rsid w:val="003A20BC"/>
    <w:rsid w:val="003A31D7"/>
    <w:rsid w:val="003A7E69"/>
    <w:rsid w:val="003B1D59"/>
    <w:rsid w:val="003D097A"/>
    <w:rsid w:val="003D120B"/>
    <w:rsid w:val="003D4B80"/>
    <w:rsid w:val="003D67CB"/>
    <w:rsid w:val="003E2178"/>
    <w:rsid w:val="003E604F"/>
    <w:rsid w:val="003E7B68"/>
    <w:rsid w:val="003F5588"/>
    <w:rsid w:val="003F77E2"/>
    <w:rsid w:val="00415DFF"/>
    <w:rsid w:val="00427FBA"/>
    <w:rsid w:val="0043195D"/>
    <w:rsid w:val="00440B43"/>
    <w:rsid w:val="0044195C"/>
    <w:rsid w:val="0046171F"/>
    <w:rsid w:val="00473A0F"/>
    <w:rsid w:val="004844DE"/>
    <w:rsid w:val="004848BC"/>
    <w:rsid w:val="00487583"/>
    <w:rsid w:val="00492354"/>
    <w:rsid w:val="00495F7E"/>
    <w:rsid w:val="004A4D71"/>
    <w:rsid w:val="004B205C"/>
    <w:rsid w:val="004B22F6"/>
    <w:rsid w:val="004B3452"/>
    <w:rsid w:val="004B47ED"/>
    <w:rsid w:val="004B6765"/>
    <w:rsid w:val="004B6FE5"/>
    <w:rsid w:val="004C60A5"/>
    <w:rsid w:val="004C65AB"/>
    <w:rsid w:val="004F2432"/>
    <w:rsid w:val="004F64BA"/>
    <w:rsid w:val="005000AF"/>
    <w:rsid w:val="005008CA"/>
    <w:rsid w:val="00507DF3"/>
    <w:rsid w:val="0051660C"/>
    <w:rsid w:val="00524FE6"/>
    <w:rsid w:val="005272CD"/>
    <w:rsid w:val="00527516"/>
    <w:rsid w:val="005309B7"/>
    <w:rsid w:val="0053229B"/>
    <w:rsid w:val="00532764"/>
    <w:rsid w:val="005421C5"/>
    <w:rsid w:val="00542D4B"/>
    <w:rsid w:val="00543913"/>
    <w:rsid w:val="00552846"/>
    <w:rsid w:val="0056164B"/>
    <w:rsid w:val="00563DCD"/>
    <w:rsid w:val="00572B36"/>
    <w:rsid w:val="005731CF"/>
    <w:rsid w:val="00573C55"/>
    <w:rsid w:val="005752F1"/>
    <w:rsid w:val="0058315B"/>
    <w:rsid w:val="00587157"/>
    <w:rsid w:val="005910D7"/>
    <w:rsid w:val="005919F0"/>
    <w:rsid w:val="005945FD"/>
    <w:rsid w:val="00595C80"/>
    <w:rsid w:val="00595F7F"/>
    <w:rsid w:val="005963DE"/>
    <w:rsid w:val="005A0994"/>
    <w:rsid w:val="005B1DDB"/>
    <w:rsid w:val="005C18C0"/>
    <w:rsid w:val="005C273C"/>
    <w:rsid w:val="005C2942"/>
    <w:rsid w:val="005D06CA"/>
    <w:rsid w:val="005D0FA1"/>
    <w:rsid w:val="005D46DD"/>
    <w:rsid w:val="005E7948"/>
    <w:rsid w:val="005F2559"/>
    <w:rsid w:val="005F5EC9"/>
    <w:rsid w:val="005F6BCC"/>
    <w:rsid w:val="0060202A"/>
    <w:rsid w:val="00610A30"/>
    <w:rsid w:val="00611C1A"/>
    <w:rsid w:val="00612ABF"/>
    <w:rsid w:val="006220F3"/>
    <w:rsid w:val="006245DA"/>
    <w:rsid w:val="0062715D"/>
    <w:rsid w:val="00627488"/>
    <w:rsid w:val="006408B5"/>
    <w:rsid w:val="00643EAE"/>
    <w:rsid w:val="006476A6"/>
    <w:rsid w:val="0067225B"/>
    <w:rsid w:val="00677AD5"/>
    <w:rsid w:val="0068273F"/>
    <w:rsid w:val="00683CCE"/>
    <w:rsid w:val="00684EEB"/>
    <w:rsid w:val="006907F2"/>
    <w:rsid w:val="006A1522"/>
    <w:rsid w:val="006A2A7B"/>
    <w:rsid w:val="006B5299"/>
    <w:rsid w:val="006C30D9"/>
    <w:rsid w:val="006C4469"/>
    <w:rsid w:val="006C4581"/>
    <w:rsid w:val="006D13A6"/>
    <w:rsid w:val="006D4B90"/>
    <w:rsid w:val="006D64AE"/>
    <w:rsid w:val="006F0D6E"/>
    <w:rsid w:val="006F2626"/>
    <w:rsid w:val="006F5FBA"/>
    <w:rsid w:val="007023CB"/>
    <w:rsid w:val="00702C29"/>
    <w:rsid w:val="0071439C"/>
    <w:rsid w:val="00716E24"/>
    <w:rsid w:val="00723705"/>
    <w:rsid w:val="00741F6B"/>
    <w:rsid w:val="00747319"/>
    <w:rsid w:val="007537BA"/>
    <w:rsid w:val="00760FA8"/>
    <w:rsid w:val="00762A5F"/>
    <w:rsid w:val="00765190"/>
    <w:rsid w:val="00766078"/>
    <w:rsid w:val="00775CE2"/>
    <w:rsid w:val="007773B8"/>
    <w:rsid w:val="00777ADC"/>
    <w:rsid w:val="0078189F"/>
    <w:rsid w:val="00795AD6"/>
    <w:rsid w:val="00797305"/>
    <w:rsid w:val="007A0A2F"/>
    <w:rsid w:val="007B235B"/>
    <w:rsid w:val="007C6601"/>
    <w:rsid w:val="007D49D8"/>
    <w:rsid w:val="007E323C"/>
    <w:rsid w:val="00802B5B"/>
    <w:rsid w:val="008125D0"/>
    <w:rsid w:val="00815D27"/>
    <w:rsid w:val="00817EE6"/>
    <w:rsid w:val="00820262"/>
    <w:rsid w:val="00820F15"/>
    <w:rsid w:val="00836184"/>
    <w:rsid w:val="00844D12"/>
    <w:rsid w:val="00845DAF"/>
    <w:rsid w:val="00845E08"/>
    <w:rsid w:val="008533EF"/>
    <w:rsid w:val="00856BBF"/>
    <w:rsid w:val="00857C10"/>
    <w:rsid w:val="00864FE4"/>
    <w:rsid w:val="00865041"/>
    <w:rsid w:val="008A0B3D"/>
    <w:rsid w:val="008A2B5A"/>
    <w:rsid w:val="008A2CF5"/>
    <w:rsid w:val="008A60B3"/>
    <w:rsid w:val="008B3E5B"/>
    <w:rsid w:val="008C3901"/>
    <w:rsid w:val="008C6C19"/>
    <w:rsid w:val="008D338D"/>
    <w:rsid w:val="008D65B9"/>
    <w:rsid w:val="008D7475"/>
    <w:rsid w:val="008E6866"/>
    <w:rsid w:val="008E766D"/>
    <w:rsid w:val="008F0A38"/>
    <w:rsid w:val="008F2CBF"/>
    <w:rsid w:val="008F6915"/>
    <w:rsid w:val="009072D1"/>
    <w:rsid w:val="00917033"/>
    <w:rsid w:val="0092542A"/>
    <w:rsid w:val="00933DB5"/>
    <w:rsid w:val="00937702"/>
    <w:rsid w:val="009409F5"/>
    <w:rsid w:val="00943A17"/>
    <w:rsid w:val="009453BC"/>
    <w:rsid w:val="00954C6C"/>
    <w:rsid w:val="009552DF"/>
    <w:rsid w:val="00961927"/>
    <w:rsid w:val="00966D04"/>
    <w:rsid w:val="00982950"/>
    <w:rsid w:val="00991278"/>
    <w:rsid w:val="0099175E"/>
    <w:rsid w:val="009943A4"/>
    <w:rsid w:val="00997858"/>
    <w:rsid w:val="009A0D45"/>
    <w:rsid w:val="009A25C1"/>
    <w:rsid w:val="009A4624"/>
    <w:rsid w:val="009B1065"/>
    <w:rsid w:val="009B485A"/>
    <w:rsid w:val="009C220D"/>
    <w:rsid w:val="009D1C34"/>
    <w:rsid w:val="009D23AB"/>
    <w:rsid w:val="009D36E0"/>
    <w:rsid w:val="009D508B"/>
    <w:rsid w:val="009D6FE7"/>
    <w:rsid w:val="009E16EA"/>
    <w:rsid w:val="009E251E"/>
    <w:rsid w:val="009E2F10"/>
    <w:rsid w:val="009E3A64"/>
    <w:rsid w:val="009E6B06"/>
    <w:rsid w:val="009F21B5"/>
    <w:rsid w:val="00A00B95"/>
    <w:rsid w:val="00A01AB9"/>
    <w:rsid w:val="00A048EC"/>
    <w:rsid w:val="00A131E8"/>
    <w:rsid w:val="00A173E9"/>
    <w:rsid w:val="00A20585"/>
    <w:rsid w:val="00A2141B"/>
    <w:rsid w:val="00A30C38"/>
    <w:rsid w:val="00A42BE5"/>
    <w:rsid w:val="00A43A74"/>
    <w:rsid w:val="00A46A17"/>
    <w:rsid w:val="00A5050C"/>
    <w:rsid w:val="00A5323C"/>
    <w:rsid w:val="00A652A3"/>
    <w:rsid w:val="00A76F36"/>
    <w:rsid w:val="00A87D40"/>
    <w:rsid w:val="00A9010E"/>
    <w:rsid w:val="00A92172"/>
    <w:rsid w:val="00A940EF"/>
    <w:rsid w:val="00A96081"/>
    <w:rsid w:val="00A9726D"/>
    <w:rsid w:val="00A97F9D"/>
    <w:rsid w:val="00AA058E"/>
    <w:rsid w:val="00AA2AB0"/>
    <w:rsid w:val="00AA2DB9"/>
    <w:rsid w:val="00AA38B3"/>
    <w:rsid w:val="00AB241E"/>
    <w:rsid w:val="00AB7699"/>
    <w:rsid w:val="00AB77FF"/>
    <w:rsid w:val="00AC0636"/>
    <w:rsid w:val="00AC0F7E"/>
    <w:rsid w:val="00AC3079"/>
    <w:rsid w:val="00AE6695"/>
    <w:rsid w:val="00AF1EDD"/>
    <w:rsid w:val="00AF3CFF"/>
    <w:rsid w:val="00AF4452"/>
    <w:rsid w:val="00B01DA6"/>
    <w:rsid w:val="00B049F3"/>
    <w:rsid w:val="00B06313"/>
    <w:rsid w:val="00B072FD"/>
    <w:rsid w:val="00B1214B"/>
    <w:rsid w:val="00B22FDE"/>
    <w:rsid w:val="00B23EBE"/>
    <w:rsid w:val="00B32D4B"/>
    <w:rsid w:val="00B402B9"/>
    <w:rsid w:val="00B43133"/>
    <w:rsid w:val="00B437D5"/>
    <w:rsid w:val="00B47C42"/>
    <w:rsid w:val="00B57659"/>
    <w:rsid w:val="00B60D54"/>
    <w:rsid w:val="00B65AE2"/>
    <w:rsid w:val="00B727BF"/>
    <w:rsid w:val="00B7744A"/>
    <w:rsid w:val="00B8205C"/>
    <w:rsid w:val="00B86BCD"/>
    <w:rsid w:val="00B91CA1"/>
    <w:rsid w:val="00B92205"/>
    <w:rsid w:val="00B9447D"/>
    <w:rsid w:val="00B96060"/>
    <w:rsid w:val="00BA0795"/>
    <w:rsid w:val="00BA19FC"/>
    <w:rsid w:val="00BA3B6D"/>
    <w:rsid w:val="00BB5E75"/>
    <w:rsid w:val="00BC232B"/>
    <w:rsid w:val="00BD2533"/>
    <w:rsid w:val="00BD35AE"/>
    <w:rsid w:val="00BE5952"/>
    <w:rsid w:val="00BE6AF2"/>
    <w:rsid w:val="00BE6BE6"/>
    <w:rsid w:val="00BF0156"/>
    <w:rsid w:val="00BF0F10"/>
    <w:rsid w:val="00BF422B"/>
    <w:rsid w:val="00C21009"/>
    <w:rsid w:val="00C27C1A"/>
    <w:rsid w:val="00C35D50"/>
    <w:rsid w:val="00C36F18"/>
    <w:rsid w:val="00C40BE4"/>
    <w:rsid w:val="00C41DE3"/>
    <w:rsid w:val="00C449D9"/>
    <w:rsid w:val="00C47206"/>
    <w:rsid w:val="00C50A59"/>
    <w:rsid w:val="00C53DBA"/>
    <w:rsid w:val="00C557F2"/>
    <w:rsid w:val="00C61767"/>
    <w:rsid w:val="00C9113F"/>
    <w:rsid w:val="00C956C8"/>
    <w:rsid w:val="00C95C75"/>
    <w:rsid w:val="00CA6394"/>
    <w:rsid w:val="00CB70AD"/>
    <w:rsid w:val="00CD1B92"/>
    <w:rsid w:val="00CF161B"/>
    <w:rsid w:val="00CF50C0"/>
    <w:rsid w:val="00D02938"/>
    <w:rsid w:val="00D21D63"/>
    <w:rsid w:val="00D235D0"/>
    <w:rsid w:val="00D241D5"/>
    <w:rsid w:val="00D32D37"/>
    <w:rsid w:val="00D41DC8"/>
    <w:rsid w:val="00D44B3A"/>
    <w:rsid w:val="00D53B6F"/>
    <w:rsid w:val="00D54A61"/>
    <w:rsid w:val="00D6006D"/>
    <w:rsid w:val="00D64F31"/>
    <w:rsid w:val="00D72A07"/>
    <w:rsid w:val="00D72E02"/>
    <w:rsid w:val="00D75AAF"/>
    <w:rsid w:val="00D8091C"/>
    <w:rsid w:val="00D80D7C"/>
    <w:rsid w:val="00D96F6B"/>
    <w:rsid w:val="00DA0F11"/>
    <w:rsid w:val="00DA580A"/>
    <w:rsid w:val="00DB3EC0"/>
    <w:rsid w:val="00DB4B5B"/>
    <w:rsid w:val="00DC6F05"/>
    <w:rsid w:val="00DC7A7B"/>
    <w:rsid w:val="00DF30F1"/>
    <w:rsid w:val="00E01874"/>
    <w:rsid w:val="00E10B7E"/>
    <w:rsid w:val="00E111C4"/>
    <w:rsid w:val="00E1591C"/>
    <w:rsid w:val="00E22B7E"/>
    <w:rsid w:val="00E25197"/>
    <w:rsid w:val="00E40C63"/>
    <w:rsid w:val="00E41182"/>
    <w:rsid w:val="00E4353A"/>
    <w:rsid w:val="00E4361D"/>
    <w:rsid w:val="00E50FB7"/>
    <w:rsid w:val="00E54F17"/>
    <w:rsid w:val="00E653F1"/>
    <w:rsid w:val="00E65451"/>
    <w:rsid w:val="00E65AE7"/>
    <w:rsid w:val="00E67097"/>
    <w:rsid w:val="00E902EA"/>
    <w:rsid w:val="00E96A2B"/>
    <w:rsid w:val="00EA2425"/>
    <w:rsid w:val="00EA246E"/>
    <w:rsid w:val="00EA27AA"/>
    <w:rsid w:val="00EA3AB8"/>
    <w:rsid w:val="00EA77B3"/>
    <w:rsid w:val="00EB4083"/>
    <w:rsid w:val="00EB5B19"/>
    <w:rsid w:val="00EC1995"/>
    <w:rsid w:val="00EC23FF"/>
    <w:rsid w:val="00EC4C86"/>
    <w:rsid w:val="00EC5A7E"/>
    <w:rsid w:val="00ED0377"/>
    <w:rsid w:val="00EE2CA3"/>
    <w:rsid w:val="00EE53F7"/>
    <w:rsid w:val="00EE59CA"/>
    <w:rsid w:val="00EF1633"/>
    <w:rsid w:val="00EF1B44"/>
    <w:rsid w:val="00F01516"/>
    <w:rsid w:val="00F14176"/>
    <w:rsid w:val="00F20F72"/>
    <w:rsid w:val="00F21454"/>
    <w:rsid w:val="00F219F1"/>
    <w:rsid w:val="00F24584"/>
    <w:rsid w:val="00F36FA0"/>
    <w:rsid w:val="00F44822"/>
    <w:rsid w:val="00F66127"/>
    <w:rsid w:val="00F66A1F"/>
    <w:rsid w:val="00F67E94"/>
    <w:rsid w:val="00F8062E"/>
    <w:rsid w:val="00F81AE9"/>
    <w:rsid w:val="00F848FB"/>
    <w:rsid w:val="00F86468"/>
    <w:rsid w:val="00F96A40"/>
    <w:rsid w:val="00FA4D66"/>
    <w:rsid w:val="00FB06A1"/>
    <w:rsid w:val="00FB3DCE"/>
    <w:rsid w:val="00FB6D06"/>
    <w:rsid w:val="00FD0A8A"/>
    <w:rsid w:val="00FD6A00"/>
    <w:rsid w:val="00FE0A15"/>
    <w:rsid w:val="00FE1868"/>
    <w:rsid w:val="00FE2946"/>
    <w:rsid w:val="00FF3DCE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95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591C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link w:val="NoSpacingChar"/>
    <w:uiPriority w:val="1"/>
    <w:qFormat/>
    <w:rsid w:val="00E1591C"/>
    <w:pPr>
      <w:spacing w:after="0" w:line="200" w:lineRule="exact"/>
      <w:outlineLvl w:val="0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591C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940B0B" w:themeColor="accent1" w:themeShade="7F"/>
      <w:sz w:val="24"/>
      <w:szCs w:val="24"/>
    </w:rPr>
  </w:style>
  <w:style w:type="paragraph" w:customStyle="1" w:styleId="LineAmountFormat">
    <w:name w:val="LineAmountFormat"/>
    <w:basedOn w:val="Normal"/>
    <w:link w:val="LineAmountFormatChar"/>
    <w:qFormat/>
    <w:rsid w:val="00FE2946"/>
    <w:pPr>
      <w:jc w:val="right"/>
    </w:pPr>
  </w:style>
  <w:style w:type="character" w:customStyle="1" w:styleId="LineAmountFormatChar">
    <w:name w:val="LineAmountFormat Char"/>
    <w:basedOn w:val="DefaultParagraphFont"/>
    <w:link w:val="LineAmountFormat"/>
    <w:rsid w:val="00FE2946"/>
  </w:style>
  <w:style w:type="paragraph" w:customStyle="1" w:styleId="SideBarRed">
    <w:name w:val="SideBar Red"/>
    <w:basedOn w:val="Title"/>
    <w:link w:val="SideBarRed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qFormat/>
    <w:rsid w:val="00186D76"/>
    <w:pPr>
      <w:tabs>
        <w:tab w:val="clear" w:pos="4680"/>
        <w:tab w:val="clear" w:pos="9360"/>
      </w:tabs>
      <w:spacing w:after="0"/>
      <w:jc w:val="right"/>
    </w:pPr>
    <w:rPr>
      <w:rFonts w:eastAsiaTheme="majorEastAsia" w:cstheme="majorBidi"/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186D76"/>
    <w:rPr>
      <w:rFonts w:asciiTheme="majorHAnsi" w:eastAsiaTheme="majorEastAsia" w:hAnsiTheme="majorHAnsi" w:cstheme="majorBidi"/>
      <w:color w:val="FF000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186D76"/>
    <w:rPr>
      <w:rFonts w:asciiTheme="majorHAnsi" w:eastAsiaTheme="majorEastAsia" w:hAnsiTheme="majorHAnsi" w:cstheme="majorBidi"/>
      <w:color w:val="4C483D" w:themeColor="text2"/>
      <w:kern w:val="28"/>
      <w:sz w:val="62"/>
      <w:szCs w:val="62"/>
    </w:rPr>
  </w:style>
  <w:style w:type="paragraph" w:customStyle="1" w:styleId="ForceRight">
    <w:name w:val="ForceRight"/>
    <w:basedOn w:val="Normal"/>
    <w:link w:val="ForceRightChar"/>
    <w:qFormat/>
    <w:rsid w:val="0058315B"/>
    <w:pPr>
      <w:jc w:val="right"/>
    </w:pPr>
    <w:rPr>
      <w:szCs w:val="20"/>
    </w:rPr>
  </w:style>
  <w:style w:type="character" w:customStyle="1" w:styleId="ForceRightChar">
    <w:name w:val="ForceRight Char"/>
    <w:basedOn w:val="DefaultParagraphFont"/>
    <w:link w:val="ForceRight"/>
    <w:rsid w:val="0058315B"/>
    <w:rPr>
      <w:szCs w:val="20"/>
    </w:rPr>
  </w:style>
  <w:style w:type="paragraph" w:customStyle="1" w:styleId="H1-Left">
    <w:name w:val="H1 - Left"/>
    <w:basedOn w:val="Heading1"/>
    <w:link w:val="H1-LeftChar"/>
    <w:qFormat/>
    <w:rsid w:val="00E1591C"/>
    <w:rPr>
      <w:rFonts w:asciiTheme="majorHAnsi" w:hAnsiTheme="majorHAnsi"/>
      <w:color w:val="FFFFFF" w:themeColor="background1"/>
      <w:szCs w:val="20"/>
    </w:rPr>
  </w:style>
  <w:style w:type="paragraph" w:customStyle="1" w:styleId="H1-Right">
    <w:name w:val="H1 - Right"/>
    <w:basedOn w:val="Heading1"/>
    <w:link w:val="H1-RightChar"/>
    <w:qFormat/>
    <w:rsid w:val="00E1591C"/>
    <w:pPr>
      <w:jc w:val="right"/>
    </w:pPr>
    <w:rPr>
      <w:rFonts w:asciiTheme="majorHAnsi" w:hAnsiTheme="majorHAns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H1-Center">
    <w:name w:val="H1 - Center"/>
    <w:basedOn w:val="H1-Right"/>
    <w:link w:val="H1-CenterChar"/>
    <w:qFormat/>
    <w:rsid w:val="00012A37"/>
    <w:pPr>
      <w:jc w:val="center"/>
      <w:outlineLvl w:val="9"/>
    </w:pPr>
  </w:style>
  <w:style w:type="character" w:customStyle="1" w:styleId="H1-RightChar">
    <w:name w:val="H1 - Right Char"/>
    <w:basedOn w:val="Heading1Char"/>
    <w:link w:val="H1-Right"/>
    <w:rsid w:val="00E1591C"/>
    <w:rPr>
      <w:rFonts w:asciiTheme="majorHAnsi" w:hAnsiTheme="majorHAnsi"/>
      <w:b/>
      <w:color w:val="FFFFFF" w:themeColor="background1"/>
      <w:sz w:val="18"/>
      <w:szCs w:val="20"/>
    </w:rPr>
  </w:style>
  <w:style w:type="paragraph" w:customStyle="1" w:styleId="ForceLeft">
    <w:name w:val="Force Left"/>
    <w:basedOn w:val="Normal"/>
    <w:link w:val="ForceLeftChar"/>
    <w:qFormat/>
    <w:rsid w:val="00012A37"/>
    <w:rPr>
      <w:sz w:val="20"/>
      <w:szCs w:val="20"/>
    </w:rPr>
  </w:style>
  <w:style w:type="character" w:customStyle="1" w:styleId="H1-CenterChar">
    <w:name w:val="H1 - Center Char"/>
    <w:basedOn w:val="H1-RightChar"/>
    <w:link w:val="H1-Center"/>
    <w:rsid w:val="00012A37"/>
    <w:rPr>
      <w:rFonts w:asciiTheme="majorHAnsi" w:hAnsiTheme="majorHAnsi"/>
      <w:b/>
      <w:color w:val="FFFFFF" w:themeColor="background1"/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012A37"/>
    <w:rPr>
      <w:sz w:val="20"/>
      <w:szCs w:val="20"/>
    </w:rPr>
  </w:style>
  <w:style w:type="paragraph" w:customStyle="1" w:styleId="NoSpacingRegulartext">
    <w:name w:val="No Spacing Regular text"/>
    <w:basedOn w:val="NoSpacing"/>
    <w:link w:val="NoSpacingRegulartextChar"/>
    <w:qFormat/>
    <w:rsid w:val="008E6866"/>
    <w:rPr>
      <w:b w:val="0"/>
    </w:rPr>
  </w:style>
  <w:style w:type="paragraph" w:customStyle="1" w:styleId="GroupSeparation">
    <w:name w:val="Group Separation"/>
    <w:basedOn w:val="NoSpacing"/>
    <w:link w:val="GroupSeparationChar"/>
    <w:qFormat/>
    <w:rsid w:val="0053229B"/>
    <w:pPr>
      <w:spacing w:after="400"/>
    </w:pPr>
    <w:rPr>
      <w:b w:val="0"/>
      <w:lang w:val="da-DK"/>
    </w:rPr>
  </w:style>
  <w:style w:type="character" w:customStyle="1" w:styleId="NoSpacingChar">
    <w:name w:val="No Spacing Char"/>
    <w:basedOn w:val="DefaultParagraphFont"/>
    <w:link w:val="NoSpacing"/>
    <w:uiPriority w:val="1"/>
    <w:rsid w:val="008E6866"/>
    <w:rPr>
      <w:b/>
      <w:bCs/>
    </w:rPr>
  </w:style>
  <w:style w:type="character" w:customStyle="1" w:styleId="NoSpacingRegulartextChar">
    <w:name w:val="No Spacing Regular text Char"/>
    <w:basedOn w:val="NoSpacingChar"/>
    <w:link w:val="NoSpacingRegulartext"/>
    <w:rsid w:val="008E6866"/>
    <w:rPr>
      <w:b w:val="0"/>
      <w:bCs/>
    </w:rPr>
  </w:style>
  <w:style w:type="paragraph" w:customStyle="1" w:styleId="SubGroupSeparation">
    <w:name w:val="SubGroupSeparation"/>
    <w:basedOn w:val="NoSpacing"/>
    <w:link w:val="SubGroupSeparationChar"/>
    <w:qFormat/>
    <w:rsid w:val="00B7744A"/>
    <w:pPr>
      <w:spacing w:after="200"/>
    </w:pPr>
  </w:style>
  <w:style w:type="character" w:customStyle="1" w:styleId="GroupSeparationChar">
    <w:name w:val="Group Separation Char"/>
    <w:basedOn w:val="NoSpacingChar"/>
    <w:link w:val="GroupSeparation"/>
    <w:rsid w:val="0053229B"/>
    <w:rPr>
      <w:b w:val="0"/>
      <w:bCs/>
      <w:lang w:val="da-DK"/>
    </w:rPr>
  </w:style>
  <w:style w:type="paragraph" w:customStyle="1" w:styleId="NospacingForceRight">
    <w:name w:val="No spacing Force Right"/>
    <w:basedOn w:val="NoSpacingRegulartext"/>
    <w:link w:val="NospacingForceRightChar"/>
    <w:qFormat/>
    <w:rsid w:val="0058315B"/>
    <w:pPr>
      <w:jc w:val="right"/>
    </w:pPr>
  </w:style>
  <w:style w:type="character" w:customStyle="1" w:styleId="SubGroupSeparationChar">
    <w:name w:val="SubGroupSeparation Char"/>
    <w:basedOn w:val="NoSpacingChar"/>
    <w:link w:val="SubGroupSeparation"/>
    <w:rsid w:val="00B7744A"/>
    <w:rPr>
      <w:b/>
      <w:bCs/>
    </w:rPr>
  </w:style>
  <w:style w:type="character" w:customStyle="1" w:styleId="NospacingForceRightChar">
    <w:name w:val="No spacing Force Right Char"/>
    <w:basedOn w:val="NoSpacingRegulartextChar"/>
    <w:link w:val="NospacingForceRight"/>
    <w:rsid w:val="0058315B"/>
    <w:rPr>
      <w:b w:val="0"/>
      <w:bCs/>
    </w:rPr>
  </w:style>
  <w:style w:type="paragraph" w:customStyle="1" w:styleId="Style1">
    <w:name w:val="Style1"/>
    <w:basedOn w:val="NoSpacingRegulartext"/>
    <w:link w:val="Style1Char"/>
    <w:qFormat/>
    <w:rsid w:val="00FB6D06"/>
    <w:pPr>
      <w:spacing w:before="40" w:after="40"/>
      <w:ind w:left="845"/>
    </w:pPr>
  </w:style>
  <w:style w:type="character" w:customStyle="1" w:styleId="Style1Char">
    <w:name w:val="Style1 Char"/>
    <w:basedOn w:val="NoSpacingRegulartextChar"/>
    <w:link w:val="Style1"/>
    <w:rsid w:val="00FB6D06"/>
    <w:rPr>
      <w:b w:val="0"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08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DB3A0C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8B6495B4F4BAC974F1BECBCF8B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57074-E889-4436-AE2E-93BE34577EF6}"/>
      </w:docPartPr>
      <w:docPartBody>
        <w:p w:rsidR="00E44B1F" w:rsidRDefault="007F0D9E" w:rsidP="007F0D9E">
          <w:pPr>
            <w:pStyle w:val="4D38B6495B4F4BAC974F1BECBCF8B6FB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339E95BBD616427F81F576A6505E5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B31CE-3473-4C89-B22B-ACB8DD056536}"/>
      </w:docPartPr>
      <w:docPartBody>
        <w:p w:rsidR="00461F9E" w:rsidRDefault="009E4DF8" w:rsidP="009E4DF8">
          <w:pPr>
            <w:pStyle w:val="339E95BBD616427F81F576A6505E5CA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99BF7DEDC7C427B95270DA1F8C47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60CDD-9959-499A-9056-26B05DC2FEDD}"/>
      </w:docPartPr>
      <w:docPartBody>
        <w:p w:rsidR="00461F9E" w:rsidRDefault="009E4DF8" w:rsidP="009E4DF8">
          <w:pPr>
            <w:pStyle w:val="C99BF7DEDC7C427B95270DA1F8C470B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3193D8E87A7451D8FFCF6E85A080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8FD97-9204-4C5C-B9B3-2ADCF40CE621}"/>
      </w:docPartPr>
      <w:docPartBody>
        <w:p w:rsidR="00461F9E" w:rsidRDefault="009E4DF8" w:rsidP="009E4DF8">
          <w:pPr>
            <w:pStyle w:val="63193D8E87A7451D8FFCF6E85A0800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A365B01B9CC4814BBFB9524925C0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7EBB4-8C2C-4C14-A36F-0EB9D7359D05}"/>
      </w:docPartPr>
      <w:docPartBody>
        <w:p w:rsidR="00461F9E" w:rsidRDefault="009E4DF8" w:rsidP="009E4DF8">
          <w:pPr>
            <w:pStyle w:val="EA365B01B9CC4814BBFB9524925C040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9ED9F787A324769A2922B5F14AF5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B7E19-9408-49F9-9C46-5C4AC41E5570}"/>
      </w:docPartPr>
      <w:docPartBody>
        <w:p w:rsidR="00664A6F" w:rsidRDefault="00036C66" w:rsidP="00036C66">
          <w:pPr>
            <w:pStyle w:val="19ED9F787A324769A2922B5F14AF58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CD6D731D514E5EA0E1AA9988166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26BA2-3D79-40DE-AD45-A3C429A919AD}"/>
      </w:docPartPr>
      <w:docPartBody>
        <w:p w:rsidR="00664A6F" w:rsidRDefault="00036C66" w:rsidP="00036C66">
          <w:pPr>
            <w:pStyle w:val="3BCD6D731D514E5EA0E1AA99881668F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54CBE07F4694FD09506D638FDDEC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BB0DC-119C-451B-A6C2-EAA367F9FDC6}"/>
      </w:docPartPr>
      <w:docPartBody>
        <w:p w:rsidR="00664A6F" w:rsidRDefault="00036C66" w:rsidP="00036C66">
          <w:pPr>
            <w:pStyle w:val="254CBE07F4694FD09506D638FDDECB34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9B56C7584C14F15B920AA509A3B19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06365-EFAE-45DB-B06E-E551312FB86B}"/>
      </w:docPartPr>
      <w:docPartBody>
        <w:p w:rsidR="00664A6F" w:rsidRDefault="00036C66" w:rsidP="00036C66">
          <w:pPr>
            <w:pStyle w:val="49B56C7584C14F15B920AA509A3B194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8E3C8FAF47340E19FCF6E2BC9698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E5D42-63BA-43D6-AAB4-CAAFC31D16FF}"/>
      </w:docPartPr>
      <w:docPartBody>
        <w:p w:rsidR="00664A6F" w:rsidRDefault="00036C66" w:rsidP="00036C66">
          <w:pPr>
            <w:pStyle w:val="D8E3C8FAF47340E19FCF6E2BC9698C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F6D39B12347979CC208B330BB9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6979C3-439E-441E-A732-506575D76DFA}"/>
      </w:docPartPr>
      <w:docPartBody>
        <w:p w:rsidR="00664A6F" w:rsidRDefault="00036C66" w:rsidP="00036C66">
          <w:pPr>
            <w:pStyle w:val="1F9F6D39B12347979CC208B330BB9E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042EA28D54FE4B7B3D96B2BCD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7128-D9EC-427D-AA81-7C49423345D2}"/>
      </w:docPartPr>
      <w:docPartBody>
        <w:p w:rsidR="00664A6F" w:rsidRDefault="00036C66" w:rsidP="00036C66">
          <w:pPr>
            <w:pStyle w:val="1E0042EA28D54FE4B7B3D96B2BCD02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AC0B6F5B1F4B1FAE59A8419EBB5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894A7-FE62-4A83-90FE-A3E317996B02}"/>
      </w:docPartPr>
      <w:docPartBody>
        <w:p w:rsidR="00664A6F" w:rsidRDefault="00036C66" w:rsidP="00036C66">
          <w:pPr>
            <w:pStyle w:val="F9AC0B6F5B1F4B1FAE59A8419EBB5BC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2D527FF57B4C6EB2EA629D5B6AC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B2AF1-86B8-4455-B7D8-6C89A352B124}"/>
      </w:docPartPr>
      <w:docPartBody>
        <w:p w:rsidR="00664A6F" w:rsidRDefault="00036C66" w:rsidP="00036C66">
          <w:pPr>
            <w:pStyle w:val="3F2D527FF57B4C6EB2EA629D5B6ACDD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CC82974B0046C2AE4B97C673978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055CB-6D62-411A-9DE2-45C47B4B889F}"/>
      </w:docPartPr>
      <w:docPartBody>
        <w:p w:rsidR="00664A6F" w:rsidRDefault="00036C66" w:rsidP="00036C66">
          <w:pPr>
            <w:pStyle w:val="F2CC82974B0046C2AE4B97C673978EA8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685DDA1703144FDBEC21FFA3D486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F8469-0F09-449E-98DC-A755924DF867}"/>
      </w:docPartPr>
      <w:docPartBody>
        <w:p w:rsidR="001F4A7B" w:rsidRDefault="00867CE5" w:rsidP="00867CE5">
          <w:pPr>
            <w:pStyle w:val="7685DDA1703144FDBEC21FFA3D486F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FB4AE0E28848E0BEB52E82B169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A28B2-275E-43C4-B40A-F6F0735E142F}"/>
      </w:docPartPr>
      <w:docPartBody>
        <w:p w:rsidR="001F4A7B" w:rsidRDefault="00867CE5" w:rsidP="00867CE5">
          <w:pPr>
            <w:pStyle w:val="BFFB4AE0E28848E0BEB52E82B169AD7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767AAC977F4655B61C44D1E8216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853CB-39E9-49CB-8BA9-98123DA48280}"/>
      </w:docPartPr>
      <w:docPartBody>
        <w:p w:rsidR="00CF1C15" w:rsidRDefault="00CC4A26" w:rsidP="00CC4A26">
          <w:pPr>
            <w:pStyle w:val="07767AAC977F4655B61C44D1E82164E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C0938907FE42EF84824D55978C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57E48-834C-4AA7-9280-278651CD77E3}"/>
      </w:docPartPr>
      <w:docPartBody>
        <w:p w:rsidR="00CF1C15" w:rsidRDefault="00CC4A26" w:rsidP="00CC4A26">
          <w:pPr>
            <w:pStyle w:val="08C0938907FE42EF84824D55978C62B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0323A"/>
    <w:rsid w:val="00036C66"/>
    <w:rsid w:val="000958D3"/>
    <w:rsid w:val="000A082F"/>
    <w:rsid w:val="000B6463"/>
    <w:rsid w:val="000D642B"/>
    <w:rsid w:val="000F4486"/>
    <w:rsid w:val="00102898"/>
    <w:rsid w:val="00102DB3"/>
    <w:rsid w:val="001041F0"/>
    <w:rsid w:val="001327E2"/>
    <w:rsid w:val="00144817"/>
    <w:rsid w:val="0017648A"/>
    <w:rsid w:val="00177402"/>
    <w:rsid w:val="001D24A5"/>
    <w:rsid w:val="001D36B1"/>
    <w:rsid w:val="001F4A7B"/>
    <w:rsid w:val="00211EAD"/>
    <w:rsid w:val="00224510"/>
    <w:rsid w:val="0023119A"/>
    <w:rsid w:val="00252032"/>
    <w:rsid w:val="00292F98"/>
    <w:rsid w:val="002A00F8"/>
    <w:rsid w:val="002F61CF"/>
    <w:rsid w:val="00344388"/>
    <w:rsid w:val="00385586"/>
    <w:rsid w:val="003959BC"/>
    <w:rsid w:val="003B03E0"/>
    <w:rsid w:val="003E0989"/>
    <w:rsid w:val="00401A56"/>
    <w:rsid w:val="00416867"/>
    <w:rsid w:val="004218D7"/>
    <w:rsid w:val="00423AF1"/>
    <w:rsid w:val="00461F9E"/>
    <w:rsid w:val="00466B8F"/>
    <w:rsid w:val="004725F7"/>
    <w:rsid w:val="0047626A"/>
    <w:rsid w:val="0054680B"/>
    <w:rsid w:val="00560902"/>
    <w:rsid w:val="005B7E0B"/>
    <w:rsid w:val="00607675"/>
    <w:rsid w:val="00615AC2"/>
    <w:rsid w:val="00631198"/>
    <w:rsid w:val="00664A6F"/>
    <w:rsid w:val="00687CE0"/>
    <w:rsid w:val="006A69EB"/>
    <w:rsid w:val="006B762E"/>
    <w:rsid w:val="006C2ADC"/>
    <w:rsid w:val="006E3CF2"/>
    <w:rsid w:val="006F7026"/>
    <w:rsid w:val="007350A6"/>
    <w:rsid w:val="00736C70"/>
    <w:rsid w:val="007603F5"/>
    <w:rsid w:val="00782396"/>
    <w:rsid w:val="00785C27"/>
    <w:rsid w:val="0079125E"/>
    <w:rsid w:val="007B14AB"/>
    <w:rsid w:val="007B4AA9"/>
    <w:rsid w:val="007D3F5C"/>
    <w:rsid w:val="007E35EB"/>
    <w:rsid w:val="007E7C13"/>
    <w:rsid w:val="007F0D9E"/>
    <w:rsid w:val="007F0EB0"/>
    <w:rsid w:val="00821E40"/>
    <w:rsid w:val="008435F5"/>
    <w:rsid w:val="0084568F"/>
    <w:rsid w:val="008506F4"/>
    <w:rsid w:val="008632AF"/>
    <w:rsid w:val="00867CE5"/>
    <w:rsid w:val="008762C7"/>
    <w:rsid w:val="008C5C15"/>
    <w:rsid w:val="008D2D7F"/>
    <w:rsid w:val="008E478C"/>
    <w:rsid w:val="008F187D"/>
    <w:rsid w:val="008F3546"/>
    <w:rsid w:val="00945794"/>
    <w:rsid w:val="009529FA"/>
    <w:rsid w:val="00961234"/>
    <w:rsid w:val="00967DF8"/>
    <w:rsid w:val="00981D12"/>
    <w:rsid w:val="00990FA0"/>
    <w:rsid w:val="00995E9D"/>
    <w:rsid w:val="009D03EC"/>
    <w:rsid w:val="009E241B"/>
    <w:rsid w:val="009E4DF8"/>
    <w:rsid w:val="00A22953"/>
    <w:rsid w:val="00A50F18"/>
    <w:rsid w:val="00A772AE"/>
    <w:rsid w:val="00A77547"/>
    <w:rsid w:val="00A86419"/>
    <w:rsid w:val="00AA4803"/>
    <w:rsid w:val="00AA4FAF"/>
    <w:rsid w:val="00AA7526"/>
    <w:rsid w:val="00AE0358"/>
    <w:rsid w:val="00B17DDE"/>
    <w:rsid w:val="00B205FB"/>
    <w:rsid w:val="00B307D5"/>
    <w:rsid w:val="00B45694"/>
    <w:rsid w:val="00B4786E"/>
    <w:rsid w:val="00B60B1A"/>
    <w:rsid w:val="00B83248"/>
    <w:rsid w:val="00BA10F6"/>
    <w:rsid w:val="00BB3665"/>
    <w:rsid w:val="00BB6075"/>
    <w:rsid w:val="00BC26C1"/>
    <w:rsid w:val="00C0682E"/>
    <w:rsid w:val="00C12065"/>
    <w:rsid w:val="00C22184"/>
    <w:rsid w:val="00C42C2F"/>
    <w:rsid w:val="00C6509A"/>
    <w:rsid w:val="00C67F01"/>
    <w:rsid w:val="00C734BD"/>
    <w:rsid w:val="00C74663"/>
    <w:rsid w:val="00CC4A26"/>
    <w:rsid w:val="00CD1AFB"/>
    <w:rsid w:val="00CF1C15"/>
    <w:rsid w:val="00CF2DC5"/>
    <w:rsid w:val="00D06423"/>
    <w:rsid w:val="00D23EE8"/>
    <w:rsid w:val="00D57158"/>
    <w:rsid w:val="00D57A0D"/>
    <w:rsid w:val="00D67D5F"/>
    <w:rsid w:val="00D77F70"/>
    <w:rsid w:val="00DB3A0C"/>
    <w:rsid w:val="00DE5B2C"/>
    <w:rsid w:val="00E31902"/>
    <w:rsid w:val="00E35EDF"/>
    <w:rsid w:val="00E36506"/>
    <w:rsid w:val="00E44B1F"/>
    <w:rsid w:val="00E57EAD"/>
    <w:rsid w:val="00E7673F"/>
    <w:rsid w:val="00E836AB"/>
    <w:rsid w:val="00EB1A88"/>
    <w:rsid w:val="00ED68E7"/>
    <w:rsid w:val="00EE2183"/>
    <w:rsid w:val="00F01EE1"/>
    <w:rsid w:val="00F167D4"/>
    <w:rsid w:val="00F32CE6"/>
    <w:rsid w:val="00F93383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A26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B0643A31F4E41EDB04ED049E0950BBF">
    <w:name w:val="AB0643A31F4E41EDB04ED049E0950BBF"/>
    <w:rsid w:val="00DB3A0C"/>
  </w:style>
  <w:style w:type="paragraph" w:customStyle="1" w:styleId="AFF69054740147C98D185A1933D142E9">
    <w:name w:val="AFF69054740147C98D185A1933D142E9"/>
    <w:rsid w:val="00DB3A0C"/>
  </w:style>
  <w:style w:type="paragraph" w:customStyle="1" w:styleId="91EF048CE72A4CC8979DB6F4879A6C8B">
    <w:name w:val="91EF048CE72A4CC8979DB6F4879A6C8B"/>
    <w:rsid w:val="00DB3A0C"/>
  </w:style>
  <w:style w:type="paragraph" w:customStyle="1" w:styleId="A7BFB2C2B5654D6DB516EAB5527E7795">
    <w:name w:val="A7BFB2C2B5654D6DB516EAB5527E7795"/>
    <w:rsid w:val="00DB3A0C"/>
  </w:style>
  <w:style w:type="paragraph" w:customStyle="1" w:styleId="2C82997EE3034D36ACDEC995426E1077">
    <w:name w:val="2C82997EE3034D36ACDEC995426E1077"/>
    <w:rsid w:val="00DB3A0C"/>
  </w:style>
  <w:style w:type="paragraph" w:customStyle="1" w:styleId="CAFF5C6BD83A49EEAB8F9D4367CD8BC9">
    <w:name w:val="CAFF5C6BD83A49EEAB8F9D4367CD8BC9"/>
    <w:rsid w:val="00DB3A0C"/>
  </w:style>
  <w:style w:type="paragraph" w:customStyle="1" w:styleId="DE1CBCC2D8384C47908DC39312753207">
    <w:name w:val="DE1CBCC2D8384C47908DC39312753207"/>
    <w:rsid w:val="00DB3A0C"/>
  </w:style>
  <w:style w:type="paragraph" w:customStyle="1" w:styleId="9D375D0CF7D143C181720A5236A43474">
    <w:name w:val="9D375D0CF7D143C181720A5236A43474"/>
    <w:rsid w:val="00DB3A0C"/>
  </w:style>
  <w:style w:type="paragraph" w:customStyle="1" w:styleId="58C4815708B14312BEE9B2BFF34A2570">
    <w:name w:val="58C4815708B14312BEE9B2BFF34A2570"/>
    <w:rsid w:val="00DB3A0C"/>
  </w:style>
  <w:style w:type="paragraph" w:customStyle="1" w:styleId="D8503DF104194888B37338E5E63CCA30">
    <w:name w:val="D8503DF104194888B37338E5E63CCA30"/>
    <w:rsid w:val="00DB3A0C"/>
  </w:style>
  <w:style w:type="paragraph" w:customStyle="1" w:styleId="04FA474016DA415E93DCF9D9575BD1DD">
    <w:name w:val="04FA474016DA415E93DCF9D9575BD1DD"/>
    <w:rsid w:val="00E35EDF"/>
  </w:style>
  <w:style w:type="paragraph" w:customStyle="1" w:styleId="97B2CD4A94254E6B80ADB5A807E4B2C3">
    <w:name w:val="97B2CD4A94254E6B80ADB5A807E4B2C3"/>
    <w:rsid w:val="00E35EDF"/>
  </w:style>
  <w:style w:type="paragraph" w:customStyle="1" w:styleId="3FEBB62C364948668CA91CE951F97F3C">
    <w:name w:val="3FEBB62C364948668CA91CE951F97F3C"/>
    <w:rsid w:val="00E35EDF"/>
  </w:style>
  <w:style w:type="paragraph" w:customStyle="1" w:styleId="EE9F7E4AA195461BBBD28A2FF7F95E3F">
    <w:name w:val="EE9F7E4AA195461BBBD28A2FF7F95E3F"/>
    <w:rsid w:val="00E35EDF"/>
  </w:style>
  <w:style w:type="paragraph" w:customStyle="1" w:styleId="77AA31E8A4BB439B97B81BDDDB0F2685">
    <w:name w:val="77AA31E8A4BB439B97B81BDDDB0F2685"/>
    <w:rsid w:val="00E35EDF"/>
  </w:style>
  <w:style w:type="paragraph" w:customStyle="1" w:styleId="813E1AAB765242BFA47C733A530058B6">
    <w:name w:val="813E1AAB765242BFA47C733A530058B6"/>
    <w:rsid w:val="00E35EDF"/>
  </w:style>
  <w:style w:type="paragraph" w:customStyle="1" w:styleId="9EA8BB69B34641DF946AF098FA50269C">
    <w:name w:val="9EA8BB69B34641DF946AF098FA50269C"/>
    <w:rsid w:val="00E35EDF"/>
  </w:style>
  <w:style w:type="paragraph" w:customStyle="1" w:styleId="B47B9B3469994F2BB4FD62D62C6E3E26">
    <w:name w:val="B47B9B3469994F2BB4FD62D62C6E3E26"/>
    <w:rsid w:val="00E35EDF"/>
  </w:style>
  <w:style w:type="paragraph" w:customStyle="1" w:styleId="481B6229C3284F75BF2C3D89A9241F0D">
    <w:name w:val="481B6229C3284F75BF2C3D89A9241F0D"/>
    <w:rsid w:val="00E35EDF"/>
  </w:style>
  <w:style w:type="paragraph" w:customStyle="1" w:styleId="1B20AAB63B11478BBCB1738CB9258B72">
    <w:name w:val="1B20AAB63B11478BBCB1738CB9258B72"/>
    <w:rsid w:val="00E35EDF"/>
  </w:style>
  <w:style w:type="paragraph" w:customStyle="1" w:styleId="836B4564290C41388806DC6E2D57E0EA">
    <w:name w:val="836B4564290C41388806DC6E2D57E0EA"/>
    <w:rsid w:val="00E35EDF"/>
  </w:style>
  <w:style w:type="paragraph" w:customStyle="1" w:styleId="F67A7E52AF4B446C92ABEF7CE06D263D">
    <w:name w:val="F67A7E52AF4B446C92ABEF7CE06D263D"/>
    <w:rsid w:val="00E35EDF"/>
  </w:style>
  <w:style w:type="paragraph" w:customStyle="1" w:styleId="C92985116DB94AC584CDF733CBEB83EF">
    <w:name w:val="C92985116DB94AC584CDF733CBEB83EF"/>
    <w:rsid w:val="00E35EDF"/>
  </w:style>
  <w:style w:type="paragraph" w:customStyle="1" w:styleId="88B8521257ED473A83C2882E9CCD6AFB">
    <w:name w:val="88B8521257ED473A83C2882E9CCD6AFB"/>
    <w:rsid w:val="00E35EDF"/>
  </w:style>
  <w:style w:type="paragraph" w:customStyle="1" w:styleId="9B643C8465C6478ABA348203897C0C7A">
    <w:name w:val="9B643C8465C6478ABA348203897C0C7A"/>
    <w:rsid w:val="00E35EDF"/>
  </w:style>
  <w:style w:type="paragraph" w:customStyle="1" w:styleId="6C4D282D715A4B38AD636D89EE337A5C">
    <w:name w:val="6C4D282D715A4B38AD636D89EE337A5C"/>
    <w:rsid w:val="00E35EDF"/>
  </w:style>
  <w:style w:type="paragraph" w:customStyle="1" w:styleId="B9973054B3EF43E3A9278D96E3F93B3E">
    <w:name w:val="B9973054B3EF43E3A9278D96E3F93B3E"/>
    <w:rsid w:val="00A772AE"/>
  </w:style>
  <w:style w:type="paragraph" w:customStyle="1" w:styleId="69FE4CE293534D7F8743558D15A90DB0">
    <w:name w:val="69FE4CE293534D7F8743558D15A90DB0"/>
    <w:rsid w:val="00A772AE"/>
  </w:style>
  <w:style w:type="paragraph" w:customStyle="1" w:styleId="28F72F06F1AD40FEAA9B28A351C12A01">
    <w:name w:val="28F72F06F1AD40FEAA9B28A351C12A01"/>
    <w:rsid w:val="009D03EC"/>
  </w:style>
  <w:style w:type="paragraph" w:customStyle="1" w:styleId="78800237815441B886B0959A0DC7478A">
    <w:name w:val="78800237815441B886B0959A0DC7478A"/>
    <w:rsid w:val="009D03EC"/>
  </w:style>
  <w:style w:type="paragraph" w:customStyle="1" w:styleId="338E9CFAC1F242B8A66B432B419753E3">
    <w:name w:val="338E9CFAC1F242B8A66B432B419753E3"/>
    <w:rsid w:val="009D03EC"/>
  </w:style>
  <w:style w:type="paragraph" w:customStyle="1" w:styleId="671AD76E8B864171925E3C456C096618">
    <w:name w:val="671AD76E8B864171925E3C456C096618"/>
    <w:rsid w:val="009D03EC"/>
  </w:style>
  <w:style w:type="paragraph" w:customStyle="1" w:styleId="148B9A6F6F3644EF85B493DAF8288A7F">
    <w:name w:val="148B9A6F6F3644EF85B493DAF8288A7F"/>
    <w:rsid w:val="009D03EC"/>
  </w:style>
  <w:style w:type="paragraph" w:customStyle="1" w:styleId="A5ADA219323747A9A107601786728411">
    <w:name w:val="A5ADA219323747A9A107601786728411"/>
    <w:rsid w:val="009D03EC"/>
  </w:style>
  <w:style w:type="paragraph" w:customStyle="1" w:styleId="BDDF659B1FD9474B9323C605A085B4DB">
    <w:name w:val="BDDF659B1FD9474B9323C605A085B4DB"/>
    <w:rsid w:val="009D03EC"/>
  </w:style>
  <w:style w:type="paragraph" w:customStyle="1" w:styleId="F36B0DD0524749639B91D118455B556C">
    <w:name w:val="F36B0DD0524749639B91D118455B556C"/>
    <w:rsid w:val="009D03EC"/>
  </w:style>
  <w:style w:type="paragraph" w:customStyle="1" w:styleId="0665342202B14463BFF771DFF9ACB082">
    <w:name w:val="0665342202B14463BFF771DFF9ACB082"/>
    <w:rsid w:val="009D03EC"/>
  </w:style>
  <w:style w:type="paragraph" w:customStyle="1" w:styleId="3F4534671C064689952C68957BCE28FE">
    <w:name w:val="3F4534671C064689952C68957BCE28FE"/>
    <w:rsid w:val="009D03EC"/>
  </w:style>
  <w:style w:type="paragraph" w:customStyle="1" w:styleId="FE418D5B502A413484C8F1B58BF059F8">
    <w:name w:val="FE418D5B502A413484C8F1B58BF059F8"/>
    <w:rsid w:val="009D03EC"/>
  </w:style>
  <w:style w:type="paragraph" w:customStyle="1" w:styleId="AD7A4792E63341A5BB257E1BB5C34D41">
    <w:name w:val="AD7A4792E63341A5BB257E1BB5C34D41"/>
    <w:rsid w:val="009D03EC"/>
  </w:style>
  <w:style w:type="paragraph" w:customStyle="1" w:styleId="B9450C534E514D2ABC619790C3779D86">
    <w:name w:val="B9450C534E514D2ABC619790C3779D86"/>
    <w:rsid w:val="009D03EC"/>
  </w:style>
  <w:style w:type="paragraph" w:customStyle="1" w:styleId="AA2DDEDF12624C13A466B1B9353142A1">
    <w:name w:val="AA2DDEDF12624C13A466B1B9353142A1"/>
    <w:rsid w:val="009D03EC"/>
  </w:style>
  <w:style w:type="paragraph" w:customStyle="1" w:styleId="2B4396B9345748A7B724B4288755AF55">
    <w:name w:val="2B4396B9345748A7B724B4288755AF55"/>
    <w:rsid w:val="009D03EC"/>
  </w:style>
  <w:style w:type="paragraph" w:customStyle="1" w:styleId="9EE468207EAE4899A309F615E24B49EA">
    <w:name w:val="9EE468207EAE4899A309F615E24B49EA"/>
    <w:rsid w:val="009D03EC"/>
  </w:style>
  <w:style w:type="paragraph" w:customStyle="1" w:styleId="208C84035A694B2DB47E4A75488BE571">
    <w:name w:val="208C84035A694B2DB47E4A75488BE571"/>
    <w:rsid w:val="009D03EC"/>
  </w:style>
  <w:style w:type="paragraph" w:customStyle="1" w:styleId="659A6D24B71D405B906CF7F63B9C66DE">
    <w:name w:val="659A6D24B71D405B906CF7F63B9C66DE"/>
    <w:rsid w:val="009D03EC"/>
  </w:style>
  <w:style w:type="paragraph" w:customStyle="1" w:styleId="98CBF9DEFA214C6E887CECF4B241EFF8">
    <w:name w:val="98CBF9DEFA214C6E887CECF4B241EFF8"/>
    <w:rsid w:val="009D03EC"/>
  </w:style>
  <w:style w:type="paragraph" w:customStyle="1" w:styleId="EF6850FBFAB54FF1A68E3B7B512A3989">
    <w:name w:val="EF6850FBFAB54FF1A68E3B7B512A3989"/>
    <w:rsid w:val="009D03EC"/>
  </w:style>
  <w:style w:type="paragraph" w:customStyle="1" w:styleId="E59ACCFEAEEA4BF9BF562ABA332A11C3">
    <w:name w:val="E59ACCFEAEEA4BF9BF562ABA332A11C3"/>
    <w:rsid w:val="009D03EC"/>
  </w:style>
  <w:style w:type="paragraph" w:customStyle="1" w:styleId="31165EED4C854DFB9D49C9CC7A4E7A41">
    <w:name w:val="31165EED4C854DFB9D49C9CC7A4E7A41"/>
    <w:rsid w:val="009D03EC"/>
  </w:style>
  <w:style w:type="paragraph" w:customStyle="1" w:styleId="10C5499F67C24DC08186B8CC92E950EA">
    <w:name w:val="10C5499F67C24DC08186B8CC92E950EA"/>
    <w:rsid w:val="009D03EC"/>
  </w:style>
  <w:style w:type="paragraph" w:customStyle="1" w:styleId="3731B4216D234BF2BA676C0D5CDC592E">
    <w:name w:val="3731B4216D234BF2BA676C0D5CDC592E"/>
    <w:rsid w:val="009D03EC"/>
  </w:style>
  <w:style w:type="paragraph" w:customStyle="1" w:styleId="66C2E9E6BDB24888AC4BA6018052ECAB">
    <w:name w:val="66C2E9E6BDB24888AC4BA6018052ECAB"/>
    <w:rsid w:val="009D03EC"/>
  </w:style>
  <w:style w:type="paragraph" w:customStyle="1" w:styleId="10703C5DD5344AB98940861307B7BF8E">
    <w:name w:val="10703C5DD5344AB98940861307B7BF8E"/>
    <w:rsid w:val="009D03EC"/>
  </w:style>
  <w:style w:type="paragraph" w:customStyle="1" w:styleId="61D2AF4D358A4ECA8892DC03EC76A6F6">
    <w:name w:val="61D2AF4D358A4ECA8892DC03EC76A6F6"/>
    <w:rsid w:val="009D03EC"/>
  </w:style>
  <w:style w:type="paragraph" w:customStyle="1" w:styleId="8CE8391A90474A69B1B4535E08DA49D5">
    <w:name w:val="8CE8391A90474A69B1B4535E08DA49D5"/>
    <w:rsid w:val="009D03EC"/>
  </w:style>
  <w:style w:type="paragraph" w:customStyle="1" w:styleId="C46EA900461A437A8400374243B62F85">
    <w:name w:val="C46EA900461A437A8400374243B62F85"/>
    <w:rsid w:val="009D03EC"/>
  </w:style>
  <w:style w:type="paragraph" w:customStyle="1" w:styleId="E4515E91E34B4B078F2859632219129C">
    <w:name w:val="E4515E91E34B4B078F2859632219129C"/>
    <w:rsid w:val="009D03EC"/>
  </w:style>
  <w:style w:type="paragraph" w:customStyle="1" w:styleId="049E71F5D66F47808019271B2100CF42">
    <w:name w:val="049E71F5D66F47808019271B2100CF42"/>
    <w:rsid w:val="009D03EC"/>
  </w:style>
  <w:style w:type="paragraph" w:customStyle="1" w:styleId="006E725F56BB44AEAA20F559F053E9BC">
    <w:name w:val="006E725F56BB44AEAA20F559F053E9BC"/>
    <w:rsid w:val="009D03EC"/>
  </w:style>
  <w:style w:type="paragraph" w:customStyle="1" w:styleId="45F9E98933C44420AC426481295265B4">
    <w:name w:val="45F9E98933C44420AC426481295265B4"/>
    <w:rsid w:val="009D03EC"/>
  </w:style>
  <w:style w:type="paragraph" w:customStyle="1" w:styleId="3E4A9D2ABA7640888FCBEA1D2D7B74F0">
    <w:name w:val="3E4A9D2ABA7640888FCBEA1D2D7B74F0"/>
    <w:rsid w:val="009D03EC"/>
  </w:style>
  <w:style w:type="paragraph" w:customStyle="1" w:styleId="EDD4672BA6074E18BFA4A6B4B7F0FDDF">
    <w:name w:val="EDD4672BA6074E18BFA4A6B4B7F0FDDF"/>
    <w:rsid w:val="009D03EC"/>
  </w:style>
  <w:style w:type="paragraph" w:customStyle="1" w:styleId="8696383B51BC42A1ACED511EB5AADFF8">
    <w:name w:val="8696383B51BC42A1ACED511EB5AADFF8"/>
    <w:rsid w:val="009D03EC"/>
  </w:style>
  <w:style w:type="paragraph" w:customStyle="1" w:styleId="28BC876FF7AD4C8FADE508656DC8A174">
    <w:name w:val="28BC876FF7AD4C8FADE508656DC8A174"/>
    <w:rsid w:val="009D03EC"/>
  </w:style>
  <w:style w:type="paragraph" w:customStyle="1" w:styleId="22887D7FB478408FBDF580C2F9FBC4FD">
    <w:name w:val="22887D7FB478408FBDF580C2F9FBC4FD"/>
    <w:rsid w:val="009D03EC"/>
  </w:style>
  <w:style w:type="paragraph" w:customStyle="1" w:styleId="03AEBBEA391D400DBE81D9688980337D">
    <w:name w:val="03AEBBEA391D400DBE81D9688980337D"/>
    <w:rsid w:val="009D03EC"/>
  </w:style>
  <w:style w:type="paragraph" w:customStyle="1" w:styleId="B92AC6FBFCAF42F292E75E084D2BD518">
    <w:name w:val="B92AC6FBFCAF42F292E75E084D2BD518"/>
    <w:rsid w:val="009D03EC"/>
  </w:style>
  <w:style w:type="paragraph" w:customStyle="1" w:styleId="7A0A56CEF1814216B7287598D4B58AF1">
    <w:name w:val="7A0A56CEF1814216B7287598D4B58AF1"/>
    <w:rsid w:val="009D03EC"/>
  </w:style>
  <w:style w:type="paragraph" w:customStyle="1" w:styleId="DC318DDC64B34C88AE0BEF43FBD3DD9B">
    <w:name w:val="DC318DDC64B34C88AE0BEF43FBD3DD9B"/>
    <w:rsid w:val="009D03EC"/>
  </w:style>
  <w:style w:type="paragraph" w:customStyle="1" w:styleId="09D6A04D293543B19424CDA91E681A59">
    <w:name w:val="09D6A04D293543B19424CDA91E681A59"/>
    <w:rsid w:val="009D03EC"/>
  </w:style>
  <w:style w:type="paragraph" w:customStyle="1" w:styleId="75033042C3B14062B411CF3D21CA4613">
    <w:name w:val="75033042C3B14062B411CF3D21CA4613"/>
    <w:rsid w:val="009D03EC"/>
  </w:style>
  <w:style w:type="paragraph" w:customStyle="1" w:styleId="3D48150DC92841B3905A7718AB8F2790">
    <w:name w:val="3D48150DC92841B3905A7718AB8F2790"/>
    <w:rsid w:val="009D03EC"/>
  </w:style>
  <w:style w:type="paragraph" w:customStyle="1" w:styleId="DB7E39EF658B4B43A94B8E50DDC27B73">
    <w:name w:val="DB7E39EF658B4B43A94B8E50DDC27B73"/>
    <w:rsid w:val="009D03EC"/>
  </w:style>
  <w:style w:type="paragraph" w:customStyle="1" w:styleId="7594FEAA52374B1F8A2C4B1C7BAB2001">
    <w:name w:val="7594FEAA52374B1F8A2C4B1C7BAB2001"/>
    <w:rsid w:val="009D03EC"/>
  </w:style>
  <w:style w:type="paragraph" w:customStyle="1" w:styleId="273DE711BB9E4D4B9EFB16F32A3BC593">
    <w:name w:val="273DE711BB9E4D4B9EFB16F32A3BC593"/>
    <w:rsid w:val="009D03EC"/>
  </w:style>
  <w:style w:type="paragraph" w:customStyle="1" w:styleId="7912877051FB4336B19E35B7EB0BC192">
    <w:name w:val="7912877051FB4336B19E35B7EB0BC192"/>
    <w:rsid w:val="009D03EC"/>
  </w:style>
  <w:style w:type="paragraph" w:customStyle="1" w:styleId="7645105B1ED745129C997E0EC898B14D">
    <w:name w:val="7645105B1ED745129C997E0EC898B14D"/>
    <w:rsid w:val="009D03EC"/>
  </w:style>
  <w:style w:type="paragraph" w:customStyle="1" w:styleId="1C84BCB372DD4713A129008179C775EE">
    <w:name w:val="1C84BCB372DD4713A129008179C775EE"/>
    <w:rsid w:val="009D03EC"/>
  </w:style>
  <w:style w:type="paragraph" w:customStyle="1" w:styleId="43994BE1D9EF4AF2B72437A790A1E2BB">
    <w:name w:val="43994BE1D9EF4AF2B72437A790A1E2BB"/>
    <w:rsid w:val="009D03EC"/>
  </w:style>
  <w:style w:type="paragraph" w:customStyle="1" w:styleId="14DE1389B122466D8724B5868F330939">
    <w:name w:val="14DE1389B122466D8724B5868F330939"/>
    <w:rsid w:val="009D03EC"/>
  </w:style>
  <w:style w:type="paragraph" w:customStyle="1" w:styleId="E4EFC804644D4C56ADCADDC40F792D6E">
    <w:name w:val="E4EFC804644D4C56ADCADDC40F792D6E"/>
    <w:rsid w:val="009D03EC"/>
  </w:style>
  <w:style w:type="paragraph" w:customStyle="1" w:styleId="85EA911F828D4CA8880A6033211A4C3B">
    <w:name w:val="85EA911F828D4CA8880A6033211A4C3B"/>
    <w:rsid w:val="009D03EC"/>
  </w:style>
  <w:style w:type="paragraph" w:customStyle="1" w:styleId="914EE6781E51416DB773AC699EFFE53B">
    <w:name w:val="914EE6781E51416DB773AC699EFFE53B"/>
    <w:rsid w:val="009D03EC"/>
  </w:style>
  <w:style w:type="paragraph" w:customStyle="1" w:styleId="B21FD6A0B7064D2B8E68599207AF8A59">
    <w:name w:val="B21FD6A0B7064D2B8E68599207AF8A59"/>
    <w:rsid w:val="009D03EC"/>
  </w:style>
  <w:style w:type="paragraph" w:customStyle="1" w:styleId="23B081BF2228444AA69BECC8ED39152C">
    <w:name w:val="23B081BF2228444AA69BECC8ED39152C"/>
    <w:rsid w:val="009D03EC"/>
  </w:style>
  <w:style w:type="paragraph" w:customStyle="1" w:styleId="67EF68DA217D4BCCB7E8B0AC14E4FC47">
    <w:name w:val="67EF68DA217D4BCCB7E8B0AC14E4FC47"/>
    <w:rsid w:val="009D03EC"/>
  </w:style>
  <w:style w:type="paragraph" w:customStyle="1" w:styleId="7DCD2F6BCF984AF09A3D8EA760972A61">
    <w:name w:val="7DCD2F6BCF984AF09A3D8EA760972A61"/>
    <w:rsid w:val="009D03EC"/>
  </w:style>
  <w:style w:type="paragraph" w:customStyle="1" w:styleId="8C2303EEB0004C91A1BA7EEF7315DD0B">
    <w:name w:val="8C2303EEB0004C91A1BA7EEF7315DD0B"/>
    <w:rsid w:val="009D03EC"/>
  </w:style>
  <w:style w:type="paragraph" w:customStyle="1" w:styleId="BD2EC7699DF346F6B70E0DFDE1CC3991">
    <w:name w:val="BD2EC7699DF346F6B70E0DFDE1CC3991"/>
    <w:rsid w:val="009D03EC"/>
  </w:style>
  <w:style w:type="paragraph" w:customStyle="1" w:styleId="E3E302A36DDC461E982A4F053903B0E5">
    <w:name w:val="E3E302A36DDC461E982A4F053903B0E5"/>
    <w:rsid w:val="008F3546"/>
  </w:style>
  <w:style w:type="paragraph" w:customStyle="1" w:styleId="895C40A252C64DDB83F68FB21AD276A3">
    <w:name w:val="895C40A252C64DDB83F68FB21AD276A3"/>
    <w:rsid w:val="008F3546"/>
  </w:style>
  <w:style w:type="paragraph" w:customStyle="1" w:styleId="371ECFF4FE144C989AADB24C5661B4BF">
    <w:name w:val="371ECFF4FE144C989AADB24C5661B4BF"/>
    <w:rsid w:val="008F3546"/>
  </w:style>
  <w:style w:type="paragraph" w:customStyle="1" w:styleId="CFF7392A720546E2944F656F4BBE4894">
    <w:name w:val="CFF7392A720546E2944F656F4BBE4894"/>
    <w:rsid w:val="008F3546"/>
  </w:style>
  <w:style w:type="paragraph" w:customStyle="1" w:styleId="D93AE042B29B4AEB88417984EDD10199">
    <w:name w:val="D93AE042B29B4AEB88417984EDD10199"/>
    <w:rsid w:val="008F3546"/>
  </w:style>
  <w:style w:type="paragraph" w:customStyle="1" w:styleId="4C003E34FF414669805F8DF3B013AB43">
    <w:name w:val="4C003E34FF414669805F8DF3B013AB43"/>
    <w:rsid w:val="008F3546"/>
  </w:style>
  <w:style w:type="paragraph" w:customStyle="1" w:styleId="4E61028B00494192A7E63841060F482F">
    <w:name w:val="4E61028B00494192A7E63841060F482F"/>
    <w:rsid w:val="008F3546"/>
  </w:style>
  <w:style w:type="paragraph" w:customStyle="1" w:styleId="E0CA1B25CA434AA29F73565FB89F27AF">
    <w:name w:val="E0CA1B25CA434AA29F73565FB89F27AF"/>
    <w:rsid w:val="008F3546"/>
  </w:style>
  <w:style w:type="paragraph" w:customStyle="1" w:styleId="C84E55AB239E47C1B02355BE5E0C71A6">
    <w:name w:val="C84E55AB239E47C1B02355BE5E0C71A6"/>
    <w:rsid w:val="008F3546"/>
  </w:style>
  <w:style w:type="paragraph" w:customStyle="1" w:styleId="73029E9AB4CF462C96E535D9F9C03FA6">
    <w:name w:val="73029E9AB4CF462C96E535D9F9C03FA6"/>
    <w:rsid w:val="008F3546"/>
  </w:style>
  <w:style w:type="paragraph" w:customStyle="1" w:styleId="27E742032DC74843B61A7FFEB67AA97A">
    <w:name w:val="27E742032DC74843B61A7FFEB67AA97A"/>
    <w:rsid w:val="008F3546"/>
  </w:style>
  <w:style w:type="paragraph" w:customStyle="1" w:styleId="1207E530F9894E22B9D46F9458FABB61">
    <w:name w:val="1207E530F9894E22B9D46F9458FABB61"/>
    <w:rsid w:val="008F3546"/>
  </w:style>
  <w:style w:type="paragraph" w:customStyle="1" w:styleId="B31872E6030143598214D59B94DD6F44">
    <w:name w:val="B31872E6030143598214D59B94DD6F44"/>
    <w:rsid w:val="008F3546"/>
  </w:style>
  <w:style w:type="paragraph" w:customStyle="1" w:styleId="24F3917547B64FF387586807A496DDB1">
    <w:name w:val="24F3917547B64FF387586807A496DDB1"/>
    <w:rsid w:val="008F3546"/>
  </w:style>
  <w:style w:type="paragraph" w:customStyle="1" w:styleId="AE51CC8F40B143AEBF172D2C03F8F5D8">
    <w:name w:val="AE51CC8F40B143AEBF172D2C03F8F5D8"/>
    <w:rsid w:val="008F3546"/>
  </w:style>
  <w:style w:type="paragraph" w:customStyle="1" w:styleId="D4F7A0822872480CA5BDEB3AB51618B1">
    <w:name w:val="D4F7A0822872480CA5BDEB3AB51618B1"/>
    <w:rsid w:val="008F3546"/>
  </w:style>
  <w:style w:type="paragraph" w:customStyle="1" w:styleId="8A4E9721983B400F84E4157EF28E1554">
    <w:name w:val="8A4E9721983B400F84E4157EF28E1554"/>
    <w:rsid w:val="008F3546"/>
  </w:style>
  <w:style w:type="paragraph" w:customStyle="1" w:styleId="97CBAFE9AC1245E0B5B817B4E98FA000">
    <w:name w:val="97CBAFE9AC1245E0B5B817B4E98FA000"/>
    <w:rsid w:val="008F3546"/>
  </w:style>
  <w:style w:type="paragraph" w:customStyle="1" w:styleId="A0E293EDD9594FBC936AFF9AD7245180">
    <w:name w:val="A0E293EDD9594FBC936AFF9AD7245180"/>
    <w:rsid w:val="008F3546"/>
  </w:style>
  <w:style w:type="paragraph" w:customStyle="1" w:styleId="D343CEA97EBE44DD86A8B52293F94F47">
    <w:name w:val="D343CEA97EBE44DD86A8B52293F94F47"/>
    <w:rsid w:val="008F3546"/>
  </w:style>
  <w:style w:type="paragraph" w:customStyle="1" w:styleId="EE4B0BC0F30941C9920CC48CAB1E3733">
    <w:name w:val="EE4B0BC0F30941C9920CC48CAB1E3733"/>
    <w:rsid w:val="008F3546"/>
  </w:style>
  <w:style w:type="paragraph" w:customStyle="1" w:styleId="23ABC88736BB49FDA67D4B5873EBD7CF">
    <w:name w:val="23ABC88736BB49FDA67D4B5873EBD7CF"/>
    <w:rsid w:val="008F3546"/>
  </w:style>
  <w:style w:type="paragraph" w:customStyle="1" w:styleId="80516351CECD4912BC25BEFA58225D4B">
    <w:name w:val="80516351CECD4912BC25BEFA58225D4B"/>
    <w:rsid w:val="008F3546"/>
  </w:style>
  <w:style w:type="paragraph" w:customStyle="1" w:styleId="4B547F8F9463442A86D0617670054210">
    <w:name w:val="4B547F8F9463442A86D0617670054210"/>
    <w:rsid w:val="008F3546"/>
  </w:style>
  <w:style w:type="paragraph" w:customStyle="1" w:styleId="6FF50A6971BA47688A9C5338038EA162">
    <w:name w:val="6FF50A6971BA47688A9C5338038EA162"/>
    <w:rsid w:val="008F3546"/>
  </w:style>
  <w:style w:type="paragraph" w:customStyle="1" w:styleId="84743FBB9DB046CABE4627CEE051C8B9">
    <w:name w:val="84743FBB9DB046CABE4627CEE051C8B9"/>
    <w:rsid w:val="008F3546"/>
  </w:style>
  <w:style w:type="paragraph" w:customStyle="1" w:styleId="87EC89D632114001B3CD364C2E92AF86">
    <w:name w:val="87EC89D632114001B3CD364C2E92AF86"/>
    <w:rsid w:val="008F3546"/>
  </w:style>
  <w:style w:type="paragraph" w:customStyle="1" w:styleId="DEA7477A9A4041F78842A3F5E62D959D">
    <w:name w:val="DEA7477A9A4041F78842A3F5E62D959D"/>
    <w:rsid w:val="008F3546"/>
  </w:style>
  <w:style w:type="paragraph" w:customStyle="1" w:styleId="FC1F97DAEBDD45F7B53CA15FCB6FD65C">
    <w:name w:val="FC1F97DAEBDD45F7B53CA15FCB6FD65C"/>
    <w:rsid w:val="008F3546"/>
  </w:style>
  <w:style w:type="paragraph" w:customStyle="1" w:styleId="A871250E7C334D1CB2A2DD4FDDC04EAE">
    <w:name w:val="A871250E7C334D1CB2A2DD4FDDC04EAE"/>
    <w:rsid w:val="008F3546"/>
  </w:style>
  <w:style w:type="paragraph" w:customStyle="1" w:styleId="ADB16A91B25B4B13A5AB3496BFCBE69B">
    <w:name w:val="ADB16A91B25B4B13A5AB3496BFCBE69B"/>
    <w:rsid w:val="008F3546"/>
  </w:style>
  <w:style w:type="paragraph" w:customStyle="1" w:styleId="AF929DF9584347F2AE2383802632AD9F">
    <w:name w:val="AF929DF9584347F2AE2383802632AD9F"/>
    <w:rsid w:val="008F3546"/>
  </w:style>
  <w:style w:type="paragraph" w:customStyle="1" w:styleId="66F497BE61D04DA08281B6C0459D88D6">
    <w:name w:val="66F497BE61D04DA08281B6C0459D88D6"/>
    <w:rsid w:val="008F3546"/>
  </w:style>
  <w:style w:type="paragraph" w:customStyle="1" w:styleId="025E666C1002429289E1CE58DB604530">
    <w:name w:val="025E666C1002429289E1CE58DB604530"/>
    <w:rsid w:val="008F3546"/>
  </w:style>
  <w:style w:type="paragraph" w:customStyle="1" w:styleId="0C3B2DC3957A412F99DC42803273C43B">
    <w:name w:val="0C3B2DC3957A412F99DC42803273C43B"/>
    <w:rsid w:val="008F3546"/>
  </w:style>
  <w:style w:type="paragraph" w:customStyle="1" w:styleId="2F14DE84ADE24A70B35D27E7B01172A9">
    <w:name w:val="2F14DE84ADE24A70B35D27E7B01172A9"/>
    <w:rsid w:val="008F3546"/>
  </w:style>
  <w:style w:type="paragraph" w:customStyle="1" w:styleId="5452585A53454448A56B62420178BBC6">
    <w:name w:val="5452585A53454448A56B62420178BBC6"/>
    <w:rsid w:val="00BA10F6"/>
  </w:style>
  <w:style w:type="paragraph" w:customStyle="1" w:styleId="79D6AA96DE8F4A26AA6B6E2C9E83899E">
    <w:name w:val="79D6AA96DE8F4A26AA6B6E2C9E83899E"/>
    <w:rsid w:val="00BA10F6"/>
  </w:style>
  <w:style w:type="paragraph" w:customStyle="1" w:styleId="BFEC6C6703D042CB8229036C8BA0F0B4">
    <w:name w:val="BFEC6C6703D042CB8229036C8BA0F0B4"/>
    <w:rsid w:val="00BA10F6"/>
  </w:style>
  <w:style w:type="paragraph" w:customStyle="1" w:styleId="A1C9AABD83424406A23FB7763289512C">
    <w:name w:val="A1C9AABD83424406A23FB7763289512C"/>
    <w:rsid w:val="00BA10F6"/>
  </w:style>
  <w:style w:type="paragraph" w:customStyle="1" w:styleId="9AE10FA5626849FAB1B11EE152FDD94C">
    <w:name w:val="9AE10FA5626849FAB1B11EE152FDD94C"/>
    <w:rsid w:val="00BA10F6"/>
  </w:style>
  <w:style w:type="paragraph" w:customStyle="1" w:styleId="4794F96DB5254F0E826B9E0828C19C18">
    <w:name w:val="4794F96DB5254F0E826B9E0828C19C18"/>
    <w:rsid w:val="00BA10F6"/>
  </w:style>
  <w:style w:type="paragraph" w:customStyle="1" w:styleId="7C2594F5F9B542768167B0460081382E">
    <w:name w:val="7C2594F5F9B542768167B0460081382E"/>
    <w:rsid w:val="00BA10F6"/>
  </w:style>
  <w:style w:type="paragraph" w:customStyle="1" w:styleId="E7E8444140954082ABDBF2A7B435A17A">
    <w:name w:val="E7E8444140954082ABDBF2A7B435A17A"/>
    <w:rsid w:val="00BA10F6"/>
  </w:style>
  <w:style w:type="paragraph" w:customStyle="1" w:styleId="0A600C415D7445398102CA0E7CFC777B">
    <w:name w:val="0A600C415D7445398102CA0E7CFC777B"/>
    <w:rsid w:val="003E0989"/>
  </w:style>
  <w:style w:type="paragraph" w:customStyle="1" w:styleId="348EE47DB0B2458E85D6099F0F3AA06F">
    <w:name w:val="348EE47DB0B2458E85D6099F0F3AA06F"/>
    <w:rsid w:val="003E0989"/>
  </w:style>
  <w:style w:type="paragraph" w:customStyle="1" w:styleId="E393CF3EEE044ED5B1949D049A0D7280">
    <w:name w:val="E393CF3EEE044ED5B1949D049A0D7280"/>
    <w:rsid w:val="007E7C13"/>
  </w:style>
  <w:style w:type="paragraph" w:customStyle="1" w:styleId="6C76C006F7BB43EE947A28D49559060D">
    <w:name w:val="6C76C006F7BB43EE947A28D49559060D"/>
    <w:rsid w:val="007E7C13"/>
  </w:style>
  <w:style w:type="paragraph" w:customStyle="1" w:styleId="B976A68D9DF94ADA9C566EEA1B6F9DE2">
    <w:name w:val="B976A68D9DF94ADA9C566EEA1B6F9DE2"/>
    <w:rsid w:val="007E7C13"/>
  </w:style>
  <w:style w:type="paragraph" w:customStyle="1" w:styleId="62018F016C244B2682374807CB1164B7">
    <w:name w:val="62018F016C244B2682374807CB1164B7"/>
    <w:rsid w:val="007E7C13"/>
  </w:style>
  <w:style w:type="paragraph" w:customStyle="1" w:styleId="2950AE16AE53491DA84DC21B7A07E205">
    <w:name w:val="2950AE16AE53491DA84DC21B7A07E205"/>
    <w:rsid w:val="006F7026"/>
  </w:style>
  <w:style w:type="paragraph" w:customStyle="1" w:styleId="8D4688616B45485AA5B9DA859FD63233">
    <w:name w:val="8D4688616B45485AA5B9DA859FD63233"/>
    <w:rsid w:val="006F7026"/>
  </w:style>
  <w:style w:type="paragraph" w:customStyle="1" w:styleId="B68D8E54717A47A9BF254236E572A3C2">
    <w:name w:val="B68D8E54717A47A9BF254236E572A3C2"/>
    <w:rsid w:val="006F7026"/>
  </w:style>
  <w:style w:type="paragraph" w:customStyle="1" w:styleId="85F10EAE1A774255B33196E086BE3185">
    <w:name w:val="85F10EAE1A774255B33196E086BE3185"/>
    <w:rsid w:val="006F7026"/>
  </w:style>
  <w:style w:type="paragraph" w:customStyle="1" w:styleId="C2DCA31A9EF34EE0A8347280398D9803">
    <w:name w:val="C2DCA31A9EF34EE0A8347280398D9803"/>
    <w:rsid w:val="006F7026"/>
  </w:style>
  <w:style w:type="paragraph" w:customStyle="1" w:styleId="829AA22746734056AA2C91E78FF605B8">
    <w:name w:val="829AA22746734056AA2C91E78FF605B8"/>
    <w:rsid w:val="006F7026"/>
  </w:style>
  <w:style w:type="paragraph" w:customStyle="1" w:styleId="3A64363A63554B8EAE0D6792DC7D8F86">
    <w:name w:val="3A64363A63554B8EAE0D6792DC7D8F86"/>
    <w:rsid w:val="00D77F70"/>
  </w:style>
  <w:style w:type="paragraph" w:customStyle="1" w:styleId="18F2103D85B04E5291E6581FB080D445">
    <w:name w:val="18F2103D85B04E5291E6581FB080D445"/>
    <w:rsid w:val="00D77F70"/>
  </w:style>
  <w:style w:type="paragraph" w:customStyle="1" w:styleId="E2C7136D307D43809F5C197A59C6F154">
    <w:name w:val="E2C7136D307D43809F5C197A59C6F154"/>
    <w:rsid w:val="00D77F70"/>
  </w:style>
  <w:style w:type="paragraph" w:customStyle="1" w:styleId="CCE624ACABA3434294746D50F8F17F12">
    <w:name w:val="CCE624ACABA3434294746D50F8F17F12"/>
    <w:rsid w:val="00D77F70"/>
  </w:style>
  <w:style w:type="paragraph" w:customStyle="1" w:styleId="290BE03DC4FF43498665DF5AAB3CB5B6">
    <w:name w:val="290BE03DC4FF43498665DF5AAB3CB5B6"/>
    <w:rsid w:val="00D77F70"/>
  </w:style>
  <w:style w:type="paragraph" w:customStyle="1" w:styleId="8D18C6A39485451195A3FDBF75F2B167">
    <w:name w:val="8D18C6A39485451195A3FDBF75F2B167"/>
    <w:rsid w:val="00D77F70"/>
  </w:style>
  <w:style w:type="paragraph" w:customStyle="1" w:styleId="8B1ADA14F53F48CF95B017A0D0014A3C">
    <w:name w:val="8B1ADA14F53F48CF95B017A0D0014A3C"/>
    <w:rsid w:val="00D77F70"/>
  </w:style>
  <w:style w:type="paragraph" w:customStyle="1" w:styleId="29D4C0E721E94471A3C5B79A5D7D61C7">
    <w:name w:val="29D4C0E721E94471A3C5B79A5D7D61C7"/>
    <w:rsid w:val="00F32CE6"/>
  </w:style>
  <w:style w:type="paragraph" w:customStyle="1" w:styleId="6DA91278C13D46238788728E17C2AA6E">
    <w:name w:val="6DA91278C13D46238788728E17C2AA6E"/>
    <w:rsid w:val="00F32CE6"/>
  </w:style>
  <w:style w:type="paragraph" w:customStyle="1" w:styleId="47E6CF4E92654DAA9CC82B06CDE9D280">
    <w:name w:val="47E6CF4E92654DAA9CC82B06CDE9D280"/>
    <w:rsid w:val="00F32CE6"/>
  </w:style>
  <w:style w:type="paragraph" w:customStyle="1" w:styleId="2ED7F34EF1374A5DB6FDE0B115DF4ECC">
    <w:name w:val="2ED7F34EF1374A5DB6FDE0B115DF4ECC"/>
    <w:rsid w:val="00F32CE6"/>
  </w:style>
  <w:style w:type="paragraph" w:customStyle="1" w:styleId="48865A2D63994EFDBADF0EBE208B7DA0">
    <w:name w:val="48865A2D63994EFDBADF0EBE208B7DA0"/>
    <w:rsid w:val="00F32CE6"/>
  </w:style>
  <w:style w:type="paragraph" w:customStyle="1" w:styleId="740C497C9C274138A48564D1D94BDD38">
    <w:name w:val="740C497C9C274138A48564D1D94BDD38"/>
    <w:rsid w:val="00F32CE6"/>
  </w:style>
  <w:style w:type="paragraph" w:customStyle="1" w:styleId="16431183064C4878BC2A8E2BCEDCA8EB">
    <w:name w:val="16431183064C4878BC2A8E2BCEDCA8EB"/>
    <w:rsid w:val="00F32CE6"/>
  </w:style>
  <w:style w:type="paragraph" w:customStyle="1" w:styleId="9256C88FE75B418D8E30E2FF1F208EBD">
    <w:name w:val="9256C88FE75B418D8E30E2FF1F208EBD"/>
    <w:rsid w:val="00F32CE6"/>
  </w:style>
  <w:style w:type="paragraph" w:customStyle="1" w:styleId="0207E74DAC7A48B18314BD1B001899AF">
    <w:name w:val="0207E74DAC7A48B18314BD1B001899AF"/>
    <w:rsid w:val="00F32CE6"/>
  </w:style>
  <w:style w:type="paragraph" w:customStyle="1" w:styleId="CDA16DDA53B94E10AFF318FF6BC5924C">
    <w:name w:val="CDA16DDA53B94E10AFF318FF6BC5924C"/>
    <w:rsid w:val="00F32CE6"/>
  </w:style>
  <w:style w:type="paragraph" w:customStyle="1" w:styleId="299740A2F4ED41B1A492E582B648CA1F">
    <w:name w:val="299740A2F4ED41B1A492E582B648CA1F"/>
    <w:rsid w:val="00F32CE6"/>
  </w:style>
  <w:style w:type="paragraph" w:customStyle="1" w:styleId="411A6921CF674309893EF2F215F00A19">
    <w:name w:val="411A6921CF674309893EF2F215F00A19"/>
    <w:rsid w:val="00F32CE6"/>
  </w:style>
  <w:style w:type="paragraph" w:customStyle="1" w:styleId="2A250D0D745649DFA6563DE2EB0419F8">
    <w:name w:val="2A250D0D745649DFA6563DE2EB0419F8"/>
    <w:rsid w:val="00F32CE6"/>
  </w:style>
  <w:style w:type="paragraph" w:customStyle="1" w:styleId="3D0FC28A3BAE4C1C82213F309860247A">
    <w:name w:val="3D0FC28A3BAE4C1C82213F309860247A"/>
    <w:rsid w:val="00F32CE6"/>
  </w:style>
  <w:style w:type="paragraph" w:customStyle="1" w:styleId="E7115407BDA048D39421184B63DA82AA">
    <w:name w:val="E7115407BDA048D39421184B63DA82AA"/>
    <w:rsid w:val="00F32CE6"/>
  </w:style>
  <w:style w:type="paragraph" w:customStyle="1" w:styleId="3C882B4E6B9942D586E914D66B9AFE72">
    <w:name w:val="3C882B4E6B9942D586E914D66B9AFE72"/>
    <w:rsid w:val="00F32CE6"/>
  </w:style>
  <w:style w:type="paragraph" w:customStyle="1" w:styleId="C7F5520EF2DD4A638CFE3E19267F7422">
    <w:name w:val="C7F5520EF2DD4A638CFE3E19267F7422"/>
    <w:rsid w:val="00F32CE6"/>
  </w:style>
  <w:style w:type="paragraph" w:customStyle="1" w:styleId="375FAE0BE16E4CB18AD7DF39EC5946E1">
    <w:name w:val="375FAE0BE16E4CB18AD7DF39EC5946E1"/>
    <w:rsid w:val="00F32CE6"/>
  </w:style>
  <w:style w:type="paragraph" w:customStyle="1" w:styleId="9D3433C0742D429AB6FACBAA50EBEFAA">
    <w:name w:val="9D3433C0742D429AB6FACBAA50EBEFAA"/>
    <w:rsid w:val="00F32CE6"/>
  </w:style>
  <w:style w:type="paragraph" w:customStyle="1" w:styleId="ABF9623BF6F04B7187A2665B2A4210AF">
    <w:name w:val="ABF9623BF6F04B7187A2665B2A4210AF"/>
    <w:rsid w:val="00F32CE6"/>
  </w:style>
  <w:style w:type="paragraph" w:customStyle="1" w:styleId="D25A1B861BE94A23B66A85B5DBCE42A6">
    <w:name w:val="D25A1B861BE94A23B66A85B5DBCE42A6"/>
    <w:rsid w:val="00F32CE6"/>
  </w:style>
  <w:style w:type="paragraph" w:customStyle="1" w:styleId="78B4EA20A4F44F3FA19F1BB2B45C9B3D">
    <w:name w:val="78B4EA20A4F44F3FA19F1BB2B45C9B3D"/>
    <w:rsid w:val="00F32CE6"/>
  </w:style>
  <w:style w:type="paragraph" w:customStyle="1" w:styleId="49379703A2A14362B2FB9853355380C1">
    <w:name w:val="49379703A2A14362B2FB9853355380C1"/>
    <w:rsid w:val="00F32CE6"/>
  </w:style>
  <w:style w:type="paragraph" w:customStyle="1" w:styleId="B84951D4B7754D00B01E3761F01EE4A1">
    <w:name w:val="B84951D4B7754D00B01E3761F01EE4A1"/>
    <w:rsid w:val="00F32CE6"/>
  </w:style>
  <w:style w:type="paragraph" w:customStyle="1" w:styleId="F3DB7C9EA8D14AA5B811BE828720DCE1">
    <w:name w:val="F3DB7C9EA8D14AA5B811BE828720DCE1"/>
    <w:rsid w:val="00F32CE6"/>
  </w:style>
  <w:style w:type="paragraph" w:customStyle="1" w:styleId="270F7AC1A8F2457D9A10231FD5F3F0F2">
    <w:name w:val="270F7AC1A8F2457D9A10231FD5F3F0F2"/>
    <w:rsid w:val="00F32CE6"/>
  </w:style>
  <w:style w:type="paragraph" w:customStyle="1" w:styleId="DA415AF844244CAD85ADB6CF90D90075">
    <w:name w:val="DA415AF844244CAD85ADB6CF90D90075"/>
    <w:rsid w:val="00F32CE6"/>
  </w:style>
  <w:style w:type="paragraph" w:customStyle="1" w:styleId="30440181000443719FC776FFF86C770F">
    <w:name w:val="30440181000443719FC776FFF86C770F"/>
    <w:rsid w:val="00F32CE6"/>
  </w:style>
  <w:style w:type="paragraph" w:customStyle="1" w:styleId="14F49579C8274CB1A1F79B9D098E1C02">
    <w:name w:val="14F49579C8274CB1A1F79B9D098E1C02"/>
    <w:rsid w:val="00F32CE6"/>
  </w:style>
  <w:style w:type="paragraph" w:customStyle="1" w:styleId="F4B39E1CDD074341A53990B1CF5F37EA">
    <w:name w:val="F4B39E1CDD074341A53990B1CF5F37EA"/>
    <w:rsid w:val="00F32CE6"/>
  </w:style>
  <w:style w:type="paragraph" w:customStyle="1" w:styleId="E33BBEE6C1804AACA8B896E7570EF569">
    <w:name w:val="E33BBEE6C1804AACA8B896E7570EF569"/>
    <w:rsid w:val="00F32CE6"/>
  </w:style>
  <w:style w:type="paragraph" w:customStyle="1" w:styleId="ED524D4274F74841BA2755CB673DB52B">
    <w:name w:val="ED524D4274F74841BA2755CB673DB52B"/>
    <w:rsid w:val="00F32CE6"/>
  </w:style>
  <w:style w:type="paragraph" w:customStyle="1" w:styleId="BEBF9BA0EE68449492CDBE295CD5ADAF">
    <w:name w:val="BEBF9BA0EE68449492CDBE295CD5ADAF"/>
    <w:rsid w:val="00F32CE6"/>
  </w:style>
  <w:style w:type="paragraph" w:customStyle="1" w:styleId="03A2E366EAAA45D29E682322348381F9">
    <w:name w:val="03A2E366EAAA45D29E682322348381F9"/>
    <w:rsid w:val="00F32CE6"/>
  </w:style>
  <w:style w:type="paragraph" w:customStyle="1" w:styleId="364270DD37254EBB8BCE9CC8C0FA5BA5">
    <w:name w:val="364270DD37254EBB8BCE9CC8C0FA5BA5"/>
    <w:rsid w:val="00F32CE6"/>
  </w:style>
  <w:style w:type="paragraph" w:customStyle="1" w:styleId="37C57A01BDAE4B118AA746EA350F40C0">
    <w:name w:val="37C57A01BDAE4B118AA746EA350F40C0"/>
    <w:rsid w:val="00F32CE6"/>
  </w:style>
  <w:style w:type="paragraph" w:customStyle="1" w:styleId="3E79D52994194251A5B0FAF012EF1FEC">
    <w:name w:val="3E79D52994194251A5B0FAF012EF1FEC"/>
    <w:rsid w:val="00F32CE6"/>
  </w:style>
  <w:style w:type="paragraph" w:customStyle="1" w:styleId="A7C51B96705A46C19FE9320A2CB03BDD">
    <w:name w:val="A7C51B96705A46C19FE9320A2CB03BDD"/>
    <w:rsid w:val="00F32CE6"/>
  </w:style>
  <w:style w:type="paragraph" w:customStyle="1" w:styleId="4663285C32F04D58AF827872361C99B9">
    <w:name w:val="4663285C32F04D58AF827872361C99B9"/>
    <w:rsid w:val="00F32CE6"/>
  </w:style>
  <w:style w:type="paragraph" w:customStyle="1" w:styleId="79A50B0E85794195AD4178028784901F">
    <w:name w:val="79A50B0E85794195AD4178028784901F"/>
    <w:rsid w:val="00F32CE6"/>
  </w:style>
  <w:style w:type="paragraph" w:customStyle="1" w:styleId="8493072ED7DD41DAB57D7D54EE39BB16">
    <w:name w:val="8493072ED7DD41DAB57D7D54EE39BB16"/>
    <w:rsid w:val="00F32CE6"/>
  </w:style>
  <w:style w:type="paragraph" w:customStyle="1" w:styleId="24DF2D81E2364721B29549E9B59601BA">
    <w:name w:val="24DF2D81E2364721B29549E9B59601BA"/>
    <w:rsid w:val="00F32CE6"/>
  </w:style>
  <w:style w:type="paragraph" w:customStyle="1" w:styleId="77D45C6976F34848BBF90D14C9C5E7A8">
    <w:name w:val="77D45C6976F34848BBF90D14C9C5E7A8"/>
    <w:rsid w:val="00F32CE6"/>
  </w:style>
  <w:style w:type="paragraph" w:customStyle="1" w:styleId="CDA8FD707EE140F788AB0C59D5D4D558">
    <w:name w:val="CDA8FD707EE140F788AB0C59D5D4D558"/>
    <w:rsid w:val="00F32CE6"/>
  </w:style>
  <w:style w:type="paragraph" w:customStyle="1" w:styleId="F5E0FD21E1AB40B29F74493B22212E70">
    <w:name w:val="F5E0FD21E1AB40B29F74493B22212E70"/>
    <w:rsid w:val="00F32CE6"/>
  </w:style>
  <w:style w:type="paragraph" w:customStyle="1" w:styleId="D70EF3841B544162836205BEE90930A1">
    <w:name w:val="D70EF3841B544162836205BEE90930A1"/>
    <w:rsid w:val="00F32CE6"/>
  </w:style>
  <w:style w:type="paragraph" w:customStyle="1" w:styleId="3FC82A903D45442B8BC154C60673AB94">
    <w:name w:val="3FC82A903D45442B8BC154C60673AB94"/>
    <w:rsid w:val="00F32CE6"/>
  </w:style>
  <w:style w:type="paragraph" w:customStyle="1" w:styleId="01A7D4BF19464ED9B272146EA7544F78">
    <w:name w:val="01A7D4BF19464ED9B272146EA7544F78"/>
    <w:rsid w:val="00F32CE6"/>
  </w:style>
  <w:style w:type="paragraph" w:customStyle="1" w:styleId="B65E5DB74EBE41DDB410167882686381">
    <w:name w:val="B65E5DB74EBE41DDB410167882686381"/>
    <w:rsid w:val="00F32CE6"/>
  </w:style>
  <w:style w:type="paragraph" w:customStyle="1" w:styleId="62D8D3FDE8A347A3B47D47D5BFB8ED68">
    <w:name w:val="62D8D3FDE8A347A3B47D47D5BFB8ED68"/>
    <w:rsid w:val="00F32CE6"/>
  </w:style>
  <w:style w:type="paragraph" w:customStyle="1" w:styleId="D71899561D64469389C4FE9075544D32">
    <w:name w:val="D71899561D64469389C4FE9075544D32"/>
    <w:rsid w:val="00F32CE6"/>
  </w:style>
  <w:style w:type="paragraph" w:customStyle="1" w:styleId="3C0CFEF9C2EA488A85112D67DC6FF514">
    <w:name w:val="3C0CFEF9C2EA488A85112D67DC6FF514"/>
    <w:rsid w:val="00F32CE6"/>
  </w:style>
  <w:style w:type="paragraph" w:customStyle="1" w:styleId="C8E82C7346BC4FF88961B0BA60552C77">
    <w:name w:val="C8E82C7346BC4FF88961B0BA60552C77"/>
    <w:rsid w:val="00F32CE6"/>
  </w:style>
  <w:style w:type="paragraph" w:customStyle="1" w:styleId="469E33B8724D46C28488D4A70166E8EF">
    <w:name w:val="469E33B8724D46C28488D4A70166E8EF"/>
    <w:rsid w:val="00F32CE6"/>
  </w:style>
  <w:style w:type="paragraph" w:customStyle="1" w:styleId="D1D629DE79DE49E5A57EF7FD3FE865A8">
    <w:name w:val="D1D629DE79DE49E5A57EF7FD3FE865A8"/>
    <w:rsid w:val="00F32CE6"/>
  </w:style>
  <w:style w:type="paragraph" w:customStyle="1" w:styleId="0E2B278262654C8B9E72CB7926A8F6F7">
    <w:name w:val="0E2B278262654C8B9E72CB7926A8F6F7"/>
    <w:rsid w:val="00F32CE6"/>
  </w:style>
  <w:style w:type="paragraph" w:customStyle="1" w:styleId="686933B3491840CA9C6073D95727ED15">
    <w:name w:val="686933B3491840CA9C6073D95727ED15"/>
    <w:rsid w:val="00F32CE6"/>
  </w:style>
  <w:style w:type="paragraph" w:customStyle="1" w:styleId="56CC0C9AC8E44AE38B8C14327171FC0A">
    <w:name w:val="56CC0C9AC8E44AE38B8C14327171FC0A"/>
    <w:rsid w:val="00F32CE6"/>
  </w:style>
  <w:style w:type="paragraph" w:customStyle="1" w:styleId="7576035B88494DFB9045FC6412DC11D0">
    <w:name w:val="7576035B88494DFB9045FC6412DC11D0"/>
    <w:rsid w:val="00F32CE6"/>
  </w:style>
  <w:style w:type="paragraph" w:customStyle="1" w:styleId="B9A3656C9B844FAA8ECF81391B9BCB0F">
    <w:name w:val="B9A3656C9B844FAA8ECF81391B9BCB0F"/>
    <w:rsid w:val="00F32CE6"/>
  </w:style>
  <w:style w:type="paragraph" w:customStyle="1" w:styleId="D0F1DE7462D1402692222594F1153790">
    <w:name w:val="D0F1DE7462D1402692222594F1153790"/>
    <w:rsid w:val="00F32CE6"/>
  </w:style>
  <w:style w:type="paragraph" w:customStyle="1" w:styleId="040DB0F7DDC04BE9906EFF022A104B26">
    <w:name w:val="040DB0F7DDC04BE9906EFF022A104B26"/>
    <w:rsid w:val="00F32CE6"/>
  </w:style>
  <w:style w:type="paragraph" w:customStyle="1" w:styleId="D4078C13E63D4EA491FE6BA44B2FB0C1">
    <w:name w:val="D4078C13E63D4EA491FE6BA44B2FB0C1"/>
    <w:rsid w:val="00F32CE6"/>
  </w:style>
  <w:style w:type="paragraph" w:customStyle="1" w:styleId="E5B77DF99D4B4CDD8094FDE352C9BA83">
    <w:name w:val="E5B77DF99D4B4CDD8094FDE352C9BA83"/>
    <w:rsid w:val="00F32CE6"/>
  </w:style>
  <w:style w:type="paragraph" w:customStyle="1" w:styleId="936DB98FF97F4AADB9C8141CB266271D">
    <w:name w:val="936DB98FF97F4AADB9C8141CB266271D"/>
    <w:rsid w:val="00F32CE6"/>
  </w:style>
  <w:style w:type="paragraph" w:customStyle="1" w:styleId="1A2BE1D3762F41A5A7F1ACA9BC7F12B4">
    <w:name w:val="1A2BE1D3762F41A5A7F1ACA9BC7F12B4"/>
    <w:rsid w:val="00F32CE6"/>
  </w:style>
  <w:style w:type="paragraph" w:customStyle="1" w:styleId="A83F3588D87040ED8E4C959F8143F665">
    <w:name w:val="A83F3588D87040ED8E4C959F8143F665"/>
    <w:rsid w:val="00F32CE6"/>
  </w:style>
  <w:style w:type="paragraph" w:customStyle="1" w:styleId="1F81D081D37F454C965F4ADEEC6DF497">
    <w:name w:val="1F81D081D37F454C965F4ADEEC6DF497"/>
    <w:rsid w:val="00F32CE6"/>
  </w:style>
  <w:style w:type="paragraph" w:customStyle="1" w:styleId="B59A72A663AA43EA82E0B9A04B882335">
    <w:name w:val="B59A72A663AA43EA82E0B9A04B882335"/>
    <w:rsid w:val="00F32CE6"/>
  </w:style>
  <w:style w:type="paragraph" w:customStyle="1" w:styleId="EFBB4741B69941A7B2DE858BAC339EEA">
    <w:name w:val="EFBB4741B69941A7B2DE858BAC339EEA"/>
    <w:rsid w:val="00F32CE6"/>
  </w:style>
  <w:style w:type="paragraph" w:customStyle="1" w:styleId="C854D7DEB0DC421A8EF3C7302ECB8A3B">
    <w:name w:val="C854D7DEB0DC421A8EF3C7302ECB8A3B"/>
    <w:rsid w:val="00F32CE6"/>
  </w:style>
  <w:style w:type="paragraph" w:customStyle="1" w:styleId="28B665DA41614B6CBFC4E509C80D0DE0">
    <w:name w:val="28B665DA41614B6CBFC4E509C80D0DE0"/>
    <w:rsid w:val="00F32CE6"/>
  </w:style>
  <w:style w:type="paragraph" w:customStyle="1" w:styleId="96E03344CB5542F496970C6CFDC6FEB7">
    <w:name w:val="96E03344CB5542F496970C6CFDC6FEB7"/>
    <w:rsid w:val="00F32CE6"/>
  </w:style>
  <w:style w:type="paragraph" w:customStyle="1" w:styleId="3965A5534D1741E5A32BD02CD56F86A0">
    <w:name w:val="3965A5534D1741E5A32BD02CD56F86A0"/>
    <w:rsid w:val="00F32CE6"/>
  </w:style>
  <w:style w:type="paragraph" w:customStyle="1" w:styleId="35D77FE6801A4F41AD806B201B60A544">
    <w:name w:val="35D77FE6801A4F41AD806B201B60A544"/>
    <w:rsid w:val="00F32CE6"/>
  </w:style>
  <w:style w:type="paragraph" w:customStyle="1" w:styleId="31148B50BFE142D8B03D664EB7CEAA39">
    <w:name w:val="31148B50BFE142D8B03D664EB7CEAA39"/>
    <w:rsid w:val="00F32CE6"/>
  </w:style>
  <w:style w:type="paragraph" w:customStyle="1" w:styleId="9D56E0BCF6384410A9A1011218CBDE24">
    <w:name w:val="9D56E0BCF6384410A9A1011218CBDE24"/>
    <w:rsid w:val="00F32CE6"/>
  </w:style>
  <w:style w:type="paragraph" w:customStyle="1" w:styleId="928B2150FE6748A5AAB3C53E4EEF01D4">
    <w:name w:val="928B2150FE6748A5AAB3C53E4EEF01D4"/>
    <w:rsid w:val="00F32CE6"/>
  </w:style>
  <w:style w:type="paragraph" w:customStyle="1" w:styleId="2B5A74861D654E97A92EC5344E7A3B9B">
    <w:name w:val="2B5A74861D654E97A92EC5344E7A3B9B"/>
    <w:rsid w:val="00F32CE6"/>
  </w:style>
  <w:style w:type="paragraph" w:customStyle="1" w:styleId="FACA6215B0D14211A11F6A3AD710CCCC">
    <w:name w:val="FACA6215B0D14211A11F6A3AD710CCCC"/>
    <w:rsid w:val="00F32CE6"/>
  </w:style>
  <w:style w:type="paragraph" w:customStyle="1" w:styleId="122A21A4B01C4C589B6D57BEF20E3C92">
    <w:name w:val="122A21A4B01C4C589B6D57BEF20E3C92"/>
    <w:rsid w:val="00F32CE6"/>
  </w:style>
  <w:style w:type="paragraph" w:customStyle="1" w:styleId="DDEA34DC2F9B451F96B615103FDF91D1">
    <w:name w:val="DDEA34DC2F9B451F96B615103FDF91D1"/>
    <w:rsid w:val="00F32CE6"/>
  </w:style>
  <w:style w:type="paragraph" w:customStyle="1" w:styleId="5D8E7E438E844945BFD6BAD022F787C3">
    <w:name w:val="5D8E7E438E844945BFD6BAD022F787C3"/>
    <w:rsid w:val="00F32CE6"/>
  </w:style>
  <w:style w:type="paragraph" w:customStyle="1" w:styleId="AE5AFC7AB8F64E2791EE032C6B07F8D2">
    <w:name w:val="AE5AFC7AB8F64E2791EE032C6B07F8D2"/>
    <w:rsid w:val="00F32CE6"/>
  </w:style>
  <w:style w:type="paragraph" w:customStyle="1" w:styleId="22ECC9FC244C42C69E00FA6DC7355309">
    <w:name w:val="22ECC9FC244C42C69E00FA6DC7355309"/>
    <w:rsid w:val="00F32CE6"/>
  </w:style>
  <w:style w:type="paragraph" w:customStyle="1" w:styleId="ABC62CFE2FA0441DB6D5DF4B7C67BA4B">
    <w:name w:val="ABC62CFE2FA0441DB6D5DF4B7C67BA4B"/>
    <w:rsid w:val="00F32CE6"/>
  </w:style>
  <w:style w:type="paragraph" w:customStyle="1" w:styleId="FA5C0A2D12B942F192C259115AF16AE3">
    <w:name w:val="FA5C0A2D12B942F192C259115AF16AE3"/>
    <w:rsid w:val="00F32CE6"/>
  </w:style>
  <w:style w:type="paragraph" w:customStyle="1" w:styleId="411F60E1DF5A4710AAC36A71C0903BFD">
    <w:name w:val="411F60E1DF5A4710AAC36A71C0903BFD"/>
    <w:rsid w:val="00F32CE6"/>
  </w:style>
  <w:style w:type="paragraph" w:customStyle="1" w:styleId="837D506CC360452AB8593858E30DDE9A">
    <w:name w:val="837D506CC360452AB8593858E30DDE9A"/>
    <w:rsid w:val="00F32CE6"/>
  </w:style>
  <w:style w:type="paragraph" w:customStyle="1" w:styleId="8785B5FCE6234FC89261ABEE39027E69">
    <w:name w:val="8785B5FCE6234FC89261ABEE39027E69"/>
    <w:rsid w:val="00F32CE6"/>
  </w:style>
  <w:style w:type="paragraph" w:customStyle="1" w:styleId="4DC5AF2D95B943B9AADEFE92E8AC1C1C">
    <w:name w:val="4DC5AF2D95B943B9AADEFE92E8AC1C1C"/>
    <w:rsid w:val="00F32CE6"/>
  </w:style>
  <w:style w:type="paragraph" w:customStyle="1" w:styleId="93D3D1EE47CF422FA6B5B202E3C1CA8F">
    <w:name w:val="93D3D1EE47CF422FA6B5B202E3C1CA8F"/>
    <w:rsid w:val="00F32CE6"/>
  </w:style>
  <w:style w:type="paragraph" w:customStyle="1" w:styleId="20AAA141A2E84DF38239681CE437E46D">
    <w:name w:val="20AAA141A2E84DF38239681CE437E46D"/>
    <w:rsid w:val="00F32CE6"/>
  </w:style>
  <w:style w:type="paragraph" w:customStyle="1" w:styleId="F29CB9C5EF7C45BD8D94A5B0129CD679">
    <w:name w:val="F29CB9C5EF7C45BD8D94A5B0129CD679"/>
    <w:rsid w:val="00F32CE6"/>
  </w:style>
  <w:style w:type="paragraph" w:customStyle="1" w:styleId="0CF38D3B2AC9427BA7496DDEF48E56C4">
    <w:name w:val="0CF38D3B2AC9427BA7496DDEF48E56C4"/>
    <w:rsid w:val="00F32CE6"/>
  </w:style>
  <w:style w:type="paragraph" w:customStyle="1" w:styleId="2BF2C18D4C1947E4B9C7C575DEF3FE88">
    <w:name w:val="2BF2C18D4C1947E4B9C7C575DEF3FE88"/>
    <w:rsid w:val="00F32CE6"/>
  </w:style>
  <w:style w:type="paragraph" w:customStyle="1" w:styleId="05B7938F3FA54B4ABA2957C9917BF557">
    <w:name w:val="05B7938F3FA54B4ABA2957C9917BF557"/>
    <w:rsid w:val="00F32CE6"/>
  </w:style>
  <w:style w:type="paragraph" w:customStyle="1" w:styleId="F7FBED5B7AF845FDB8CF579C0FF36365">
    <w:name w:val="F7FBED5B7AF845FDB8CF579C0FF36365"/>
    <w:rsid w:val="00FF6116"/>
  </w:style>
  <w:style w:type="paragraph" w:customStyle="1" w:styleId="D263BA5BB8144AF9A47A616883EA136E">
    <w:name w:val="D263BA5BB8144AF9A47A616883EA136E"/>
    <w:rsid w:val="00FF6116"/>
  </w:style>
  <w:style w:type="paragraph" w:customStyle="1" w:styleId="E22116E0BB1C4822B26F774E530604C0">
    <w:name w:val="E22116E0BB1C4822B26F774E530604C0"/>
    <w:rsid w:val="001327E2"/>
  </w:style>
  <w:style w:type="paragraph" w:customStyle="1" w:styleId="421D55031D3F496C8A99F57EDE274560">
    <w:name w:val="421D55031D3F496C8A99F57EDE274560"/>
    <w:rsid w:val="001327E2"/>
  </w:style>
  <w:style w:type="paragraph" w:customStyle="1" w:styleId="902119167C914746B7C3D268DC313671">
    <w:name w:val="902119167C914746B7C3D268DC313671"/>
    <w:rsid w:val="001327E2"/>
  </w:style>
  <w:style w:type="paragraph" w:customStyle="1" w:styleId="286D3B57E0D54CFFA3EE94A90A3EF9B8">
    <w:name w:val="286D3B57E0D54CFFA3EE94A90A3EF9B8"/>
    <w:rsid w:val="001327E2"/>
  </w:style>
  <w:style w:type="paragraph" w:customStyle="1" w:styleId="8DB6056C609B4D0C96E3A9F3E8881E37">
    <w:name w:val="8DB6056C609B4D0C96E3A9F3E8881E37"/>
    <w:rsid w:val="001327E2"/>
  </w:style>
  <w:style w:type="paragraph" w:customStyle="1" w:styleId="CE0EAF88C87A4862A4F6619F545EA316">
    <w:name w:val="CE0EAF88C87A4862A4F6619F545EA316"/>
    <w:rsid w:val="001327E2"/>
  </w:style>
  <w:style w:type="paragraph" w:customStyle="1" w:styleId="9332DB8506464034A76FF24A07875166">
    <w:name w:val="9332DB8506464034A76FF24A07875166"/>
    <w:rsid w:val="001327E2"/>
  </w:style>
  <w:style w:type="paragraph" w:customStyle="1" w:styleId="5199BD1D89514DA99CCDC168B504E9D9">
    <w:name w:val="5199BD1D89514DA99CCDC168B504E9D9"/>
    <w:rsid w:val="001327E2"/>
  </w:style>
  <w:style w:type="paragraph" w:customStyle="1" w:styleId="A287F079F9484B19AD62DC94CBCA324A">
    <w:name w:val="A287F079F9484B19AD62DC94CBCA324A"/>
    <w:rsid w:val="001327E2"/>
  </w:style>
  <w:style w:type="paragraph" w:customStyle="1" w:styleId="BBDAAD9C3EF7424DB400C14B51522839">
    <w:name w:val="BBDAAD9C3EF7424DB400C14B51522839"/>
    <w:rsid w:val="001327E2"/>
  </w:style>
  <w:style w:type="paragraph" w:customStyle="1" w:styleId="B666E8A505094D4FB6F7A79BC15B4367">
    <w:name w:val="B666E8A505094D4FB6F7A79BC15B4367"/>
    <w:rsid w:val="001327E2"/>
  </w:style>
  <w:style w:type="paragraph" w:customStyle="1" w:styleId="519091F683A84C76A6638EDAF1261C6B">
    <w:name w:val="519091F683A84C76A6638EDAF1261C6B"/>
    <w:rsid w:val="00CF2DC5"/>
  </w:style>
  <w:style w:type="paragraph" w:customStyle="1" w:styleId="7B6B08B41C02450E9B509A36897E8478">
    <w:name w:val="7B6B08B41C02450E9B509A36897E8478"/>
    <w:rsid w:val="00CF2DC5"/>
  </w:style>
  <w:style w:type="paragraph" w:customStyle="1" w:styleId="6C26F5B554064E6FA3C74C25C11DFB5F">
    <w:name w:val="6C26F5B554064E6FA3C74C25C11DFB5F"/>
    <w:rsid w:val="00CF2DC5"/>
  </w:style>
  <w:style w:type="paragraph" w:customStyle="1" w:styleId="0D8F7F29F09E46178D798332ABD074AB">
    <w:name w:val="0D8F7F29F09E46178D798332ABD074AB"/>
    <w:rsid w:val="00CF2DC5"/>
  </w:style>
  <w:style w:type="paragraph" w:customStyle="1" w:styleId="CD4BC111D0344BFCB536353AB2B8678C">
    <w:name w:val="CD4BC111D0344BFCB536353AB2B8678C"/>
    <w:rsid w:val="00CF2DC5"/>
  </w:style>
  <w:style w:type="paragraph" w:customStyle="1" w:styleId="DCC0DFFA2C31480A9AACCF9C709B7C1F">
    <w:name w:val="DCC0DFFA2C31480A9AACCF9C709B7C1F"/>
    <w:rsid w:val="00CF2DC5"/>
  </w:style>
  <w:style w:type="paragraph" w:customStyle="1" w:styleId="F019127F1DC3404598F29D309C6D5F22">
    <w:name w:val="F019127F1DC3404598F29D309C6D5F22"/>
    <w:rsid w:val="00CF2DC5"/>
  </w:style>
  <w:style w:type="paragraph" w:customStyle="1" w:styleId="E6DB2E75A3634051ADCDDC581FC2FADA">
    <w:name w:val="E6DB2E75A3634051ADCDDC581FC2FADA"/>
    <w:rsid w:val="00CF2DC5"/>
  </w:style>
  <w:style w:type="paragraph" w:customStyle="1" w:styleId="5BBC6681DD554D3EAA91F9FAF2324A06">
    <w:name w:val="5BBC6681DD554D3EAA91F9FAF2324A06"/>
    <w:rsid w:val="00CF2DC5"/>
  </w:style>
  <w:style w:type="paragraph" w:customStyle="1" w:styleId="18DB55C077EE4335BE6AAE5EBDB130E2">
    <w:name w:val="18DB55C077EE4335BE6AAE5EBDB130E2"/>
    <w:rsid w:val="00CF2DC5"/>
  </w:style>
  <w:style w:type="paragraph" w:customStyle="1" w:styleId="3AB158F785B74803A23335D74DA76A3C">
    <w:name w:val="3AB158F785B74803A23335D74DA76A3C"/>
    <w:rsid w:val="00CF2DC5"/>
  </w:style>
  <w:style w:type="paragraph" w:customStyle="1" w:styleId="1E87621CE9BF4E44B637DA72085C2509">
    <w:name w:val="1E87621CE9BF4E44B637DA72085C2509"/>
    <w:rsid w:val="00CF2DC5"/>
  </w:style>
  <w:style w:type="paragraph" w:customStyle="1" w:styleId="F824F8C573E74A69A2E930F44DBA549B">
    <w:name w:val="F824F8C573E74A69A2E930F44DBA549B"/>
    <w:rsid w:val="00CF2DC5"/>
  </w:style>
  <w:style w:type="paragraph" w:customStyle="1" w:styleId="71B618AB045F4E50A4B668049ADFAFF5">
    <w:name w:val="71B618AB045F4E50A4B668049ADFAFF5"/>
    <w:rsid w:val="00CF2DC5"/>
  </w:style>
  <w:style w:type="paragraph" w:customStyle="1" w:styleId="443522691A3D427BB5845BF9104405A8">
    <w:name w:val="443522691A3D427BB5845BF9104405A8"/>
    <w:rsid w:val="00CF2DC5"/>
  </w:style>
  <w:style w:type="paragraph" w:customStyle="1" w:styleId="AFF4CDD0CDB84882804C8FF3F31A154A">
    <w:name w:val="AFF4CDD0CDB84882804C8FF3F31A154A"/>
    <w:rsid w:val="00CF2DC5"/>
  </w:style>
  <w:style w:type="paragraph" w:customStyle="1" w:styleId="20BDBA7D817C4872B5DAE9534BA68B1F">
    <w:name w:val="20BDBA7D817C4872B5DAE9534BA68B1F"/>
    <w:rsid w:val="00CF2DC5"/>
  </w:style>
  <w:style w:type="paragraph" w:customStyle="1" w:styleId="BF3F9CDB8A1F46D48000397CEAEA80CA">
    <w:name w:val="BF3F9CDB8A1F46D48000397CEAEA80CA"/>
    <w:rsid w:val="00CF2DC5"/>
  </w:style>
  <w:style w:type="paragraph" w:customStyle="1" w:styleId="7673FF7D259E40558A702434A5301979">
    <w:name w:val="7673FF7D259E40558A702434A5301979"/>
    <w:rsid w:val="00CF2DC5"/>
  </w:style>
  <w:style w:type="paragraph" w:customStyle="1" w:styleId="E47F0528D41A49119A0EEE3ED5BCBFA6">
    <w:name w:val="E47F0528D41A49119A0EEE3ED5BCBFA6"/>
    <w:rsid w:val="00CF2DC5"/>
  </w:style>
  <w:style w:type="paragraph" w:customStyle="1" w:styleId="191E581FBD8948CCB03345E8EEBB9B1B">
    <w:name w:val="191E581FBD8948CCB03345E8EEBB9B1B"/>
    <w:rsid w:val="00CF2DC5"/>
  </w:style>
  <w:style w:type="paragraph" w:customStyle="1" w:styleId="F96A2BF6E62E472BAE7A4858C650F260">
    <w:name w:val="F96A2BF6E62E472BAE7A4858C650F260"/>
    <w:rsid w:val="00CF2DC5"/>
  </w:style>
  <w:style w:type="paragraph" w:customStyle="1" w:styleId="25B572A3308549D38B1E4B3E13C1ECD4">
    <w:name w:val="25B572A3308549D38B1E4B3E13C1ECD4"/>
    <w:rsid w:val="00CF2DC5"/>
  </w:style>
  <w:style w:type="paragraph" w:customStyle="1" w:styleId="E86ECF8EC58E480BA0A8A9B67D6786CE">
    <w:name w:val="E86ECF8EC58E480BA0A8A9B67D6786CE"/>
    <w:rsid w:val="00CF2DC5"/>
  </w:style>
  <w:style w:type="paragraph" w:customStyle="1" w:styleId="6227B587BD2D44119A5894C98824690E">
    <w:name w:val="6227B587BD2D44119A5894C98824690E"/>
    <w:rsid w:val="00CF2DC5"/>
  </w:style>
  <w:style w:type="paragraph" w:customStyle="1" w:styleId="09CC6DC26D854B3B93883E8B0B5792A5">
    <w:name w:val="09CC6DC26D854B3B93883E8B0B5792A5"/>
    <w:rsid w:val="00CF2DC5"/>
  </w:style>
  <w:style w:type="paragraph" w:customStyle="1" w:styleId="F1F506A9936547E08AE81BD6BB01F233">
    <w:name w:val="F1F506A9936547E08AE81BD6BB01F233"/>
    <w:rsid w:val="00CF2DC5"/>
  </w:style>
  <w:style w:type="paragraph" w:customStyle="1" w:styleId="B0FDC8A01B00429E986F5A464D1BB195">
    <w:name w:val="B0FDC8A01B00429E986F5A464D1BB195"/>
    <w:rsid w:val="00CF2DC5"/>
  </w:style>
  <w:style w:type="paragraph" w:customStyle="1" w:styleId="8FCEC16CC2CF495186709003106FC62F">
    <w:name w:val="8FCEC16CC2CF495186709003106FC62F"/>
    <w:rsid w:val="00CF2DC5"/>
  </w:style>
  <w:style w:type="paragraph" w:customStyle="1" w:styleId="0152B9B03E2D4614A07E3C964100100A">
    <w:name w:val="0152B9B03E2D4614A07E3C964100100A"/>
    <w:rsid w:val="00CF2DC5"/>
  </w:style>
  <w:style w:type="paragraph" w:customStyle="1" w:styleId="474CB7E6BAD5415AB06FC62976AC5C60">
    <w:name w:val="474CB7E6BAD5415AB06FC62976AC5C60"/>
    <w:rsid w:val="00CF2DC5"/>
  </w:style>
  <w:style w:type="paragraph" w:customStyle="1" w:styleId="90E7BDAA3FC44402995E41F15B7B7630">
    <w:name w:val="90E7BDAA3FC44402995E41F15B7B7630"/>
    <w:rsid w:val="00CF2DC5"/>
  </w:style>
  <w:style w:type="paragraph" w:customStyle="1" w:styleId="F2F302372CC0446DA64B696A21A386A9">
    <w:name w:val="F2F302372CC0446DA64B696A21A386A9"/>
    <w:rsid w:val="00CF2DC5"/>
  </w:style>
  <w:style w:type="paragraph" w:customStyle="1" w:styleId="1855FFF063EB4E30AF0F6AFC1CEED173">
    <w:name w:val="1855FFF063EB4E30AF0F6AFC1CEED173"/>
    <w:rsid w:val="00CF2DC5"/>
  </w:style>
  <w:style w:type="paragraph" w:customStyle="1" w:styleId="6B6B0B532FBE4342A98DF58613AE9431">
    <w:name w:val="6B6B0B532FBE4342A98DF58613AE9431"/>
    <w:rsid w:val="00CF2DC5"/>
  </w:style>
  <w:style w:type="paragraph" w:customStyle="1" w:styleId="BD9BECAB87EE43F9A329081A4132628C">
    <w:name w:val="BD9BECAB87EE43F9A329081A4132628C"/>
    <w:rsid w:val="00CF2DC5"/>
  </w:style>
  <w:style w:type="paragraph" w:customStyle="1" w:styleId="EBFE13CD6904463798C5ABC3E7FEBE4A">
    <w:name w:val="EBFE13CD6904463798C5ABC3E7FEBE4A"/>
    <w:rsid w:val="00CF2DC5"/>
  </w:style>
  <w:style w:type="paragraph" w:customStyle="1" w:styleId="D8EA2FD8D0124C2298E2CB70D6EF2CFE">
    <w:name w:val="D8EA2FD8D0124C2298E2CB70D6EF2CFE"/>
    <w:rsid w:val="00CF2DC5"/>
  </w:style>
  <w:style w:type="paragraph" w:customStyle="1" w:styleId="B261792B754D4A69BD60301ACEA62E9C">
    <w:name w:val="B261792B754D4A69BD60301ACEA62E9C"/>
    <w:rsid w:val="00CF2DC5"/>
  </w:style>
  <w:style w:type="paragraph" w:customStyle="1" w:styleId="444B3EC2D223463EAAA7BBBC9A45CD99">
    <w:name w:val="444B3EC2D223463EAAA7BBBC9A45CD99"/>
    <w:rsid w:val="00CF2DC5"/>
  </w:style>
  <w:style w:type="paragraph" w:customStyle="1" w:styleId="1733784432F444FA880E1E8C16AA6464">
    <w:name w:val="1733784432F444FA880E1E8C16AA6464"/>
    <w:rsid w:val="00CF2DC5"/>
  </w:style>
  <w:style w:type="paragraph" w:customStyle="1" w:styleId="CF556B0F3A0D4539BBAA5A4796F86899">
    <w:name w:val="CF556B0F3A0D4539BBAA5A4796F86899"/>
    <w:rsid w:val="00CF2DC5"/>
  </w:style>
  <w:style w:type="paragraph" w:customStyle="1" w:styleId="39B940832A884887852C6E1ECA5711CC">
    <w:name w:val="39B940832A884887852C6E1ECA5711CC"/>
    <w:rsid w:val="00CF2DC5"/>
  </w:style>
  <w:style w:type="paragraph" w:customStyle="1" w:styleId="E76E13974CA048A4AA27BCCBCCD0CFAE">
    <w:name w:val="E76E13974CA048A4AA27BCCBCCD0CFAE"/>
    <w:rsid w:val="00CF2DC5"/>
  </w:style>
  <w:style w:type="paragraph" w:customStyle="1" w:styleId="DC558CBFED1D438783C012F10704A852">
    <w:name w:val="DC558CBFED1D438783C012F10704A852"/>
    <w:rsid w:val="00CF2DC5"/>
  </w:style>
  <w:style w:type="paragraph" w:customStyle="1" w:styleId="783E1C7790B34F46B592C4DA2CDE4C18">
    <w:name w:val="783E1C7790B34F46B592C4DA2CDE4C18"/>
    <w:rsid w:val="00CF2DC5"/>
  </w:style>
  <w:style w:type="paragraph" w:customStyle="1" w:styleId="7E088FA93D114948969D8BB0CD348CCC">
    <w:name w:val="7E088FA93D114948969D8BB0CD348CCC"/>
    <w:rsid w:val="00CF2DC5"/>
  </w:style>
  <w:style w:type="paragraph" w:customStyle="1" w:styleId="30AB0E79CDCF4387B7B9DFB77C34AD03">
    <w:name w:val="30AB0E79CDCF4387B7B9DFB77C34AD03"/>
    <w:rsid w:val="00CF2DC5"/>
  </w:style>
  <w:style w:type="paragraph" w:customStyle="1" w:styleId="4DD50C3DDE5F405CB3FA71A95346DB91">
    <w:name w:val="4DD50C3DDE5F405CB3FA71A95346DB91"/>
    <w:rsid w:val="00CF2DC5"/>
  </w:style>
  <w:style w:type="paragraph" w:customStyle="1" w:styleId="349054F03F0B49139E39E864FC074D33">
    <w:name w:val="349054F03F0B49139E39E864FC074D33"/>
    <w:rsid w:val="00CF2DC5"/>
  </w:style>
  <w:style w:type="paragraph" w:customStyle="1" w:styleId="7AD6738CE4914ED3AF80DC0173638DD8">
    <w:name w:val="7AD6738CE4914ED3AF80DC0173638DD8"/>
    <w:rsid w:val="00CF2DC5"/>
  </w:style>
  <w:style w:type="paragraph" w:customStyle="1" w:styleId="6CF39E1CAB164498B33BEDD0D7AA8773">
    <w:name w:val="6CF39E1CAB164498B33BEDD0D7AA8773"/>
    <w:rsid w:val="00CF2DC5"/>
  </w:style>
  <w:style w:type="paragraph" w:customStyle="1" w:styleId="D089C4E0A9BB4552B9151198B3B30383">
    <w:name w:val="D089C4E0A9BB4552B9151198B3B30383"/>
    <w:rsid w:val="00CF2DC5"/>
  </w:style>
  <w:style w:type="paragraph" w:customStyle="1" w:styleId="D2F37360F3134FEBB1845F3E6F1B70EF">
    <w:name w:val="D2F37360F3134FEBB1845F3E6F1B70EF"/>
    <w:rsid w:val="00CF2DC5"/>
  </w:style>
  <w:style w:type="paragraph" w:customStyle="1" w:styleId="A7A96EF8EAF4467BA508FD71DCC083E8">
    <w:name w:val="A7A96EF8EAF4467BA508FD71DCC083E8"/>
    <w:rsid w:val="00CF2DC5"/>
  </w:style>
  <w:style w:type="paragraph" w:customStyle="1" w:styleId="A78CDFD3DB644447A052006C05D6AE07">
    <w:name w:val="A78CDFD3DB644447A052006C05D6AE07"/>
    <w:rsid w:val="00423AF1"/>
  </w:style>
  <w:style w:type="paragraph" w:customStyle="1" w:styleId="B8DE5619124047E6A92FE7A4A684603D">
    <w:name w:val="B8DE5619124047E6A92FE7A4A684603D"/>
    <w:rsid w:val="00423AF1"/>
  </w:style>
  <w:style w:type="paragraph" w:customStyle="1" w:styleId="ADEE9D08A74943C5B166658E0800D6E9">
    <w:name w:val="ADEE9D08A74943C5B166658E0800D6E9"/>
    <w:rsid w:val="00423AF1"/>
  </w:style>
  <w:style w:type="paragraph" w:customStyle="1" w:styleId="E64A8163C5234BF893FFACD9BBFFE307">
    <w:name w:val="E64A8163C5234BF893FFACD9BBFFE307"/>
    <w:rsid w:val="00423AF1"/>
  </w:style>
  <w:style w:type="paragraph" w:customStyle="1" w:styleId="848DB66ACECD4932BA8A4876D78265D3">
    <w:name w:val="848DB66ACECD4932BA8A4876D78265D3"/>
    <w:rsid w:val="00423AF1"/>
  </w:style>
  <w:style w:type="paragraph" w:customStyle="1" w:styleId="B3BE8951A7164CC4B2AA7BAD365065C2">
    <w:name w:val="B3BE8951A7164CC4B2AA7BAD365065C2"/>
    <w:rsid w:val="00423AF1"/>
  </w:style>
  <w:style w:type="paragraph" w:customStyle="1" w:styleId="33F0F9E8427B4E40A94E87D0C5891763">
    <w:name w:val="33F0F9E8427B4E40A94E87D0C5891763"/>
    <w:rsid w:val="00423AF1"/>
  </w:style>
  <w:style w:type="paragraph" w:customStyle="1" w:styleId="FBFA668EBB0148EF92019F968332E9AD">
    <w:name w:val="FBFA668EBB0148EF92019F968332E9AD"/>
    <w:rsid w:val="00423AF1"/>
  </w:style>
  <w:style w:type="paragraph" w:customStyle="1" w:styleId="6BDC5F1204134D13B8DB646B4E15FD60">
    <w:name w:val="6BDC5F1204134D13B8DB646B4E15FD60"/>
    <w:rsid w:val="00423AF1"/>
  </w:style>
  <w:style w:type="paragraph" w:customStyle="1" w:styleId="E018C6052FCF416EA320F9665EE47E21">
    <w:name w:val="E018C6052FCF416EA320F9665EE47E21"/>
    <w:rsid w:val="00423AF1"/>
  </w:style>
  <w:style w:type="paragraph" w:customStyle="1" w:styleId="962F5B03697941FC95A02EF483BD4807">
    <w:name w:val="962F5B03697941FC95A02EF483BD4807"/>
    <w:rsid w:val="00423AF1"/>
  </w:style>
  <w:style w:type="paragraph" w:customStyle="1" w:styleId="C7D2F4647FDF4EBAA90202649ABDFA5D">
    <w:name w:val="C7D2F4647FDF4EBAA90202649ABDFA5D"/>
    <w:rsid w:val="00423AF1"/>
  </w:style>
  <w:style w:type="paragraph" w:customStyle="1" w:styleId="FB3356947B5A43F9A831CFD43D0D3A64">
    <w:name w:val="FB3356947B5A43F9A831CFD43D0D3A64"/>
    <w:rsid w:val="00423AF1"/>
  </w:style>
  <w:style w:type="paragraph" w:customStyle="1" w:styleId="F59AFCC95C534EDF941CD9EE5A096063">
    <w:name w:val="F59AFCC95C534EDF941CD9EE5A096063"/>
    <w:rsid w:val="00423AF1"/>
  </w:style>
  <w:style w:type="paragraph" w:customStyle="1" w:styleId="F056FE8881234059ADA8542BFE4AB4B0">
    <w:name w:val="F056FE8881234059ADA8542BFE4AB4B0"/>
    <w:rsid w:val="00423AF1"/>
  </w:style>
  <w:style w:type="paragraph" w:customStyle="1" w:styleId="703FDCF8C1CC441285D06323F758835E">
    <w:name w:val="703FDCF8C1CC441285D06323F758835E"/>
    <w:rsid w:val="00423AF1"/>
  </w:style>
  <w:style w:type="paragraph" w:customStyle="1" w:styleId="047BE816A6C8469588B8B141D3402ADC">
    <w:name w:val="047BE816A6C8469588B8B141D3402ADC"/>
    <w:rsid w:val="00423AF1"/>
  </w:style>
  <w:style w:type="paragraph" w:customStyle="1" w:styleId="B82ECD8D7EE445A289AD942C91BCA0FC">
    <w:name w:val="B82ECD8D7EE445A289AD942C91BCA0FC"/>
    <w:rsid w:val="00423AF1"/>
  </w:style>
  <w:style w:type="paragraph" w:customStyle="1" w:styleId="3A321EBB0E0B4F908FD41D2EFA9E072E">
    <w:name w:val="3A321EBB0E0B4F908FD41D2EFA9E072E"/>
    <w:rsid w:val="00423AF1"/>
  </w:style>
  <w:style w:type="paragraph" w:customStyle="1" w:styleId="282995E5C44747CC85D10AA87F89F1EA">
    <w:name w:val="282995E5C44747CC85D10AA87F89F1EA"/>
    <w:rsid w:val="007F0D9E"/>
  </w:style>
  <w:style w:type="paragraph" w:customStyle="1" w:styleId="41DED4F0495942EDAA71D99D2EE07880">
    <w:name w:val="41DED4F0495942EDAA71D99D2EE07880"/>
    <w:rsid w:val="007F0D9E"/>
  </w:style>
  <w:style w:type="paragraph" w:customStyle="1" w:styleId="D4D91B3BA85441A1A31CC09F54F81BA1">
    <w:name w:val="D4D91B3BA85441A1A31CC09F54F81BA1"/>
    <w:rsid w:val="007F0D9E"/>
  </w:style>
  <w:style w:type="paragraph" w:customStyle="1" w:styleId="DE5E89BD4CF74C3F99F7B8BAFFDCC205">
    <w:name w:val="DE5E89BD4CF74C3F99F7B8BAFFDCC205"/>
    <w:rsid w:val="007F0D9E"/>
  </w:style>
  <w:style w:type="paragraph" w:customStyle="1" w:styleId="1742A21E9010465DA04B07200126FA0A">
    <w:name w:val="1742A21E9010465DA04B07200126FA0A"/>
    <w:rsid w:val="007F0D9E"/>
  </w:style>
  <w:style w:type="paragraph" w:customStyle="1" w:styleId="D79B6DFD01E74204B069131527846DBE">
    <w:name w:val="D79B6DFD01E74204B069131527846DBE"/>
    <w:rsid w:val="007F0D9E"/>
  </w:style>
  <w:style w:type="paragraph" w:customStyle="1" w:styleId="38849A1C907A40CD9AD81BA952996974">
    <w:name w:val="38849A1C907A40CD9AD81BA952996974"/>
    <w:rsid w:val="007F0D9E"/>
  </w:style>
  <w:style w:type="paragraph" w:customStyle="1" w:styleId="D8F9C7A1D8E346ADBA4FF95BDB42E14D">
    <w:name w:val="D8F9C7A1D8E346ADBA4FF95BDB42E14D"/>
    <w:rsid w:val="007F0D9E"/>
  </w:style>
  <w:style w:type="paragraph" w:customStyle="1" w:styleId="9AF83F57B94549ADA68E46F1BF781AE5">
    <w:name w:val="9AF83F57B94549ADA68E46F1BF781AE5"/>
    <w:rsid w:val="007F0D9E"/>
  </w:style>
  <w:style w:type="paragraph" w:customStyle="1" w:styleId="43055F062D834526A96115F8ED15D931">
    <w:name w:val="43055F062D834526A96115F8ED15D931"/>
    <w:rsid w:val="007F0D9E"/>
  </w:style>
  <w:style w:type="paragraph" w:customStyle="1" w:styleId="C415B312D1F44494892A70455782D34B">
    <w:name w:val="C415B312D1F44494892A70455782D34B"/>
    <w:rsid w:val="007F0D9E"/>
  </w:style>
  <w:style w:type="paragraph" w:customStyle="1" w:styleId="7368A630099D45F48F2BA509C31FC5BF">
    <w:name w:val="7368A630099D45F48F2BA509C31FC5BF"/>
    <w:rsid w:val="007F0D9E"/>
  </w:style>
  <w:style w:type="paragraph" w:customStyle="1" w:styleId="A44E59DB0C184195A762CF0DB6B73210">
    <w:name w:val="A44E59DB0C184195A762CF0DB6B73210"/>
    <w:rsid w:val="007F0D9E"/>
  </w:style>
  <w:style w:type="paragraph" w:customStyle="1" w:styleId="03DCC70E328D40E39C968591ABF8948F">
    <w:name w:val="03DCC70E328D40E39C968591ABF8948F"/>
    <w:rsid w:val="007F0D9E"/>
  </w:style>
  <w:style w:type="paragraph" w:customStyle="1" w:styleId="B011EDB60B6340579276B977B97D8C8F">
    <w:name w:val="B011EDB60B6340579276B977B97D8C8F"/>
    <w:rsid w:val="007F0D9E"/>
  </w:style>
  <w:style w:type="paragraph" w:customStyle="1" w:styleId="EF9032A3F2A9491797AD012ED1F5E7D2">
    <w:name w:val="EF9032A3F2A9491797AD012ED1F5E7D2"/>
    <w:rsid w:val="007F0D9E"/>
  </w:style>
  <w:style w:type="paragraph" w:customStyle="1" w:styleId="470B88CEB2B840459188A823C832BB4E">
    <w:name w:val="470B88CEB2B840459188A823C832BB4E"/>
    <w:rsid w:val="007F0D9E"/>
  </w:style>
  <w:style w:type="paragraph" w:customStyle="1" w:styleId="D66D6BA41C3E4F1988E2CC7572F6DC12">
    <w:name w:val="D66D6BA41C3E4F1988E2CC7572F6DC12"/>
    <w:rsid w:val="007F0D9E"/>
  </w:style>
  <w:style w:type="paragraph" w:customStyle="1" w:styleId="01DA22D31AF744ECBC1D0EBFCC831617">
    <w:name w:val="01DA22D31AF744ECBC1D0EBFCC831617"/>
    <w:rsid w:val="007F0D9E"/>
  </w:style>
  <w:style w:type="paragraph" w:customStyle="1" w:styleId="2BFCBC1E7CA24CFAA9938F7EC3D70BAF">
    <w:name w:val="2BFCBC1E7CA24CFAA9938F7EC3D70BAF"/>
    <w:rsid w:val="007F0D9E"/>
  </w:style>
  <w:style w:type="paragraph" w:customStyle="1" w:styleId="0318DEBAB6F646F3A52BAB1CEF363BD0">
    <w:name w:val="0318DEBAB6F646F3A52BAB1CEF363BD0"/>
    <w:rsid w:val="007F0D9E"/>
  </w:style>
  <w:style w:type="paragraph" w:customStyle="1" w:styleId="4EC68B55FEDF4A618DA688943F6D0C5C">
    <w:name w:val="4EC68B55FEDF4A618DA688943F6D0C5C"/>
    <w:rsid w:val="007F0D9E"/>
  </w:style>
  <w:style w:type="paragraph" w:customStyle="1" w:styleId="7C6BA33332AC4815BB08C83F967332A6">
    <w:name w:val="7C6BA33332AC4815BB08C83F967332A6"/>
    <w:rsid w:val="007F0D9E"/>
  </w:style>
  <w:style w:type="paragraph" w:customStyle="1" w:styleId="580F7F409F0C486AA81BF3952A684F59">
    <w:name w:val="580F7F409F0C486AA81BF3952A684F59"/>
    <w:rsid w:val="007F0D9E"/>
  </w:style>
  <w:style w:type="paragraph" w:customStyle="1" w:styleId="9511C89F34C947EC892B576CD0C2BD99">
    <w:name w:val="9511C89F34C947EC892B576CD0C2BD99"/>
    <w:rsid w:val="007F0D9E"/>
  </w:style>
  <w:style w:type="paragraph" w:customStyle="1" w:styleId="4E42447EF2594915A6826FEA51DB7716">
    <w:name w:val="4E42447EF2594915A6826FEA51DB7716"/>
    <w:rsid w:val="007F0D9E"/>
  </w:style>
  <w:style w:type="paragraph" w:customStyle="1" w:styleId="5D83AFF7B861427FABE42D9C9954D2B8">
    <w:name w:val="5D83AFF7B861427FABE42D9C9954D2B8"/>
    <w:rsid w:val="007F0D9E"/>
  </w:style>
  <w:style w:type="paragraph" w:customStyle="1" w:styleId="5269F525BED84CAEA3F6BF9BD20A2663">
    <w:name w:val="5269F525BED84CAEA3F6BF9BD20A2663"/>
    <w:rsid w:val="007F0D9E"/>
  </w:style>
  <w:style w:type="paragraph" w:customStyle="1" w:styleId="E0DB6D688BD24F0D95B3AB7031DE6AD3">
    <w:name w:val="E0DB6D688BD24F0D95B3AB7031DE6AD3"/>
    <w:rsid w:val="007F0D9E"/>
  </w:style>
  <w:style w:type="paragraph" w:customStyle="1" w:styleId="358377939FBA4C87AF2139F3943ECA20">
    <w:name w:val="358377939FBA4C87AF2139F3943ECA20"/>
    <w:rsid w:val="007F0D9E"/>
  </w:style>
  <w:style w:type="paragraph" w:customStyle="1" w:styleId="83DE76DF05FA46F5B2968435205E6F31">
    <w:name w:val="83DE76DF05FA46F5B2968435205E6F31"/>
    <w:rsid w:val="007F0D9E"/>
  </w:style>
  <w:style w:type="paragraph" w:customStyle="1" w:styleId="1B4FD80A1BB044EEB67A3D0529471157">
    <w:name w:val="1B4FD80A1BB044EEB67A3D0529471157"/>
    <w:rsid w:val="007F0D9E"/>
  </w:style>
  <w:style w:type="paragraph" w:customStyle="1" w:styleId="6E7FDFF1CEB14F8B9A1BDFC8AB8C55A0">
    <w:name w:val="6E7FDFF1CEB14F8B9A1BDFC8AB8C55A0"/>
    <w:rsid w:val="007F0D9E"/>
  </w:style>
  <w:style w:type="paragraph" w:customStyle="1" w:styleId="FCA8E4D4373D4AD796F7BCF8FF309555">
    <w:name w:val="FCA8E4D4373D4AD796F7BCF8FF309555"/>
    <w:rsid w:val="007F0D9E"/>
  </w:style>
  <w:style w:type="paragraph" w:customStyle="1" w:styleId="CDE35B10251640F98B5AC9C75D1BF606">
    <w:name w:val="CDE35B10251640F98B5AC9C75D1BF606"/>
    <w:rsid w:val="007F0D9E"/>
  </w:style>
  <w:style w:type="paragraph" w:customStyle="1" w:styleId="AF79C40F9F804573AE1F396BA18C8BE9">
    <w:name w:val="AF79C40F9F804573AE1F396BA18C8BE9"/>
    <w:rsid w:val="007F0D9E"/>
  </w:style>
  <w:style w:type="paragraph" w:customStyle="1" w:styleId="EACE4D47AD984328B85629D3793CBBE4">
    <w:name w:val="EACE4D47AD984328B85629D3793CBBE4"/>
    <w:rsid w:val="007F0D9E"/>
  </w:style>
  <w:style w:type="paragraph" w:customStyle="1" w:styleId="CAE7CF021A1E40AC88BE039FCCAB2E39">
    <w:name w:val="CAE7CF021A1E40AC88BE039FCCAB2E39"/>
    <w:rsid w:val="007F0D9E"/>
  </w:style>
  <w:style w:type="paragraph" w:customStyle="1" w:styleId="DAD89F4CED1B497C83BD91FA45AF6A66">
    <w:name w:val="DAD89F4CED1B497C83BD91FA45AF6A66"/>
    <w:rsid w:val="007F0D9E"/>
  </w:style>
  <w:style w:type="paragraph" w:customStyle="1" w:styleId="4F96A9C4E5C944F6A41D2F3D27223181">
    <w:name w:val="4F96A9C4E5C944F6A41D2F3D27223181"/>
    <w:rsid w:val="007F0D9E"/>
  </w:style>
  <w:style w:type="paragraph" w:customStyle="1" w:styleId="803BDA5233044D51813756ED50F24A74">
    <w:name w:val="803BDA5233044D51813756ED50F24A74"/>
    <w:rsid w:val="007F0D9E"/>
  </w:style>
  <w:style w:type="paragraph" w:customStyle="1" w:styleId="5825642070AD4994A4DF8797CC393ABD">
    <w:name w:val="5825642070AD4994A4DF8797CC393ABD"/>
    <w:rsid w:val="007F0D9E"/>
  </w:style>
  <w:style w:type="paragraph" w:customStyle="1" w:styleId="A5E92D8A85124851A5AD427F9544A41B">
    <w:name w:val="A5E92D8A85124851A5AD427F9544A41B"/>
    <w:rsid w:val="007F0D9E"/>
  </w:style>
  <w:style w:type="paragraph" w:customStyle="1" w:styleId="C974559772CD4D0D8291FD3A77286D2F">
    <w:name w:val="C974559772CD4D0D8291FD3A77286D2F"/>
    <w:rsid w:val="007F0D9E"/>
  </w:style>
  <w:style w:type="paragraph" w:customStyle="1" w:styleId="8ECB7E53F3454DCFBD5481DECF5AAF13">
    <w:name w:val="8ECB7E53F3454DCFBD5481DECF5AAF13"/>
    <w:rsid w:val="007F0D9E"/>
  </w:style>
  <w:style w:type="paragraph" w:customStyle="1" w:styleId="690F99E41CF64A0DA88771BB8CA75735">
    <w:name w:val="690F99E41CF64A0DA88771BB8CA75735"/>
    <w:rsid w:val="007F0D9E"/>
  </w:style>
  <w:style w:type="paragraph" w:customStyle="1" w:styleId="0E89171D40734E23A1D7CEA2FEBA3E5A">
    <w:name w:val="0E89171D40734E23A1D7CEA2FEBA3E5A"/>
    <w:rsid w:val="007F0D9E"/>
  </w:style>
  <w:style w:type="paragraph" w:customStyle="1" w:styleId="25B4A6C350B7421CAD217C849AF8E3B5">
    <w:name w:val="25B4A6C350B7421CAD217C849AF8E3B5"/>
    <w:rsid w:val="007F0D9E"/>
  </w:style>
  <w:style w:type="paragraph" w:customStyle="1" w:styleId="9877109F7CE844F3B0D610AE12C2D59E">
    <w:name w:val="9877109F7CE844F3B0D610AE12C2D59E"/>
    <w:rsid w:val="007F0D9E"/>
  </w:style>
  <w:style w:type="paragraph" w:customStyle="1" w:styleId="A1CF52322FA04601901B2882138D128E">
    <w:name w:val="A1CF52322FA04601901B2882138D128E"/>
    <w:rsid w:val="007F0D9E"/>
  </w:style>
  <w:style w:type="paragraph" w:customStyle="1" w:styleId="B488823D574A4C2384A69F2A3199AAE8">
    <w:name w:val="B488823D574A4C2384A69F2A3199AAE8"/>
    <w:rsid w:val="007F0D9E"/>
  </w:style>
  <w:style w:type="paragraph" w:customStyle="1" w:styleId="CC1251570404491F99C5C4298E77BA6B">
    <w:name w:val="CC1251570404491F99C5C4298E77BA6B"/>
    <w:rsid w:val="007F0D9E"/>
  </w:style>
  <w:style w:type="paragraph" w:customStyle="1" w:styleId="E289DED45E1D4BC9B349D5C4286AA74F">
    <w:name w:val="E289DED45E1D4BC9B349D5C4286AA74F"/>
    <w:rsid w:val="007F0D9E"/>
  </w:style>
  <w:style w:type="paragraph" w:customStyle="1" w:styleId="6F92A82A327E4338802A2FD07251A0DE">
    <w:name w:val="6F92A82A327E4338802A2FD07251A0DE"/>
    <w:rsid w:val="007F0D9E"/>
  </w:style>
  <w:style w:type="paragraph" w:customStyle="1" w:styleId="78D8B5567D0B401BAC44A8759AF4E95E">
    <w:name w:val="78D8B5567D0B401BAC44A8759AF4E95E"/>
    <w:rsid w:val="007F0D9E"/>
  </w:style>
  <w:style w:type="paragraph" w:customStyle="1" w:styleId="8382DF994861442A824E25DD288FB7B6">
    <w:name w:val="8382DF994861442A824E25DD288FB7B6"/>
    <w:rsid w:val="007F0D9E"/>
  </w:style>
  <w:style w:type="paragraph" w:customStyle="1" w:styleId="CD85B612495E43A8BD656257F7EAD201">
    <w:name w:val="CD85B612495E43A8BD656257F7EAD201"/>
    <w:rsid w:val="007F0D9E"/>
  </w:style>
  <w:style w:type="paragraph" w:customStyle="1" w:styleId="744DC56FB1394F4EA15957F9314BFE44">
    <w:name w:val="744DC56FB1394F4EA15957F9314BFE44"/>
    <w:rsid w:val="007F0D9E"/>
  </w:style>
  <w:style w:type="paragraph" w:customStyle="1" w:styleId="4189E207522F46919585B446AF774303">
    <w:name w:val="4189E207522F46919585B446AF774303"/>
    <w:rsid w:val="007F0D9E"/>
  </w:style>
  <w:style w:type="paragraph" w:customStyle="1" w:styleId="BE6F1C41D9764DDAB8276CAC55CD0030">
    <w:name w:val="BE6F1C41D9764DDAB8276CAC55CD0030"/>
    <w:rsid w:val="007F0D9E"/>
  </w:style>
  <w:style w:type="paragraph" w:customStyle="1" w:styleId="B05ADB9449DC4972BB65F10D4640F3C6">
    <w:name w:val="B05ADB9449DC4972BB65F10D4640F3C6"/>
    <w:rsid w:val="007F0D9E"/>
  </w:style>
  <w:style w:type="paragraph" w:customStyle="1" w:styleId="6455290F0F3E4646814D87917380A031">
    <w:name w:val="6455290F0F3E4646814D87917380A031"/>
    <w:rsid w:val="007F0D9E"/>
  </w:style>
  <w:style w:type="paragraph" w:customStyle="1" w:styleId="AFA02BB40C9647C5B0433F00D225F1A8">
    <w:name w:val="AFA02BB40C9647C5B0433F00D225F1A8"/>
    <w:rsid w:val="007F0D9E"/>
  </w:style>
  <w:style w:type="paragraph" w:customStyle="1" w:styleId="58B7CB5221AF429AB0D934F3C91704EB">
    <w:name w:val="58B7CB5221AF429AB0D934F3C91704EB"/>
    <w:rsid w:val="007F0D9E"/>
  </w:style>
  <w:style w:type="paragraph" w:customStyle="1" w:styleId="ACA4059F810B47C4AC9BBCBB70CBA922">
    <w:name w:val="ACA4059F810B47C4AC9BBCBB70CBA922"/>
    <w:rsid w:val="007F0D9E"/>
  </w:style>
  <w:style w:type="paragraph" w:customStyle="1" w:styleId="4D38B6495B4F4BAC974F1BECBCF8B6FB">
    <w:name w:val="4D38B6495B4F4BAC974F1BECBCF8B6FB"/>
    <w:rsid w:val="007F0D9E"/>
  </w:style>
  <w:style w:type="paragraph" w:customStyle="1" w:styleId="14883FF0AB9B4C7BA418404B6E609CCC">
    <w:name w:val="14883FF0AB9B4C7BA418404B6E609CCC"/>
    <w:rsid w:val="007F0D9E"/>
  </w:style>
  <w:style w:type="paragraph" w:customStyle="1" w:styleId="80EA813EE98D40C997D5C75B750C09B0">
    <w:name w:val="80EA813EE98D40C997D5C75B750C09B0"/>
    <w:rsid w:val="000D642B"/>
  </w:style>
  <w:style w:type="paragraph" w:customStyle="1" w:styleId="033BA5DD6E8949EA92DB84D055FF4652">
    <w:name w:val="033BA5DD6E8949EA92DB84D055FF4652"/>
    <w:rsid w:val="000D642B"/>
  </w:style>
  <w:style w:type="paragraph" w:customStyle="1" w:styleId="78A8AA4518154BD1BF34C42CC53ED9FD">
    <w:name w:val="78A8AA4518154BD1BF34C42CC53ED9FD"/>
    <w:rsid w:val="000D642B"/>
  </w:style>
  <w:style w:type="paragraph" w:customStyle="1" w:styleId="397692E8784E481E81A5D9174B874D64">
    <w:name w:val="397692E8784E481E81A5D9174B874D64"/>
    <w:rsid w:val="000D642B"/>
  </w:style>
  <w:style w:type="paragraph" w:customStyle="1" w:styleId="90EDB39E5170471E8140C1769369A871">
    <w:name w:val="90EDB39E5170471E8140C1769369A871"/>
    <w:rsid w:val="000D642B"/>
  </w:style>
  <w:style w:type="paragraph" w:customStyle="1" w:styleId="CCC5C24416384FC7A097139BE57A0F26">
    <w:name w:val="CCC5C24416384FC7A097139BE57A0F26"/>
    <w:rsid w:val="000D642B"/>
  </w:style>
  <w:style w:type="paragraph" w:customStyle="1" w:styleId="B14A5B5A18FD4236B3905D5FF1DE6E65">
    <w:name w:val="B14A5B5A18FD4236B3905D5FF1DE6E65"/>
    <w:rsid w:val="000D642B"/>
  </w:style>
  <w:style w:type="paragraph" w:customStyle="1" w:styleId="FF691CB84C2A4B04A42AEFC998403CFA">
    <w:name w:val="FF691CB84C2A4B04A42AEFC998403CFA"/>
    <w:rsid w:val="000D642B"/>
  </w:style>
  <w:style w:type="paragraph" w:customStyle="1" w:styleId="176CA80380DB42048F7688C2ED44D4F5">
    <w:name w:val="176CA80380DB42048F7688C2ED44D4F5"/>
    <w:rsid w:val="000D642B"/>
  </w:style>
  <w:style w:type="paragraph" w:customStyle="1" w:styleId="75499B57F2874ACE9164DE72BFDC430B">
    <w:name w:val="75499B57F2874ACE9164DE72BFDC430B"/>
    <w:rsid w:val="000D642B"/>
  </w:style>
  <w:style w:type="paragraph" w:customStyle="1" w:styleId="C4DD08658ECB4C1FAD5B6234170DCB9B">
    <w:name w:val="C4DD08658ECB4C1FAD5B6234170DCB9B"/>
    <w:rsid w:val="00785C27"/>
  </w:style>
  <w:style w:type="paragraph" w:customStyle="1" w:styleId="0379D27C723941CCA8F37D545E737A82">
    <w:name w:val="0379D27C723941CCA8F37D545E737A82"/>
    <w:rsid w:val="00785C27"/>
  </w:style>
  <w:style w:type="paragraph" w:customStyle="1" w:styleId="39D84698EA3C418B96686C97954572A8">
    <w:name w:val="39D84698EA3C418B96686C97954572A8"/>
    <w:rsid w:val="00785C27"/>
  </w:style>
  <w:style w:type="paragraph" w:customStyle="1" w:styleId="544DF01113A747829D95071BE091340A">
    <w:name w:val="544DF01113A747829D95071BE091340A"/>
    <w:rsid w:val="00785C27"/>
  </w:style>
  <w:style w:type="paragraph" w:customStyle="1" w:styleId="4AEE5D2F83C340F5B9D08FF8D5CA6347">
    <w:name w:val="4AEE5D2F83C340F5B9D08FF8D5CA6347"/>
    <w:rsid w:val="00785C27"/>
  </w:style>
  <w:style w:type="paragraph" w:customStyle="1" w:styleId="9E4B2CC5096C41FE830A7B42D7CE0E9E">
    <w:name w:val="9E4B2CC5096C41FE830A7B42D7CE0E9E"/>
    <w:rsid w:val="00785C27"/>
  </w:style>
  <w:style w:type="paragraph" w:customStyle="1" w:styleId="176CA80380DB42048F7688C2ED44D4F51">
    <w:name w:val="176CA80380DB42048F7688C2ED44D4F5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75499B57F2874ACE9164DE72BFDC430B1">
    <w:name w:val="75499B57F2874ACE9164DE72BFDC430B1"/>
    <w:rsid w:val="008F187D"/>
    <w:pPr>
      <w:spacing w:after="200" w:line="240" w:lineRule="auto"/>
    </w:pPr>
    <w:rPr>
      <w:rFonts w:eastAsiaTheme="minorHAnsi"/>
      <w:sz w:val="20"/>
      <w:szCs w:val="20"/>
    </w:rPr>
  </w:style>
  <w:style w:type="paragraph" w:customStyle="1" w:styleId="0300856D78A849A2AC7572188965C66D">
    <w:name w:val="0300856D78A849A2AC7572188965C66D"/>
    <w:rsid w:val="0023119A"/>
    <w:rPr>
      <w:lang w:val="da-DK" w:eastAsia="da-DK"/>
    </w:rPr>
  </w:style>
  <w:style w:type="paragraph" w:customStyle="1" w:styleId="305A1FF0DB144870A11715F57D815E4A">
    <w:name w:val="305A1FF0DB144870A11715F57D815E4A"/>
    <w:rsid w:val="0023119A"/>
    <w:rPr>
      <w:lang w:val="da-DK" w:eastAsia="da-DK"/>
    </w:rPr>
  </w:style>
  <w:style w:type="paragraph" w:customStyle="1" w:styleId="1021C74C826F48A7B1B5DB13FD5EAF28">
    <w:name w:val="1021C74C826F48A7B1B5DB13FD5EAF28"/>
    <w:rsid w:val="0023119A"/>
    <w:rPr>
      <w:lang w:val="da-DK" w:eastAsia="da-DK"/>
    </w:rPr>
  </w:style>
  <w:style w:type="paragraph" w:customStyle="1" w:styleId="E0266E68B3884B3E8B33BB0F29D242FC">
    <w:name w:val="E0266E68B3884B3E8B33BB0F29D242FC"/>
    <w:rsid w:val="0023119A"/>
    <w:rPr>
      <w:lang w:val="da-DK" w:eastAsia="da-DK"/>
    </w:rPr>
  </w:style>
  <w:style w:type="paragraph" w:customStyle="1" w:styleId="B6F384C045514B95AF8C889560A2D5AE">
    <w:name w:val="B6F384C045514B95AF8C889560A2D5AE"/>
    <w:rsid w:val="0023119A"/>
    <w:rPr>
      <w:lang w:val="da-DK" w:eastAsia="da-DK"/>
    </w:rPr>
  </w:style>
  <w:style w:type="paragraph" w:customStyle="1" w:styleId="562E7FF0B0AF4D36AD4D9D06E6323BE6">
    <w:name w:val="562E7FF0B0AF4D36AD4D9D06E6323BE6"/>
    <w:rsid w:val="0023119A"/>
    <w:rPr>
      <w:lang w:val="da-DK" w:eastAsia="da-DK"/>
    </w:rPr>
  </w:style>
  <w:style w:type="paragraph" w:customStyle="1" w:styleId="D9023F1AB9F74FBB828974497ED29BE0">
    <w:name w:val="D9023F1AB9F74FBB828974497ED29BE0"/>
    <w:rsid w:val="0023119A"/>
    <w:rPr>
      <w:lang w:val="da-DK" w:eastAsia="da-DK"/>
    </w:rPr>
  </w:style>
  <w:style w:type="paragraph" w:customStyle="1" w:styleId="083A0C32D0FD4ACAB22DFAE234D60B8B">
    <w:name w:val="083A0C32D0FD4ACAB22DFAE234D60B8B"/>
    <w:rsid w:val="0023119A"/>
    <w:rPr>
      <w:lang w:val="da-DK" w:eastAsia="da-DK"/>
    </w:rPr>
  </w:style>
  <w:style w:type="paragraph" w:customStyle="1" w:styleId="28F5ACF6D9EC43829E3D91195A9E4643">
    <w:name w:val="28F5ACF6D9EC43829E3D91195A9E4643"/>
    <w:rsid w:val="0023119A"/>
    <w:rPr>
      <w:lang w:val="da-DK" w:eastAsia="da-DK"/>
    </w:rPr>
  </w:style>
  <w:style w:type="paragraph" w:customStyle="1" w:styleId="1058AC28FD594B27A80D34A31A49EA75">
    <w:name w:val="1058AC28FD594B27A80D34A31A49EA75"/>
    <w:rsid w:val="0023119A"/>
    <w:rPr>
      <w:lang w:val="da-DK" w:eastAsia="da-DK"/>
    </w:rPr>
  </w:style>
  <w:style w:type="paragraph" w:customStyle="1" w:styleId="354BA22EF00C416B9B16132B701A221C">
    <w:name w:val="354BA22EF00C416B9B16132B701A221C"/>
    <w:rsid w:val="0023119A"/>
    <w:rPr>
      <w:lang w:val="da-DK" w:eastAsia="da-DK"/>
    </w:rPr>
  </w:style>
  <w:style w:type="paragraph" w:customStyle="1" w:styleId="83877E7D470F458B9AB250CEEA7D8D5B">
    <w:name w:val="83877E7D470F458B9AB250CEEA7D8D5B"/>
    <w:rsid w:val="0023119A"/>
    <w:rPr>
      <w:lang w:val="da-DK" w:eastAsia="da-DK"/>
    </w:rPr>
  </w:style>
  <w:style w:type="paragraph" w:customStyle="1" w:styleId="9B7931FDFDFD47FBBE146A072FFA9CE1">
    <w:name w:val="9B7931FDFDFD47FBBE146A072FFA9CE1"/>
    <w:rsid w:val="0023119A"/>
    <w:rPr>
      <w:lang w:val="da-DK" w:eastAsia="da-DK"/>
    </w:rPr>
  </w:style>
  <w:style w:type="paragraph" w:customStyle="1" w:styleId="18C5B572E4674469A4A33BE3B5634709">
    <w:name w:val="18C5B572E4674469A4A33BE3B5634709"/>
    <w:rsid w:val="0023119A"/>
    <w:rPr>
      <w:lang w:val="da-DK" w:eastAsia="da-DK"/>
    </w:rPr>
  </w:style>
  <w:style w:type="paragraph" w:customStyle="1" w:styleId="3026CC4B5B4F4D369EA4A09CCC1C2F24">
    <w:name w:val="3026CC4B5B4F4D369EA4A09CCC1C2F24"/>
    <w:rsid w:val="0023119A"/>
    <w:rPr>
      <w:lang w:val="da-DK" w:eastAsia="da-DK"/>
    </w:rPr>
  </w:style>
  <w:style w:type="paragraph" w:customStyle="1" w:styleId="7A7B22966B1F4E68BC062A841CEACF4E">
    <w:name w:val="7A7B22966B1F4E68BC062A841CEACF4E"/>
    <w:rsid w:val="0023119A"/>
    <w:rPr>
      <w:lang w:val="da-DK" w:eastAsia="da-DK"/>
    </w:rPr>
  </w:style>
  <w:style w:type="paragraph" w:customStyle="1" w:styleId="FE280BF5543C4AC9B1CF61C9F4221344">
    <w:name w:val="FE280BF5543C4AC9B1CF61C9F4221344"/>
    <w:rsid w:val="0023119A"/>
    <w:rPr>
      <w:lang w:val="da-DK" w:eastAsia="da-DK"/>
    </w:rPr>
  </w:style>
  <w:style w:type="paragraph" w:customStyle="1" w:styleId="329C886C6FF24E2DA7122AD37876659F">
    <w:name w:val="329C886C6FF24E2DA7122AD37876659F"/>
    <w:rsid w:val="0023119A"/>
    <w:rPr>
      <w:lang w:val="da-DK" w:eastAsia="da-DK"/>
    </w:rPr>
  </w:style>
  <w:style w:type="paragraph" w:customStyle="1" w:styleId="503B409EE3BC4389B2636A8A7D8EA88D">
    <w:name w:val="503B409EE3BC4389B2636A8A7D8EA88D"/>
    <w:rsid w:val="0023119A"/>
    <w:rPr>
      <w:lang w:val="da-DK" w:eastAsia="da-DK"/>
    </w:rPr>
  </w:style>
  <w:style w:type="paragraph" w:customStyle="1" w:styleId="0C46E565FD124A3DB3018CED5665CCE5">
    <w:name w:val="0C46E565FD124A3DB3018CED5665CCE5"/>
    <w:rsid w:val="0023119A"/>
    <w:rPr>
      <w:lang w:val="da-DK" w:eastAsia="da-DK"/>
    </w:rPr>
  </w:style>
  <w:style w:type="paragraph" w:customStyle="1" w:styleId="EFC2C9439CE044CC81B8E9FB9A7ED7B9">
    <w:name w:val="EFC2C9439CE044CC81B8E9FB9A7ED7B9"/>
    <w:rsid w:val="0023119A"/>
    <w:rPr>
      <w:lang w:val="da-DK" w:eastAsia="da-DK"/>
    </w:rPr>
  </w:style>
  <w:style w:type="paragraph" w:customStyle="1" w:styleId="C3D2AB4FC3684C6C96050DA63ED71608">
    <w:name w:val="C3D2AB4FC3684C6C96050DA63ED71608"/>
    <w:rsid w:val="0023119A"/>
    <w:rPr>
      <w:lang w:val="da-DK" w:eastAsia="da-DK"/>
    </w:rPr>
  </w:style>
  <w:style w:type="paragraph" w:customStyle="1" w:styleId="FD920559B7034608B44E1360EBF3A6D9">
    <w:name w:val="FD920559B7034608B44E1360EBF3A6D9"/>
    <w:rsid w:val="0023119A"/>
    <w:rPr>
      <w:lang w:val="da-DK" w:eastAsia="da-DK"/>
    </w:rPr>
  </w:style>
  <w:style w:type="paragraph" w:customStyle="1" w:styleId="1C360B5E24814BBE8E63C5C111198086">
    <w:name w:val="1C360B5E24814BBE8E63C5C111198086"/>
    <w:rsid w:val="0023119A"/>
    <w:rPr>
      <w:lang w:val="da-DK" w:eastAsia="da-DK"/>
    </w:rPr>
  </w:style>
  <w:style w:type="paragraph" w:customStyle="1" w:styleId="553EF0A8849B442086B403B138582C4C">
    <w:name w:val="553EF0A8849B442086B403B138582C4C"/>
    <w:rsid w:val="009E4DF8"/>
  </w:style>
  <w:style w:type="paragraph" w:customStyle="1" w:styleId="BFB3F1EDC7134BDBADF8EFB84E90F74C">
    <w:name w:val="BFB3F1EDC7134BDBADF8EFB84E90F74C"/>
    <w:rsid w:val="009E4DF8"/>
  </w:style>
  <w:style w:type="paragraph" w:customStyle="1" w:styleId="9A75351141524EAFB9E31CD209BB5F8D">
    <w:name w:val="9A75351141524EAFB9E31CD209BB5F8D"/>
    <w:rsid w:val="009E4DF8"/>
  </w:style>
  <w:style w:type="paragraph" w:customStyle="1" w:styleId="74EC85B23EE145E783C08FFD519CE12A">
    <w:name w:val="74EC85B23EE145E783C08FFD519CE12A"/>
    <w:rsid w:val="009E4DF8"/>
  </w:style>
  <w:style w:type="paragraph" w:customStyle="1" w:styleId="41AB954F792F42F5B6A91B886166F9C7">
    <w:name w:val="41AB954F792F42F5B6A91B886166F9C7"/>
    <w:rsid w:val="009E4DF8"/>
  </w:style>
  <w:style w:type="paragraph" w:customStyle="1" w:styleId="C5DBFF800FF34A868FE7376BC760FB14">
    <w:name w:val="C5DBFF800FF34A868FE7376BC760FB14"/>
    <w:rsid w:val="009E4DF8"/>
  </w:style>
  <w:style w:type="paragraph" w:customStyle="1" w:styleId="D90C9F3882884823AE09AE3D02CD2E68">
    <w:name w:val="D90C9F3882884823AE09AE3D02CD2E68"/>
    <w:rsid w:val="009E4DF8"/>
  </w:style>
  <w:style w:type="paragraph" w:customStyle="1" w:styleId="581B4D978F184548BD01932C530BC7FE">
    <w:name w:val="581B4D978F184548BD01932C530BC7FE"/>
    <w:rsid w:val="009E4DF8"/>
  </w:style>
  <w:style w:type="paragraph" w:customStyle="1" w:styleId="8254875DB5404540803083E2ADAAB940">
    <w:name w:val="8254875DB5404540803083E2ADAAB940"/>
    <w:rsid w:val="009E4DF8"/>
  </w:style>
  <w:style w:type="paragraph" w:customStyle="1" w:styleId="E6A84CB89548499FB5DF782C770DCE8F">
    <w:name w:val="E6A84CB89548499FB5DF782C770DCE8F"/>
    <w:rsid w:val="009E4DF8"/>
  </w:style>
  <w:style w:type="paragraph" w:customStyle="1" w:styleId="06468430F3314317907EF62C7C3DD517">
    <w:name w:val="06468430F3314317907EF62C7C3DD517"/>
    <w:rsid w:val="009E4DF8"/>
  </w:style>
  <w:style w:type="paragraph" w:customStyle="1" w:styleId="43FA2D3886BA40F1B93413EBACC3CC59">
    <w:name w:val="43FA2D3886BA40F1B93413EBACC3CC59"/>
    <w:rsid w:val="009E4DF8"/>
  </w:style>
  <w:style w:type="paragraph" w:customStyle="1" w:styleId="0A678DE24F1346C3B0269B9D7947584B">
    <w:name w:val="0A678DE24F1346C3B0269B9D7947584B"/>
    <w:rsid w:val="009E4DF8"/>
  </w:style>
  <w:style w:type="paragraph" w:customStyle="1" w:styleId="A4871FE6B0274A53BA6346C263DCF3DB">
    <w:name w:val="A4871FE6B0274A53BA6346C263DCF3DB"/>
    <w:rsid w:val="009E4DF8"/>
  </w:style>
  <w:style w:type="paragraph" w:customStyle="1" w:styleId="7570FF1D33FD400DB8DEB2CEA290906C">
    <w:name w:val="7570FF1D33FD400DB8DEB2CEA290906C"/>
    <w:rsid w:val="009E4DF8"/>
  </w:style>
  <w:style w:type="paragraph" w:customStyle="1" w:styleId="7DF2B7E1A20242159DB7C745CE644C58">
    <w:name w:val="7DF2B7E1A20242159DB7C745CE644C58"/>
    <w:rsid w:val="009E4DF8"/>
  </w:style>
  <w:style w:type="paragraph" w:customStyle="1" w:styleId="7CFB707BB06B4CE0B3790BD7B624BE89">
    <w:name w:val="7CFB707BB06B4CE0B3790BD7B624BE89"/>
    <w:rsid w:val="009E4DF8"/>
  </w:style>
  <w:style w:type="paragraph" w:customStyle="1" w:styleId="21258DE429864F5EAB7FFC18000EE2ED">
    <w:name w:val="21258DE429864F5EAB7FFC18000EE2ED"/>
    <w:rsid w:val="009E4DF8"/>
  </w:style>
  <w:style w:type="paragraph" w:customStyle="1" w:styleId="F5D64F0879AC41E2AEF2FB2571F6058F">
    <w:name w:val="F5D64F0879AC41E2AEF2FB2571F6058F"/>
    <w:rsid w:val="009E4DF8"/>
  </w:style>
  <w:style w:type="paragraph" w:customStyle="1" w:styleId="8C4A1847F401490FA40472F16CD70D8B">
    <w:name w:val="8C4A1847F401490FA40472F16CD70D8B"/>
    <w:rsid w:val="009E4DF8"/>
  </w:style>
  <w:style w:type="paragraph" w:customStyle="1" w:styleId="D3EACE92117A4B29828FECA9BA6B159B">
    <w:name w:val="D3EACE92117A4B29828FECA9BA6B159B"/>
    <w:rsid w:val="009E4DF8"/>
  </w:style>
  <w:style w:type="paragraph" w:customStyle="1" w:styleId="7D1F8A8DFCD6460295EE756775C384D5">
    <w:name w:val="7D1F8A8DFCD6460295EE756775C384D5"/>
    <w:rsid w:val="009E4DF8"/>
  </w:style>
  <w:style w:type="paragraph" w:customStyle="1" w:styleId="6843DE77200C4D5AA662820F51EF9EA6">
    <w:name w:val="6843DE77200C4D5AA662820F51EF9EA6"/>
    <w:rsid w:val="009E4DF8"/>
  </w:style>
  <w:style w:type="paragraph" w:customStyle="1" w:styleId="2996807E945B4A139560DB331C48B43F">
    <w:name w:val="2996807E945B4A139560DB331C48B43F"/>
    <w:rsid w:val="009E4DF8"/>
  </w:style>
  <w:style w:type="paragraph" w:customStyle="1" w:styleId="082CA2FD358B4961BFE784EAD5EBD751">
    <w:name w:val="082CA2FD358B4961BFE784EAD5EBD751"/>
    <w:rsid w:val="009E4DF8"/>
  </w:style>
  <w:style w:type="paragraph" w:customStyle="1" w:styleId="1696CAECE791434A8B95C4E5BF06F82D">
    <w:name w:val="1696CAECE791434A8B95C4E5BF06F82D"/>
    <w:rsid w:val="009E4DF8"/>
  </w:style>
  <w:style w:type="paragraph" w:customStyle="1" w:styleId="DB3ADFA9485C453DBAEC3336B4DF9192">
    <w:name w:val="DB3ADFA9485C453DBAEC3336B4DF9192"/>
    <w:rsid w:val="009E4DF8"/>
  </w:style>
  <w:style w:type="paragraph" w:customStyle="1" w:styleId="F2B9AC5FDFA24C2CADB3DE18AE0A103B">
    <w:name w:val="F2B9AC5FDFA24C2CADB3DE18AE0A103B"/>
    <w:rsid w:val="009E4DF8"/>
  </w:style>
  <w:style w:type="paragraph" w:customStyle="1" w:styleId="716052ECBF174954BACE3FDFF8D48FD2">
    <w:name w:val="716052ECBF174954BACE3FDFF8D48FD2"/>
    <w:rsid w:val="009E4DF8"/>
  </w:style>
  <w:style w:type="paragraph" w:customStyle="1" w:styleId="C368DB47CB5B427CBCD8AEA2F2900321">
    <w:name w:val="C368DB47CB5B427CBCD8AEA2F2900321"/>
    <w:rsid w:val="009E4DF8"/>
  </w:style>
  <w:style w:type="paragraph" w:customStyle="1" w:styleId="C2E8C79E7DEF4544A94876235BE4767E">
    <w:name w:val="C2E8C79E7DEF4544A94876235BE4767E"/>
    <w:rsid w:val="009E4DF8"/>
  </w:style>
  <w:style w:type="paragraph" w:customStyle="1" w:styleId="515B0299E2894B5BB1BC2E5B11DF0228">
    <w:name w:val="515B0299E2894B5BB1BC2E5B11DF0228"/>
    <w:rsid w:val="009E4DF8"/>
  </w:style>
  <w:style w:type="paragraph" w:customStyle="1" w:styleId="1FF5E6AE2616426E916B7AD572A6E145">
    <w:name w:val="1FF5E6AE2616426E916B7AD572A6E145"/>
    <w:rsid w:val="009E4DF8"/>
  </w:style>
  <w:style w:type="paragraph" w:customStyle="1" w:styleId="339E95BBD616427F81F576A6505E5CAE">
    <w:name w:val="339E95BBD616427F81F576A6505E5CAE"/>
    <w:rsid w:val="009E4DF8"/>
  </w:style>
  <w:style w:type="paragraph" w:customStyle="1" w:styleId="DB81A2C601E042219CC5085C725A7E2C">
    <w:name w:val="DB81A2C601E042219CC5085C725A7E2C"/>
    <w:rsid w:val="009E4DF8"/>
  </w:style>
  <w:style w:type="paragraph" w:customStyle="1" w:styleId="3FE6293D474D4D7B872FB7C94F11D219">
    <w:name w:val="3FE6293D474D4D7B872FB7C94F11D219"/>
    <w:rsid w:val="009E4DF8"/>
  </w:style>
  <w:style w:type="paragraph" w:customStyle="1" w:styleId="C99BF7DEDC7C427B95270DA1F8C470B8">
    <w:name w:val="C99BF7DEDC7C427B95270DA1F8C470B8"/>
    <w:rsid w:val="009E4DF8"/>
  </w:style>
  <w:style w:type="paragraph" w:customStyle="1" w:styleId="A8130F4C7C624BB9B782C51C66374FE9">
    <w:name w:val="A8130F4C7C624BB9B782C51C66374FE9"/>
    <w:rsid w:val="009E4DF8"/>
  </w:style>
  <w:style w:type="paragraph" w:customStyle="1" w:styleId="A9949B967B63492BB4E06BA6EE543DD0">
    <w:name w:val="A9949B967B63492BB4E06BA6EE543DD0"/>
    <w:rsid w:val="009E4DF8"/>
  </w:style>
  <w:style w:type="paragraph" w:customStyle="1" w:styleId="63193D8E87A7451D8FFCF6E85A080043">
    <w:name w:val="63193D8E87A7451D8FFCF6E85A080043"/>
    <w:rsid w:val="009E4DF8"/>
  </w:style>
  <w:style w:type="paragraph" w:customStyle="1" w:styleId="227576D1D48D4E4088567B361B633996">
    <w:name w:val="227576D1D48D4E4088567B361B633996"/>
    <w:rsid w:val="009E4DF8"/>
  </w:style>
  <w:style w:type="paragraph" w:customStyle="1" w:styleId="4C547B7F8EC24919B4A3D52E1A7224B7">
    <w:name w:val="4C547B7F8EC24919B4A3D52E1A7224B7"/>
    <w:rsid w:val="009E4DF8"/>
  </w:style>
  <w:style w:type="paragraph" w:customStyle="1" w:styleId="EA365B01B9CC4814BBFB9524925C0400">
    <w:name w:val="EA365B01B9CC4814BBFB9524925C0400"/>
    <w:rsid w:val="009E4DF8"/>
  </w:style>
  <w:style w:type="paragraph" w:customStyle="1" w:styleId="684DA45329794212BE26F6BD886B7FF8">
    <w:name w:val="684DA45329794212BE26F6BD886B7FF8"/>
    <w:rsid w:val="009E4DF8"/>
  </w:style>
  <w:style w:type="paragraph" w:customStyle="1" w:styleId="8BD9E965B4374A8EA1CF7BB1C4317DBB">
    <w:name w:val="8BD9E965B4374A8EA1CF7BB1C4317DBB"/>
    <w:rsid w:val="009E4DF8"/>
  </w:style>
  <w:style w:type="paragraph" w:customStyle="1" w:styleId="3C2B17A02A234F36BA023244DD2222F7">
    <w:name w:val="3C2B17A02A234F36BA023244DD2222F7"/>
    <w:rsid w:val="009E4DF8"/>
  </w:style>
  <w:style w:type="paragraph" w:customStyle="1" w:styleId="07E297A0B0D24A2C841164F0E835ECF7">
    <w:name w:val="07E297A0B0D24A2C841164F0E835ECF7"/>
    <w:rsid w:val="009E4DF8"/>
  </w:style>
  <w:style w:type="paragraph" w:customStyle="1" w:styleId="116E833200CD4FB18E1F941682E4E2B1">
    <w:name w:val="116E833200CD4FB18E1F941682E4E2B1"/>
    <w:rsid w:val="009E4DF8"/>
  </w:style>
  <w:style w:type="paragraph" w:customStyle="1" w:styleId="632A464CD3DA4721B922DAAD4B27BCE5">
    <w:name w:val="632A464CD3DA4721B922DAAD4B27BCE5"/>
    <w:rsid w:val="009E4DF8"/>
  </w:style>
  <w:style w:type="paragraph" w:customStyle="1" w:styleId="EEE64EB7C72742A2A10617C697BCA645">
    <w:name w:val="EEE64EB7C72742A2A10617C697BCA645"/>
    <w:rsid w:val="009E4DF8"/>
  </w:style>
  <w:style w:type="paragraph" w:customStyle="1" w:styleId="133BAC60DDFF4D1EBF185995CBAC9692">
    <w:name w:val="133BAC60DDFF4D1EBF185995CBAC9692"/>
    <w:rsid w:val="009E4DF8"/>
  </w:style>
  <w:style w:type="paragraph" w:customStyle="1" w:styleId="F34E3316501F4FEE8BB29F2A6C4AC804">
    <w:name w:val="F34E3316501F4FEE8BB29F2A6C4AC804"/>
    <w:rsid w:val="00461F9E"/>
  </w:style>
  <w:style w:type="paragraph" w:customStyle="1" w:styleId="0C5ECC94185D4503B79EBAC4269F4138">
    <w:name w:val="0C5ECC94185D4503B79EBAC4269F4138"/>
    <w:rsid w:val="00461F9E"/>
  </w:style>
  <w:style w:type="paragraph" w:customStyle="1" w:styleId="F7DFB6F6A7BD4E08AFB0952ABD1E3140">
    <w:name w:val="F7DFB6F6A7BD4E08AFB0952ABD1E3140"/>
    <w:rsid w:val="00461F9E"/>
  </w:style>
  <w:style w:type="paragraph" w:customStyle="1" w:styleId="AC871CD6C3F54C89BFCD58D8FD349484">
    <w:name w:val="AC871CD6C3F54C89BFCD58D8FD349484"/>
    <w:rsid w:val="00461F9E"/>
  </w:style>
  <w:style w:type="paragraph" w:customStyle="1" w:styleId="AB6A39547FFD45BCA3D327BC53B0B42B">
    <w:name w:val="AB6A39547FFD45BCA3D327BC53B0B42B"/>
    <w:rsid w:val="00461F9E"/>
  </w:style>
  <w:style w:type="paragraph" w:customStyle="1" w:styleId="010EE0B965A244FD83D390278CDE6625">
    <w:name w:val="010EE0B965A244FD83D390278CDE6625"/>
    <w:rsid w:val="00461F9E"/>
  </w:style>
  <w:style w:type="paragraph" w:customStyle="1" w:styleId="3C0BD074CFCC4668B89D61610E4FCEDB">
    <w:name w:val="3C0BD074CFCC4668B89D61610E4FCEDB"/>
    <w:rsid w:val="00461F9E"/>
  </w:style>
  <w:style w:type="paragraph" w:customStyle="1" w:styleId="FFBCF3E60D2E41AD8556CB26EE1E3B31">
    <w:name w:val="FFBCF3E60D2E41AD8556CB26EE1E3B31"/>
    <w:rsid w:val="00461F9E"/>
  </w:style>
  <w:style w:type="paragraph" w:customStyle="1" w:styleId="DDD0D176AF5F4B2BB8CE4D79F00F1B55">
    <w:name w:val="DDD0D176AF5F4B2BB8CE4D79F00F1B55"/>
    <w:rsid w:val="00036C66"/>
  </w:style>
  <w:style w:type="paragraph" w:customStyle="1" w:styleId="570EC777E9984D5BA0C7CE45CA4BD7D2">
    <w:name w:val="570EC777E9984D5BA0C7CE45CA4BD7D2"/>
    <w:rsid w:val="00036C66"/>
  </w:style>
  <w:style w:type="paragraph" w:customStyle="1" w:styleId="5C4405C44C224DDFB7B47FAD641DC899">
    <w:name w:val="5C4405C44C224DDFB7B47FAD641DC899"/>
    <w:rsid w:val="00036C66"/>
  </w:style>
  <w:style w:type="paragraph" w:customStyle="1" w:styleId="5CDBA873A68548149F2F6F906DA013C9">
    <w:name w:val="5CDBA873A68548149F2F6F906DA013C9"/>
    <w:rsid w:val="00036C66"/>
  </w:style>
  <w:style w:type="paragraph" w:customStyle="1" w:styleId="3DD26047862F47C3ACABC54FDF348FC3">
    <w:name w:val="3DD26047862F47C3ACABC54FDF348FC3"/>
    <w:rsid w:val="00036C66"/>
  </w:style>
  <w:style w:type="paragraph" w:customStyle="1" w:styleId="C6B2AFDF1371443DAEDC6D8A79DB0EA6">
    <w:name w:val="C6B2AFDF1371443DAEDC6D8A79DB0EA6"/>
    <w:rsid w:val="00036C66"/>
  </w:style>
  <w:style w:type="paragraph" w:customStyle="1" w:styleId="7754133F139E4E59A5D2671B29ABA4A5">
    <w:name w:val="7754133F139E4E59A5D2671B29ABA4A5"/>
    <w:rsid w:val="00036C66"/>
  </w:style>
  <w:style w:type="paragraph" w:customStyle="1" w:styleId="CE061FC0DD7E4F388CE1A14EF61AA256">
    <w:name w:val="CE061FC0DD7E4F388CE1A14EF61AA256"/>
    <w:rsid w:val="00036C66"/>
  </w:style>
  <w:style w:type="paragraph" w:customStyle="1" w:styleId="1F5BC4C14E5544D69B1556E1A1809A8C">
    <w:name w:val="1F5BC4C14E5544D69B1556E1A1809A8C"/>
    <w:rsid w:val="00036C66"/>
  </w:style>
  <w:style w:type="paragraph" w:customStyle="1" w:styleId="CA8F9772FD32493288F867B546F0B7AA">
    <w:name w:val="CA8F9772FD32493288F867B546F0B7AA"/>
    <w:rsid w:val="00036C66"/>
  </w:style>
  <w:style w:type="paragraph" w:customStyle="1" w:styleId="73F6F958448B492AB0D9A9563CF043E7">
    <w:name w:val="73F6F958448B492AB0D9A9563CF043E7"/>
    <w:rsid w:val="00036C66"/>
  </w:style>
  <w:style w:type="paragraph" w:customStyle="1" w:styleId="8C949B99891149AF91AF44B4B586C385">
    <w:name w:val="8C949B99891149AF91AF44B4B586C385"/>
    <w:rsid w:val="00036C66"/>
  </w:style>
  <w:style w:type="paragraph" w:customStyle="1" w:styleId="20CFAA2EBC044C10A86E96F4CD96BC09">
    <w:name w:val="20CFAA2EBC044C10A86E96F4CD96BC09"/>
    <w:rsid w:val="00036C66"/>
  </w:style>
  <w:style w:type="paragraph" w:customStyle="1" w:styleId="A8C121641ED6491BB12BAF3FC252244C">
    <w:name w:val="A8C121641ED6491BB12BAF3FC252244C"/>
    <w:rsid w:val="00036C66"/>
  </w:style>
  <w:style w:type="paragraph" w:customStyle="1" w:styleId="4B07860796E34212BAE53D5CEA19B9E7">
    <w:name w:val="4B07860796E34212BAE53D5CEA19B9E7"/>
    <w:rsid w:val="00036C66"/>
  </w:style>
  <w:style w:type="paragraph" w:customStyle="1" w:styleId="2D6795509F5645E0A47E908228F6C51B">
    <w:name w:val="2D6795509F5645E0A47E908228F6C51B"/>
    <w:rsid w:val="00036C66"/>
  </w:style>
  <w:style w:type="paragraph" w:customStyle="1" w:styleId="AF778A38DC604921B0A3F4CD3862E9EA">
    <w:name w:val="AF778A38DC604921B0A3F4CD3862E9EA"/>
    <w:rsid w:val="00036C66"/>
  </w:style>
  <w:style w:type="paragraph" w:customStyle="1" w:styleId="9DA2480E78E64370A0ABC6477EB2B7DF">
    <w:name w:val="9DA2480E78E64370A0ABC6477EB2B7DF"/>
    <w:rsid w:val="00036C66"/>
  </w:style>
  <w:style w:type="paragraph" w:customStyle="1" w:styleId="A1EB0CB3B833477C8829C33FAFAD6BB4">
    <w:name w:val="A1EB0CB3B833477C8829C33FAFAD6BB4"/>
    <w:rsid w:val="00036C66"/>
  </w:style>
  <w:style w:type="paragraph" w:customStyle="1" w:styleId="211E82A7B234499191E804F60C3500E8">
    <w:name w:val="211E82A7B234499191E804F60C3500E8"/>
    <w:rsid w:val="00036C66"/>
  </w:style>
  <w:style w:type="paragraph" w:customStyle="1" w:styleId="19ED9F787A324769A2922B5F14AF5859">
    <w:name w:val="19ED9F787A324769A2922B5F14AF5859"/>
    <w:rsid w:val="00036C66"/>
  </w:style>
  <w:style w:type="paragraph" w:customStyle="1" w:styleId="3BCD6D731D514E5EA0E1AA99881668F5">
    <w:name w:val="3BCD6D731D514E5EA0E1AA99881668F5"/>
    <w:rsid w:val="00036C66"/>
  </w:style>
  <w:style w:type="paragraph" w:customStyle="1" w:styleId="254CBE07F4694FD09506D638FDDECB34">
    <w:name w:val="254CBE07F4694FD09506D638FDDECB34"/>
    <w:rsid w:val="00036C66"/>
  </w:style>
  <w:style w:type="paragraph" w:customStyle="1" w:styleId="49B56C7584C14F15B920AA509A3B1948">
    <w:name w:val="49B56C7584C14F15B920AA509A3B1948"/>
    <w:rsid w:val="00036C66"/>
  </w:style>
  <w:style w:type="paragraph" w:customStyle="1" w:styleId="D8E3C8FAF47340E19FCF6E2BC9698CFC">
    <w:name w:val="D8E3C8FAF47340E19FCF6E2BC9698CFC"/>
    <w:rsid w:val="00036C66"/>
  </w:style>
  <w:style w:type="paragraph" w:customStyle="1" w:styleId="1F9F6D39B12347979CC208B330BB9ED9">
    <w:name w:val="1F9F6D39B12347979CC208B330BB9ED9"/>
    <w:rsid w:val="00036C66"/>
  </w:style>
  <w:style w:type="paragraph" w:customStyle="1" w:styleId="1E0042EA28D54FE4B7B3D96B2BCD02A6">
    <w:name w:val="1E0042EA28D54FE4B7B3D96B2BCD02A6"/>
    <w:rsid w:val="00036C66"/>
  </w:style>
  <w:style w:type="paragraph" w:customStyle="1" w:styleId="F9AC0B6F5B1F4B1FAE59A8419EBB5BC2">
    <w:name w:val="F9AC0B6F5B1F4B1FAE59A8419EBB5BC2"/>
    <w:rsid w:val="00036C66"/>
  </w:style>
  <w:style w:type="paragraph" w:customStyle="1" w:styleId="3F2D527FF57B4C6EB2EA629D5B6ACDD2">
    <w:name w:val="3F2D527FF57B4C6EB2EA629D5B6ACDD2"/>
    <w:rsid w:val="00036C66"/>
  </w:style>
  <w:style w:type="paragraph" w:customStyle="1" w:styleId="F2CC82974B0046C2AE4B97C673978EA8">
    <w:name w:val="F2CC82974B0046C2AE4B97C673978EA8"/>
    <w:rsid w:val="00036C66"/>
  </w:style>
  <w:style w:type="paragraph" w:customStyle="1" w:styleId="3B3A74B99A864ED8AE9BAB5CCF45C2EE">
    <w:name w:val="3B3A74B99A864ED8AE9BAB5CCF45C2EE"/>
    <w:rsid w:val="00036C66"/>
  </w:style>
  <w:style w:type="paragraph" w:customStyle="1" w:styleId="8317FF964DC448B6B1E53E5DF4734ACE">
    <w:name w:val="8317FF964DC448B6B1E53E5DF4734ACE"/>
    <w:rsid w:val="00036C66"/>
  </w:style>
  <w:style w:type="paragraph" w:customStyle="1" w:styleId="58CEC13107B44589AD951915569E39CF">
    <w:name w:val="58CEC13107B44589AD951915569E39CF"/>
    <w:rsid w:val="00036C66"/>
  </w:style>
  <w:style w:type="paragraph" w:customStyle="1" w:styleId="5A37DEA9C9D14F5EB30D195D259D07DA">
    <w:name w:val="5A37DEA9C9D14F5EB30D195D259D07DA"/>
    <w:rsid w:val="00036C66"/>
  </w:style>
  <w:style w:type="paragraph" w:customStyle="1" w:styleId="4CB04EACD07B47598959F2BC00D4E884">
    <w:name w:val="4CB04EACD07B47598959F2BC00D4E884"/>
    <w:rsid w:val="00036C66"/>
  </w:style>
  <w:style w:type="paragraph" w:customStyle="1" w:styleId="E9BC46FA836D404D9508741C065E00FD">
    <w:name w:val="E9BC46FA836D404D9508741C065E00FD"/>
    <w:rsid w:val="00036C66"/>
  </w:style>
  <w:style w:type="paragraph" w:customStyle="1" w:styleId="770127A1D0C64DE8874582D923FA31C4">
    <w:name w:val="770127A1D0C64DE8874582D923FA31C4"/>
    <w:rsid w:val="00036C66"/>
  </w:style>
  <w:style w:type="paragraph" w:customStyle="1" w:styleId="84B6F3BF492E450196AFE2D2613DB328">
    <w:name w:val="84B6F3BF492E450196AFE2D2613DB328"/>
    <w:rsid w:val="00036C66"/>
  </w:style>
  <w:style w:type="paragraph" w:customStyle="1" w:styleId="37EFA07C20404FDDB21CECBBF63C9E33">
    <w:name w:val="37EFA07C20404FDDB21CECBBF63C9E33"/>
    <w:rsid w:val="00036C66"/>
  </w:style>
  <w:style w:type="paragraph" w:customStyle="1" w:styleId="2FF6FFB5A99748AC93B9C37029209CB2">
    <w:name w:val="2FF6FFB5A99748AC93B9C37029209CB2"/>
    <w:rsid w:val="00036C66"/>
  </w:style>
  <w:style w:type="paragraph" w:customStyle="1" w:styleId="BB75A38B12E747F3BCEC8345A2A0C4E2">
    <w:name w:val="BB75A38B12E747F3BCEC8345A2A0C4E2"/>
    <w:rsid w:val="00036C66"/>
  </w:style>
  <w:style w:type="paragraph" w:customStyle="1" w:styleId="F3A607AB1570417C9F02E920856C8AF4">
    <w:name w:val="F3A607AB1570417C9F02E920856C8AF4"/>
    <w:rsid w:val="00036C66"/>
  </w:style>
  <w:style w:type="paragraph" w:customStyle="1" w:styleId="4D36E82F906C4E76977EA3CAC21620F5">
    <w:name w:val="4D36E82F906C4E76977EA3CAC21620F5"/>
    <w:rsid w:val="00036C66"/>
  </w:style>
  <w:style w:type="paragraph" w:customStyle="1" w:styleId="84A46C1037D44774B3E6AFCFD17A8EDC">
    <w:name w:val="84A46C1037D44774B3E6AFCFD17A8EDC"/>
    <w:rsid w:val="00036C66"/>
  </w:style>
  <w:style w:type="paragraph" w:customStyle="1" w:styleId="08AEF78CA36346EF8B697035632DC959">
    <w:name w:val="08AEF78CA36346EF8B697035632DC959"/>
    <w:rsid w:val="00036C66"/>
  </w:style>
  <w:style w:type="paragraph" w:customStyle="1" w:styleId="2280988551034D5D80A1D3FBE94D1B99">
    <w:name w:val="2280988551034D5D80A1D3FBE94D1B99"/>
    <w:rsid w:val="00036C66"/>
  </w:style>
  <w:style w:type="paragraph" w:customStyle="1" w:styleId="84E70B4EFA924BF28075D46943963960">
    <w:name w:val="84E70B4EFA924BF28075D46943963960"/>
    <w:rsid w:val="00036C66"/>
  </w:style>
  <w:style w:type="paragraph" w:customStyle="1" w:styleId="2F24FE9A093A467C9058A21234A7A1EF">
    <w:name w:val="2F24FE9A093A467C9058A21234A7A1EF"/>
    <w:rsid w:val="00036C66"/>
  </w:style>
  <w:style w:type="paragraph" w:customStyle="1" w:styleId="D0D623E2861841EBB716480DFF45FAD0">
    <w:name w:val="D0D623E2861841EBB716480DFF45FAD0"/>
    <w:rsid w:val="00036C66"/>
  </w:style>
  <w:style w:type="paragraph" w:customStyle="1" w:styleId="FAE24D6CFA3D4562B461221EE9EEBBEA">
    <w:name w:val="FAE24D6CFA3D4562B461221EE9EEBBEA"/>
    <w:rsid w:val="00036C66"/>
  </w:style>
  <w:style w:type="paragraph" w:customStyle="1" w:styleId="BCE070EBE548422EAE280D6E08506ADC">
    <w:name w:val="BCE070EBE548422EAE280D6E08506ADC"/>
    <w:rsid w:val="00867CE5"/>
  </w:style>
  <w:style w:type="paragraph" w:customStyle="1" w:styleId="E42348782C354B4D9D518A2A581E8EE1">
    <w:name w:val="E42348782C354B4D9D518A2A581E8EE1"/>
    <w:rsid w:val="00867CE5"/>
  </w:style>
  <w:style w:type="paragraph" w:customStyle="1" w:styleId="7685DDA1703144FDBEC21FFA3D486F89">
    <w:name w:val="7685DDA1703144FDBEC21FFA3D486F89"/>
    <w:rsid w:val="00867CE5"/>
  </w:style>
  <w:style w:type="paragraph" w:customStyle="1" w:styleId="BFFB4AE0E28848E0BEB52E82B169AD79">
    <w:name w:val="BFFB4AE0E28848E0BEB52E82B169AD79"/>
    <w:rsid w:val="00867CE5"/>
  </w:style>
  <w:style w:type="paragraph" w:customStyle="1" w:styleId="34AA9B52BD5A4CF3944CB2AB2E8029DE">
    <w:name w:val="34AA9B52BD5A4CF3944CB2AB2E8029DE"/>
    <w:rsid w:val="00B17DDE"/>
  </w:style>
  <w:style w:type="paragraph" w:customStyle="1" w:styleId="84DDF7E6044243B4BBD5648F41464DD8">
    <w:name w:val="84DDF7E6044243B4BBD5648F41464DD8"/>
    <w:rsid w:val="00B17DDE"/>
  </w:style>
  <w:style w:type="paragraph" w:customStyle="1" w:styleId="07767AAC977F4655B61C44D1E82164EE">
    <w:name w:val="07767AAC977F4655B61C44D1E82164EE"/>
    <w:rsid w:val="00CC4A26"/>
    <w:rPr>
      <w:lang w:val="en-IN" w:eastAsia="en-IN"/>
    </w:rPr>
  </w:style>
  <w:style w:type="paragraph" w:customStyle="1" w:styleId="08C0938907FE42EF84824D55978C62BE">
    <w:name w:val="08C0938907FE42EF84824D55978C62BE"/>
    <w:rsid w:val="00CC4A26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E x t e n d _ S a l e s _ Q u o t e / 5 0 2 0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_ R e f e r e n c e _ N o > E x t e r n a l _ R e f e r e n c e _ N o < / E x t e r n a l _ R e f e r e n c e _ N o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63EA-D436-4895-95E0-56BBF69202DD}">
  <ds:schemaRefs>
    <ds:schemaRef ds:uri="urn:microsoft-dynamics-nav/reports/Extend_Sales_Quote/50202/"/>
  </ds:schemaRefs>
</ds:datastoreItem>
</file>

<file path=customXml/itemProps2.xml><?xml version="1.0" encoding="utf-8"?>
<ds:datastoreItem xmlns:ds="http://schemas.openxmlformats.org/officeDocument/2006/customXml" ds:itemID="{B6D3F9D4-2712-4760-98B8-7069BF61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2019-11-01T20:21:00Z</dcterms:created>
  <dcterms:modified xsi:type="dcterms:W3CDTF">2019-11-04T17:24:00Z</dcterms:modified>
</cp:coreProperties>
</file>