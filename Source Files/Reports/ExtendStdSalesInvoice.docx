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2697"/>
        <w:gridCol w:w="817"/>
        <w:gridCol w:w="3503"/>
        <w:gridCol w:w="9"/>
      </w:tblGrid>
      <w:tr w:rsidR="009D29F0" w:rsidTr="007A5051" w14:paraId="4873F70F" w14:textId="77777777">
        <w:trPr>
          <w:gridAfter w:val="1"/>
          <w:wAfter w:w="9" w:type="dxa"/>
          <w:trHeight w:val="1584"/>
        </w:trPr>
        <w:tc>
          <w:tcPr>
            <w:tcW w:w="6210" w:type="dxa"/>
            <w:gridSpan w:val="2"/>
            <w:vAlign w:val="center"/>
          </w:tcPr>
          <w:p w:rsidRPr="0023400D" w:rsidR="0023400D" w:rsidP="0023400D" w:rsidRDefault="000F20E7" w14:paraId="06CDC4F3" w14:textId="77777777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Pr="00F35C5D" w:rsidR="0023400D" w:rsidP="0023400D" w:rsidRDefault="000F20E7" w14:paraId="1F0943F8" w14:textId="77777777">
            <w:pPr>
              <w:rPr>
                <w:rFonts w:asciiTheme="majorHAnsi" w:hAnsiTheme="majorHAnsi"/>
                <w:b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Theme="majorHAnsi" w:hAnsiTheme="majorHAnsi"/>
                  <w:b w:val="0"/>
                </w:rPr>
              </w:sdtEndPr>
              <w:sdtContent>
                <w:r w:rsidRPr="00F35C5D" w:rsidR="0023400D">
                  <w:rPr>
                    <w:rFonts w:asciiTheme="majorHAnsi" w:hAnsiTheme="majorHAnsi"/>
                    <w:b/>
                  </w:rPr>
                  <w:t>Document No</w:t>
                </w:r>
              </w:sdtContent>
            </w:sdt>
          </w:p>
          <w:p w:rsidR="009D29F0" w:rsidP="0023400D" w:rsidRDefault="009D29F0" w14:paraId="41814295" w14:textId="77777777">
            <w:pPr>
              <w:contextualSpacing/>
            </w:pPr>
          </w:p>
        </w:tc>
        <w:tc>
          <w:tcPr>
            <w:tcW w:w="4320" w:type="dxa"/>
            <w:gridSpan w:val="2"/>
          </w:tcPr>
          <w:p w:rsidR="009D29F0" w:rsidP="0023400D" w:rsidRDefault="000F20E7" w14:paraId="16E41E88" w14:textId="77777777">
            <w:pPr>
              <w:jc w:val="right"/>
            </w:pPr>
            <w:sdt>
              <w:sdtPr>
                <w:alias w:val="#Nav: /Header/CompanyPicture"/>
                <w:tag w:val="#Nav: Extend Std Sales Invoice/50214"/>
                <w:id w:val="795027538"/>
                <w:dataBinding w:prefixMappings="xmlns:ns0='urn:microsoft-dynamics-nav/reports/Extend Std Sales Invoice/50214/'" w:xpath="/ns0:NavWordReportXmlPart[1]/ns0:Header[1]/ns0:CompanyPicture[1]" w:storeItemID="{929A8973-8BB2-4A9A-AD7B-6AF2D3F33C73}"/>
                <w:picture/>
              </w:sdtPr>
              <w:sdtEndPr/>
              <w:sdtContent>
                <w:r w:rsidR="00731217">
                  <w:rPr>
                    <w:noProof/>
                  </w:rPr>
                  <w:drawing>
                    <wp:inline distT="0" distB="0" distL="0" distR="0" wp14:anchorId="518DDA44" wp14:editId="49FB4E99">
                      <wp:extent cx="2160000" cy="1080000"/>
                      <wp:effectExtent l="0" t="0" r="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6D2645" w:rsidTr="007A5051" w14:paraId="1C2A2777" w14:textId="77777777">
        <w:trPr>
          <w:cantSplit/>
          <w:trHeight w:val="360"/>
        </w:trPr>
        <w:tc>
          <w:tcPr>
            <w:tcW w:w="3513" w:type="dxa"/>
            <w:vAlign w:val="center"/>
          </w:tcPr>
          <w:p w:rsidRPr="00DA1421" w:rsidR="006D2645" w:rsidP="00DA1421" w:rsidRDefault="00DA1421" w14:paraId="23D9E85F" w14:textId="6587A585">
            <w:pPr>
              <w:pStyle w:val="NoSpacing"/>
              <w:rPr>
                <w:rFonts w:asciiTheme="majorHAnsi" w:hAnsiTheme="majorHAnsi"/>
                <w:color w:val="0070C0"/>
                <w:sz w:val="18"/>
                <w:szCs w:val="18"/>
              </w:rPr>
            </w:pPr>
            <w:r w:rsidRPr="00DA1421">
              <w:rPr>
                <w:rFonts w:asciiTheme="majorHAnsi" w:hAnsiTheme="majorHAnsi"/>
                <w:color w:val="0070C0"/>
                <w:sz w:val="18"/>
                <w:szCs w:val="18"/>
              </w:rPr>
              <w:t xml:space="preserve">Bill-To </w:t>
            </w:r>
          </w:p>
        </w:tc>
        <w:tc>
          <w:tcPr>
            <w:tcW w:w="3514" w:type="dxa"/>
            <w:gridSpan w:val="2"/>
            <w:vAlign w:val="center"/>
          </w:tcPr>
          <w:p w:rsidRPr="00A06C3C" w:rsidR="006D2645" w:rsidP="00A06C3C" w:rsidRDefault="00DA1421" w14:paraId="79B449E4" w14:textId="1FE5DF5F">
            <w:pPr>
              <w:pStyle w:val="NoSpacing"/>
              <w:rPr>
                <w:rFonts w:asciiTheme="majorHAnsi" w:hAnsiTheme="majorHAnsi"/>
                <w:b/>
                <w:color w:val="0070C0"/>
                <w:sz w:val="18"/>
                <w:szCs w:val="18"/>
              </w:rPr>
            </w:pPr>
            <w:r w:rsidRPr="00A06C3C">
              <w:rPr>
                <w:rFonts w:asciiTheme="majorHAnsi" w:hAnsiTheme="majorHAnsi"/>
                <w:color w:val="0070C0"/>
                <w:sz w:val="18"/>
                <w:szCs w:val="18"/>
              </w:rPr>
              <w:t xml:space="preserve">Ship-To </w:t>
            </w:r>
            <w:bookmarkStart w:name="_GoBack" w:id="0"/>
            <w:bookmarkEnd w:id="0"/>
          </w:p>
        </w:tc>
        <w:tc>
          <w:tcPr>
            <w:tcW w:w="3512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Extend Std Sales Invoice/50214"/>
              <w:id w:val="-721288217"/>
              <w:placeholder>
                <w:docPart w:val="E8254C42B6C14573A7BB99A194EA8C05"/>
              </w:placeholder>
              <w:dataBinding w:prefixMappings="xmlns:ns0='urn:microsoft-dynamics-nav/reports/Extend Std Sales Invoice/50214/'" w:xpath="/ns0:NavWordReportXmlPart[1]/ns0:Header[1]/ns0:CompanyAddress1[1]" w:storeItemID="{929A8973-8BB2-4A9A-AD7B-6AF2D3F33C73}"/>
              <w:text/>
            </w:sdtPr>
            <w:sdtEndPr/>
            <w:sdtContent>
              <w:p w:rsidRPr="006921DE" w:rsidR="006D2645" w:rsidP="0023400D" w:rsidRDefault="006D2645" w14:paraId="1483B7AD" w14:textId="77777777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6D2645" w:rsidTr="007A5051" w14:paraId="1D5B4C3D" w14:textId="77777777">
        <w:trPr>
          <w:cantSplit/>
          <w:trHeight w:val="262" w:hRule="exact"/>
        </w:trPr>
        <w:sdt>
          <w:sdtPr>
            <w:rPr>
              <w:rFonts w:asciiTheme="majorHAnsi" w:hAnsiTheme="majorHAnsi"/>
              <w:color w:val="000000" w:themeColor="text1"/>
              <w:sz w:val="18"/>
              <w:szCs w:val="18"/>
            </w:rPr>
            <w:alias w:val="#Nav: /Header/CustomerAddress1"/>
            <w:tag w:val="#Nav: Extend Std Sales Invoice/50214"/>
            <w:id w:val="610320245"/>
            <w:placeholder>
              <w:docPart w:val="DefaultPlaceholder_-1854013440"/>
            </w:placeholder>
            <w:dataBinding w:prefixMappings="xmlns:ns0='urn:microsoft-dynamics-nav/reports/Extend Std Sales Invoice/50214/'" w:xpath="/ns0:NavWordReportXmlPart[1]/ns0:Header[1]/ns0:CustomerAddress1[1]" w:storeItemID="{929A8973-8BB2-4A9A-AD7B-6AF2D3F33C73}"/>
            <w:text/>
          </w:sdtPr>
          <w:sdtEndPr/>
          <w:sdtContent>
            <w:tc>
              <w:tcPr>
                <w:tcW w:w="3513" w:type="dxa"/>
                <w:vAlign w:val="bottom"/>
              </w:tcPr>
              <w:p w:rsidRPr="00DA1421" w:rsidR="006D2645" w:rsidP="00EB2DC0" w:rsidRDefault="00DA1421" w14:paraId="1838BBE0" w14:textId="77777777">
                <w:pPr>
                  <w:pStyle w:val="NoSpacing"/>
                  <w:rPr>
                    <w:rFonts w:asciiTheme="majorHAnsi" w:hAnsiTheme="majorHAnsi"/>
                    <w:color w:val="000000" w:themeColor="text1"/>
                    <w:sz w:val="18"/>
                    <w:szCs w:val="18"/>
                  </w:rPr>
                </w:pPr>
                <w:r w:rsidRPr="00DA1421">
                  <w:rPr>
                    <w:rFonts w:asciiTheme="majorHAnsi" w:hAnsiTheme="majorHAnsi"/>
                    <w:color w:val="000000" w:themeColor="text1"/>
                    <w:sz w:val="18"/>
                    <w:szCs w:val="18"/>
                  </w:rPr>
                  <w:t>CustomerAddress1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0000" w:themeColor="text1"/>
              <w:szCs w:val="18"/>
            </w:rPr>
            <w:alias w:val="#Nav: /Header/ShipToAddress1"/>
            <w:tag w:val="#Nav: Extend Std Sales Invoice/50214"/>
            <w:id w:val="-1555608264"/>
            <w:placeholder>
              <w:docPart w:val="DefaultPlaceholder_-1854013440"/>
            </w:placeholder>
            <w:dataBinding w:prefixMappings="xmlns:ns0='urn:microsoft-dynamics-nav/reports/Extend Std Sales Invoice/50214/'" w:xpath="/ns0:NavWordReportXmlPart[1]/ns0:Header[1]/ns0:ShipToAddress1[1]" w:storeItemID="{929A8973-8BB2-4A9A-AD7B-6AF2D3F33C73}"/>
            <w:text/>
          </w:sdtPr>
          <w:sdtEndPr/>
          <w:sdtContent>
            <w:tc>
              <w:tcPr>
                <w:tcW w:w="3514" w:type="dxa"/>
                <w:gridSpan w:val="2"/>
                <w:vAlign w:val="bottom"/>
              </w:tcPr>
              <w:p w:rsidRPr="00DA1421" w:rsidR="006D2645" w:rsidP="001E29A8" w:rsidRDefault="00DA1421" w14:paraId="538C4A54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0000" w:themeColor="text1"/>
                    <w:szCs w:val="18"/>
                  </w:rPr>
                </w:pPr>
                <w:r w:rsidRPr="00DA1421">
                  <w:rPr>
                    <w:rFonts w:asciiTheme="majorHAnsi" w:hAnsiTheme="majorHAnsi"/>
                    <w:b w:val="0"/>
                    <w:color w:val="000000" w:themeColor="text1"/>
                    <w:szCs w:val="18"/>
                  </w:rPr>
                  <w:t>ShipToAddress1</w:t>
                </w:r>
              </w:p>
            </w:tc>
          </w:sdtContent>
        </w:sdt>
        <w:tc>
          <w:tcPr>
            <w:tcW w:w="3512" w:type="dxa"/>
            <w:gridSpan w:val="2"/>
            <w:vAlign w:val="bottom"/>
          </w:tcPr>
          <w:p w:rsidR="006D2645" w:rsidP="0023400D" w:rsidRDefault="000F20E7" w14:paraId="480C5D12" w14:textId="77777777">
            <w:pPr>
              <w:contextualSpacing/>
              <w:jc w:val="right"/>
              <w:rPr>
                <w:rFonts w:asciiTheme="majorHAnsi" w:hAnsiTheme="majorHAnsi"/>
                <w:color w:val="0070C0"/>
                <w:sz w:val="28"/>
                <w:szCs w:val="2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alias w:val="#Nav: /Header/CompanyAddress2"/>
                <w:tag w:val="#Nav: Extend Std Sales Invoice/50214"/>
                <w:id w:val="-1457945012"/>
                <w:placeholder>
                  <w:docPart w:val="4DC8AA89C0EF4F69B25E2388D646178D"/>
                </w:placeholder>
                <w:dataBinding w:prefixMappings="xmlns:ns0='urn:microsoft-dynamics-nav/reports/Extend Std Sales Invoice/50214/'" w:xpath="/ns0:NavWordReportXmlPart[1]/ns0:Header[1]/ns0:CompanyAddress2[1]" w:storeItemID="{929A8973-8BB2-4A9A-AD7B-6AF2D3F33C73}"/>
                <w:text/>
              </w:sdtPr>
              <w:sdtEndPr/>
              <w:sdtContent>
                <w:r w:rsidRPr="00BE189F" w:rsidR="006D2645">
                  <w:rPr>
                    <w:rFonts w:asciiTheme="majorHAnsi" w:hAnsiTheme="majorHAnsi"/>
                    <w:sz w:val="18"/>
                    <w:szCs w:val="18"/>
                  </w:rPr>
                  <w:t>CompanyAddress2</w:t>
                </w:r>
              </w:sdtContent>
            </w:sdt>
          </w:p>
        </w:tc>
      </w:tr>
      <w:tr w:rsidR="006D2645" w:rsidTr="007A5051" w14:paraId="233866E0" w14:textId="77777777">
        <w:trPr>
          <w:cantSplit/>
          <w:trHeight w:val="190" w:hRule="exact"/>
        </w:trPr>
        <w:sdt>
          <w:sdtPr>
            <w:rPr>
              <w:rFonts w:asciiTheme="majorHAnsi" w:hAnsiTheme="majorHAnsi"/>
              <w:color w:val="000000" w:themeColor="text1"/>
              <w:sz w:val="18"/>
              <w:szCs w:val="18"/>
            </w:rPr>
            <w:alias w:val="#Nav: /Header/CustomerAddress2"/>
            <w:tag w:val="#Nav: Extend Std Sales Invoice/50214"/>
            <w:id w:val="1318299494"/>
            <w:placeholder>
              <w:docPart w:val="DefaultPlaceholder_-1854013440"/>
            </w:placeholder>
            <w:dataBinding w:prefixMappings="xmlns:ns0='urn:microsoft-dynamics-nav/reports/Extend Std Sales Invoice/50214/'" w:xpath="/ns0:NavWordReportXmlPart[1]/ns0:Header[1]/ns0:CustomerAddress2[1]" w:storeItemID="{929A8973-8BB2-4A9A-AD7B-6AF2D3F33C73}"/>
            <w:text/>
          </w:sdtPr>
          <w:sdtEndPr/>
          <w:sdtContent>
            <w:tc>
              <w:tcPr>
                <w:tcW w:w="3513" w:type="dxa"/>
              </w:tcPr>
              <w:p w:rsidRPr="00DA1421" w:rsidR="006D2645" w:rsidP="00EB2DC0" w:rsidRDefault="00DA1421" w14:paraId="52888BB0" w14:textId="77777777">
                <w:pPr>
                  <w:pStyle w:val="NoSpacing"/>
                  <w:rPr>
                    <w:rFonts w:asciiTheme="majorHAnsi" w:hAnsiTheme="majorHAnsi"/>
                    <w:color w:val="000000" w:themeColor="text1"/>
                    <w:sz w:val="18"/>
                    <w:szCs w:val="18"/>
                  </w:rPr>
                </w:pPr>
                <w:r w:rsidRPr="00DA1421">
                  <w:rPr>
                    <w:rFonts w:asciiTheme="majorHAnsi" w:hAnsiTheme="majorHAnsi"/>
                    <w:color w:val="000000" w:themeColor="text1"/>
                    <w:sz w:val="18"/>
                    <w:szCs w:val="18"/>
                  </w:rPr>
                  <w:t>CustomerAddress2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0000" w:themeColor="text1"/>
              <w:szCs w:val="18"/>
            </w:rPr>
            <w:alias w:val="#Nav: /Header/ShipToAddress2"/>
            <w:tag w:val="#Nav: Extend Std Sales Invoice/50214"/>
            <w:id w:val="-1583137106"/>
            <w:placeholder>
              <w:docPart w:val="DefaultPlaceholder_-1854013440"/>
            </w:placeholder>
            <w:dataBinding w:prefixMappings="xmlns:ns0='urn:microsoft-dynamics-nav/reports/Extend Std Sales Invoice/50214/'" w:xpath="/ns0:NavWordReportXmlPart[1]/ns0:Header[1]/ns0:ShipToAddress2[1]" w:storeItemID="{929A8973-8BB2-4A9A-AD7B-6AF2D3F33C73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DA1421" w:rsidR="006D2645" w:rsidP="001E29A8" w:rsidRDefault="00DA1421" w14:paraId="5B63BC5F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0000" w:themeColor="text1"/>
                    <w:szCs w:val="18"/>
                  </w:rPr>
                </w:pPr>
                <w:r w:rsidRPr="00DA1421">
                  <w:rPr>
                    <w:rFonts w:asciiTheme="majorHAnsi" w:hAnsiTheme="majorHAnsi"/>
                    <w:b w:val="0"/>
                    <w:color w:val="000000" w:themeColor="text1"/>
                    <w:szCs w:val="18"/>
                  </w:rPr>
                  <w:t>ShipToAddress2</w:t>
                </w:r>
              </w:p>
            </w:tc>
          </w:sdtContent>
        </w:sdt>
        <w:tc>
          <w:tcPr>
            <w:tcW w:w="3512" w:type="dxa"/>
            <w:gridSpan w:val="2"/>
          </w:tcPr>
          <w:p w:rsidR="006D2645" w:rsidP="0023400D" w:rsidRDefault="000F20E7" w14:paraId="1C3E75C2" w14:textId="77777777">
            <w:pPr>
              <w:contextualSpacing/>
              <w:jc w:val="right"/>
              <w:rPr>
                <w:rFonts w:asciiTheme="majorHAnsi" w:hAnsiTheme="majorHAnsi"/>
                <w:color w:val="0070C0"/>
                <w:sz w:val="28"/>
                <w:szCs w:val="2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alias w:val="#Nav: /Header/CompanyAddress3"/>
                <w:tag w:val="#Nav: Extend Std Sales Invoice/50214"/>
                <w:id w:val="1502928819"/>
                <w:placeholder>
                  <w:docPart w:val="08E25E5792E945EE9538408796962D1A"/>
                </w:placeholder>
                <w:dataBinding w:prefixMappings="xmlns:ns0='urn:microsoft-dynamics-nav/reports/Extend Std Sales Invoice/50214/'" w:xpath="/ns0:NavWordReportXmlPart[1]/ns0:Header[1]/ns0:CompanyAddress3[1]" w:storeItemID="{929A8973-8BB2-4A9A-AD7B-6AF2D3F33C73}"/>
                <w:text/>
              </w:sdtPr>
              <w:sdtEndPr/>
              <w:sdtContent>
                <w:r w:rsidRPr="00BE189F" w:rsidR="006D2645">
                  <w:rPr>
                    <w:rFonts w:asciiTheme="majorHAnsi" w:hAnsiTheme="majorHAnsi"/>
                    <w:sz w:val="18"/>
                    <w:szCs w:val="18"/>
                  </w:rPr>
                  <w:t>CompanyAddress3</w:t>
                </w:r>
              </w:sdtContent>
            </w:sdt>
          </w:p>
        </w:tc>
      </w:tr>
      <w:tr w:rsidR="006D2645" w:rsidTr="007A5051" w14:paraId="45F8CB18" w14:textId="77777777">
        <w:trPr>
          <w:cantSplit/>
          <w:trHeight w:val="190" w:hRule="exact"/>
        </w:trPr>
        <w:sdt>
          <w:sdtPr>
            <w:rPr>
              <w:rFonts w:asciiTheme="majorHAnsi" w:hAnsiTheme="majorHAnsi"/>
              <w:color w:val="000000" w:themeColor="text1"/>
              <w:sz w:val="18"/>
              <w:szCs w:val="18"/>
            </w:rPr>
            <w:alias w:val="#Nav: /Header/CustomerAddress3"/>
            <w:tag w:val="#Nav: Extend Std Sales Invoice/50214"/>
            <w:id w:val="1300962336"/>
            <w:placeholder>
              <w:docPart w:val="DefaultPlaceholder_-1854013440"/>
            </w:placeholder>
            <w:dataBinding w:prefixMappings="xmlns:ns0='urn:microsoft-dynamics-nav/reports/Extend Std Sales Invoice/50214/'" w:xpath="/ns0:NavWordReportXmlPart[1]/ns0:Header[1]/ns0:CustomerAddress3[1]" w:storeItemID="{929A8973-8BB2-4A9A-AD7B-6AF2D3F33C73}"/>
            <w:text/>
          </w:sdtPr>
          <w:sdtEndPr/>
          <w:sdtContent>
            <w:tc>
              <w:tcPr>
                <w:tcW w:w="3513" w:type="dxa"/>
              </w:tcPr>
              <w:p w:rsidRPr="00DA1421" w:rsidR="006D2645" w:rsidP="00EB2DC0" w:rsidRDefault="00DA1421" w14:paraId="45CF5938" w14:textId="77777777">
                <w:pPr>
                  <w:pStyle w:val="NoSpacing"/>
                  <w:rPr>
                    <w:rFonts w:asciiTheme="majorHAnsi" w:hAnsiTheme="majorHAnsi"/>
                    <w:color w:val="000000" w:themeColor="text1"/>
                    <w:sz w:val="18"/>
                    <w:szCs w:val="18"/>
                  </w:rPr>
                </w:pPr>
                <w:r w:rsidRPr="00DA1421">
                  <w:rPr>
                    <w:rFonts w:asciiTheme="majorHAnsi" w:hAnsiTheme="majorHAnsi"/>
                    <w:color w:val="000000" w:themeColor="text1"/>
                    <w:sz w:val="18"/>
                    <w:szCs w:val="18"/>
                  </w:rPr>
                  <w:t>CustomerAddress3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0000" w:themeColor="text1"/>
              <w:szCs w:val="18"/>
            </w:rPr>
            <w:alias w:val="#Nav: /Header/ShipToAddress3"/>
            <w:tag w:val="#Nav: Extend Std Sales Invoice/50214"/>
            <w:id w:val="-611816913"/>
            <w:placeholder>
              <w:docPart w:val="DefaultPlaceholder_-1854013440"/>
            </w:placeholder>
            <w:dataBinding w:prefixMappings="xmlns:ns0='urn:microsoft-dynamics-nav/reports/Extend Std Sales Invoice/50214/'" w:xpath="/ns0:NavWordReportXmlPart[1]/ns0:Header[1]/ns0:ShipToAddress3[1]" w:storeItemID="{929A8973-8BB2-4A9A-AD7B-6AF2D3F33C73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DA1421" w:rsidR="006D2645" w:rsidP="001E29A8" w:rsidRDefault="00DA1421" w14:paraId="3E9E9BE0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0000" w:themeColor="text1"/>
                    <w:szCs w:val="18"/>
                  </w:rPr>
                </w:pPr>
                <w:r w:rsidRPr="00DA1421">
                  <w:rPr>
                    <w:rFonts w:asciiTheme="majorHAnsi" w:hAnsiTheme="majorHAnsi"/>
                    <w:b w:val="0"/>
                    <w:color w:val="000000" w:themeColor="text1"/>
                    <w:szCs w:val="18"/>
                  </w:rPr>
                  <w:t>ShipToAddress3</w:t>
                </w:r>
              </w:p>
            </w:tc>
          </w:sdtContent>
        </w:sdt>
        <w:tc>
          <w:tcPr>
            <w:tcW w:w="3512" w:type="dxa"/>
            <w:gridSpan w:val="2"/>
          </w:tcPr>
          <w:p w:rsidR="006D2645" w:rsidP="0023400D" w:rsidRDefault="000F20E7" w14:paraId="65CEB4BE" w14:textId="77777777">
            <w:pPr>
              <w:contextualSpacing/>
              <w:jc w:val="right"/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sz w:val="18"/>
                  <w:szCs w:val="18"/>
                </w:rPr>
                <w:alias w:val="#Nav: /Header/CompanyAddress4"/>
                <w:tag w:val="#Nav: Extend Std Sales Invoice/50214"/>
                <w:id w:val="1533605710"/>
                <w:placeholder>
                  <w:docPart w:val="571C7001ED0A4815BA0A1B387B8BC205"/>
                </w:placeholder>
                <w:dataBinding w:prefixMappings="xmlns:ns0='urn:microsoft-dynamics-nav/reports/Extend Std Sales Invoice/50214/'" w:xpath="/ns0:NavWordReportXmlPart[1]/ns0:Header[1]/ns0:CompanyAddress4[1]" w:storeItemID="{929A8973-8BB2-4A9A-AD7B-6AF2D3F33C73}"/>
                <w:text/>
              </w:sdtPr>
              <w:sdtEndPr/>
              <w:sdtContent>
                <w:r w:rsidRPr="00BE189F" w:rsidR="006D2645">
                  <w:rPr>
                    <w:rFonts w:asciiTheme="majorHAnsi" w:hAnsiTheme="majorHAnsi"/>
                    <w:sz w:val="18"/>
                    <w:szCs w:val="18"/>
                  </w:rPr>
                  <w:t>CompanyAddress4</w:t>
                </w:r>
              </w:sdtContent>
            </w:sdt>
          </w:p>
        </w:tc>
      </w:tr>
      <w:tr w:rsidR="006D2645" w:rsidTr="007A5051" w14:paraId="51BA89B3" w14:textId="77777777">
        <w:trPr>
          <w:cantSplit/>
          <w:trHeight w:val="199" w:hRule="exact"/>
        </w:trPr>
        <w:sdt>
          <w:sdtPr>
            <w:rPr>
              <w:rFonts w:asciiTheme="majorHAnsi" w:hAnsiTheme="majorHAnsi"/>
              <w:color w:val="000000" w:themeColor="text1"/>
              <w:sz w:val="18"/>
              <w:szCs w:val="18"/>
            </w:rPr>
            <w:alias w:val="#Nav: /Header/CustomerAddress4"/>
            <w:tag w:val="#Nav: Extend Std Sales Invoice/50214"/>
            <w:id w:val="1462611846"/>
            <w:placeholder>
              <w:docPart w:val="DefaultPlaceholder_-1854013440"/>
            </w:placeholder>
            <w:dataBinding w:prefixMappings="xmlns:ns0='urn:microsoft-dynamics-nav/reports/Extend Std Sales Invoice/50214/'" w:xpath="/ns0:NavWordReportXmlPart[1]/ns0:Header[1]/ns0:CustomerAddress4[1]" w:storeItemID="{929A8973-8BB2-4A9A-AD7B-6AF2D3F33C73}"/>
            <w:text/>
          </w:sdtPr>
          <w:sdtEndPr/>
          <w:sdtContent>
            <w:tc>
              <w:tcPr>
                <w:tcW w:w="3513" w:type="dxa"/>
              </w:tcPr>
              <w:p w:rsidRPr="00DA1421" w:rsidR="006D2645" w:rsidP="006D2645" w:rsidRDefault="00DA1421" w14:paraId="74942B09" w14:textId="77777777">
                <w:pPr>
                  <w:pStyle w:val="NoSpacing"/>
                  <w:rPr>
                    <w:rFonts w:asciiTheme="majorHAnsi" w:hAnsiTheme="majorHAnsi"/>
                    <w:color w:val="000000" w:themeColor="text1"/>
                    <w:sz w:val="18"/>
                    <w:szCs w:val="18"/>
                  </w:rPr>
                </w:pPr>
                <w:r w:rsidRPr="00DA1421">
                  <w:rPr>
                    <w:rFonts w:asciiTheme="majorHAnsi" w:hAnsiTheme="majorHAnsi"/>
                    <w:color w:val="000000" w:themeColor="text1"/>
                    <w:sz w:val="18"/>
                    <w:szCs w:val="18"/>
                  </w:rPr>
                  <w:t>CustomerAddress4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0000" w:themeColor="text1"/>
              <w:szCs w:val="18"/>
            </w:rPr>
            <w:alias w:val="#Nav: /Header/ShipToAddress4"/>
            <w:tag w:val="#Nav: Extend Std Sales Invoice/50214"/>
            <w:id w:val="-526556799"/>
            <w:placeholder>
              <w:docPart w:val="DefaultPlaceholder_-1854013440"/>
            </w:placeholder>
            <w:dataBinding w:prefixMappings="xmlns:ns0='urn:microsoft-dynamics-nav/reports/Extend Std Sales Invoice/50214/'" w:xpath="/ns0:NavWordReportXmlPart[1]/ns0:Header[1]/ns0:ShipToAddress4[1]" w:storeItemID="{929A8973-8BB2-4A9A-AD7B-6AF2D3F33C73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DA1421" w:rsidR="006D2645" w:rsidP="006D2645" w:rsidRDefault="00DA1421" w14:paraId="7343F7DF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0000" w:themeColor="text1"/>
                    <w:szCs w:val="18"/>
                  </w:rPr>
                </w:pPr>
                <w:r w:rsidRPr="00DA1421">
                  <w:rPr>
                    <w:rFonts w:asciiTheme="majorHAnsi" w:hAnsiTheme="majorHAnsi"/>
                    <w:b w:val="0"/>
                    <w:color w:val="000000" w:themeColor="text1"/>
                    <w:szCs w:val="18"/>
                  </w:rPr>
                  <w:t>ShipToAddress4</w:t>
                </w:r>
              </w:p>
            </w:tc>
          </w:sdtContent>
        </w:sdt>
        <w:tc>
          <w:tcPr>
            <w:tcW w:w="3512" w:type="dxa"/>
            <w:gridSpan w:val="2"/>
          </w:tcPr>
          <w:p w:rsidRPr="00BE189F" w:rsidR="006D2645" w:rsidP="006D2645" w:rsidRDefault="006D2645" w14:paraId="11890CBE" w14:textId="77777777">
            <w:pPr>
              <w:pStyle w:val="NoSpacing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BE189F">
              <w:rPr>
                <w:rFonts w:asciiTheme="majorHAnsi" w:hAnsiTheme="majorHAnsi"/>
                <w:sz w:val="18"/>
                <w:szCs w:val="18"/>
              </w:rPr>
              <w:t>Phone No. 780-912-1020</w:t>
            </w:r>
          </w:p>
        </w:tc>
      </w:tr>
      <w:tr w:rsidR="00DA1421" w:rsidTr="007A5051" w14:paraId="2099950D" w14:textId="77777777">
        <w:trPr>
          <w:cantSplit/>
          <w:trHeight w:val="199" w:hRule="exact"/>
        </w:trPr>
        <w:sdt>
          <w:sdtPr>
            <w:rPr>
              <w:rFonts w:asciiTheme="majorHAnsi" w:hAnsiTheme="majorHAnsi"/>
              <w:color w:val="000000" w:themeColor="text1"/>
              <w:sz w:val="18"/>
              <w:szCs w:val="18"/>
            </w:rPr>
            <w:alias w:val="#Nav: /Header/CustomerAddress5"/>
            <w:tag w:val="#Nav: Extend Std Sales Invoice/50214"/>
            <w:id w:val="388855206"/>
            <w:placeholder>
              <w:docPart w:val="DefaultPlaceholder_-1854013440"/>
            </w:placeholder>
            <w:dataBinding w:prefixMappings="xmlns:ns0='urn:microsoft-dynamics-nav/reports/Extend Std Sales Invoice/50214/'" w:xpath="/ns0:NavWordReportXmlPart[1]/ns0:Header[1]/ns0:CustomerAddress5[1]" w:storeItemID="{929A8973-8BB2-4A9A-AD7B-6AF2D3F33C73}"/>
            <w:text/>
          </w:sdtPr>
          <w:sdtEndPr/>
          <w:sdtContent>
            <w:tc>
              <w:tcPr>
                <w:tcW w:w="3513" w:type="dxa"/>
              </w:tcPr>
              <w:p w:rsidRPr="00DA1421" w:rsidR="00DA1421" w:rsidP="006D2645" w:rsidRDefault="00DA1421" w14:paraId="7C416619" w14:textId="77777777">
                <w:pPr>
                  <w:pStyle w:val="NoSpacing"/>
                  <w:rPr>
                    <w:rFonts w:asciiTheme="majorHAnsi" w:hAnsiTheme="majorHAnsi"/>
                    <w:color w:val="000000" w:themeColor="text1"/>
                    <w:sz w:val="18"/>
                    <w:szCs w:val="18"/>
                  </w:rPr>
                </w:pPr>
                <w:r w:rsidRPr="00DA1421">
                  <w:rPr>
                    <w:rFonts w:asciiTheme="majorHAnsi" w:hAnsiTheme="majorHAnsi"/>
                    <w:color w:val="000000" w:themeColor="text1"/>
                    <w:sz w:val="18"/>
                    <w:szCs w:val="18"/>
                  </w:rPr>
                  <w:t>CustomerAddress5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0000" w:themeColor="text1"/>
              <w:szCs w:val="18"/>
            </w:rPr>
            <w:alias w:val="#Nav: /Header/ShipToAddress5"/>
            <w:tag w:val="#Nav: Extend Std Sales Invoice/50214"/>
            <w:id w:val="1343509233"/>
            <w:placeholder>
              <w:docPart w:val="DefaultPlaceholder_-1854013440"/>
            </w:placeholder>
            <w:dataBinding w:prefixMappings="xmlns:ns0='urn:microsoft-dynamics-nav/reports/Extend Std Sales Invoice/50214/'" w:xpath="/ns0:NavWordReportXmlPart[1]/ns0:Header[1]/ns0:ShipToAddress5[1]" w:storeItemID="{929A8973-8BB2-4A9A-AD7B-6AF2D3F33C73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DA1421" w:rsidR="00DA1421" w:rsidP="006D2645" w:rsidRDefault="00DA1421" w14:paraId="73F6D79F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0000" w:themeColor="text1"/>
                    <w:szCs w:val="18"/>
                  </w:rPr>
                </w:pPr>
                <w:r w:rsidRPr="00DA1421">
                  <w:rPr>
                    <w:rFonts w:asciiTheme="majorHAnsi" w:hAnsiTheme="majorHAnsi"/>
                    <w:b w:val="0"/>
                    <w:color w:val="000000" w:themeColor="text1"/>
                    <w:szCs w:val="18"/>
                  </w:rPr>
                  <w:t>ShipToAddress5</w:t>
                </w:r>
              </w:p>
            </w:tc>
          </w:sdtContent>
        </w:sdt>
        <w:tc>
          <w:tcPr>
            <w:tcW w:w="3512" w:type="dxa"/>
            <w:gridSpan w:val="2"/>
          </w:tcPr>
          <w:p w:rsidRPr="00BE189F" w:rsidR="00DA1421" w:rsidP="006D2645" w:rsidRDefault="00DA1421" w14:paraId="5FBAE96B" w14:textId="77777777">
            <w:pPr>
              <w:pStyle w:val="NoSpacing"/>
              <w:jc w:val="right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DA1421" w:rsidTr="007A5051" w14:paraId="00DC13F8" w14:textId="77777777">
        <w:trPr>
          <w:cantSplit/>
          <w:trHeight w:val="360" w:hRule="exact"/>
        </w:trPr>
        <w:sdt>
          <w:sdtPr>
            <w:rPr>
              <w:rFonts w:asciiTheme="majorHAnsi" w:hAnsiTheme="majorHAnsi"/>
              <w:color w:val="000000" w:themeColor="text1"/>
              <w:sz w:val="18"/>
              <w:szCs w:val="18"/>
            </w:rPr>
            <w:alias w:val="#Nav: /Header/CustomerAddress6"/>
            <w:tag w:val="#Nav: Extend Std Sales Invoice/50214"/>
            <w:id w:val="-977522165"/>
            <w:placeholder>
              <w:docPart w:val="DefaultPlaceholder_-1854013440"/>
            </w:placeholder>
            <w:dataBinding w:prefixMappings="xmlns:ns0='urn:microsoft-dynamics-nav/reports/Extend Std Sales Invoice/50214/'" w:xpath="/ns0:NavWordReportXmlPart[1]/ns0:Header[1]/ns0:CustomerAddress6[1]" w:storeItemID="{929A8973-8BB2-4A9A-AD7B-6AF2D3F33C73}"/>
            <w:text/>
          </w:sdtPr>
          <w:sdtEndPr/>
          <w:sdtContent>
            <w:tc>
              <w:tcPr>
                <w:tcW w:w="3513" w:type="dxa"/>
              </w:tcPr>
              <w:p w:rsidRPr="00DA1421" w:rsidR="00DA1421" w:rsidP="006D2645" w:rsidRDefault="00DA1421" w14:paraId="3EF7CBC5" w14:textId="77777777">
                <w:pPr>
                  <w:pStyle w:val="NoSpacing"/>
                  <w:rPr>
                    <w:rFonts w:asciiTheme="majorHAnsi" w:hAnsiTheme="majorHAnsi"/>
                    <w:color w:val="000000" w:themeColor="text1"/>
                    <w:sz w:val="18"/>
                    <w:szCs w:val="18"/>
                  </w:rPr>
                </w:pPr>
                <w:r w:rsidRPr="00DA1421">
                  <w:rPr>
                    <w:rFonts w:asciiTheme="majorHAnsi" w:hAnsiTheme="majorHAnsi"/>
                    <w:color w:val="000000" w:themeColor="text1"/>
                    <w:sz w:val="18"/>
                    <w:szCs w:val="18"/>
                  </w:rPr>
                  <w:t>CustomerAddress6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0000" w:themeColor="text1"/>
              <w:szCs w:val="18"/>
            </w:rPr>
            <w:alias w:val="#Nav: /Header/ShipToAddress6"/>
            <w:tag w:val="#Nav: Extend Std Sales Invoice/50214"/>
            <w:id w:val="1245919948"/>
            <w:placeholder>
              <w:docPart w:val="DefaultPlaceholder_-1854013440"/>
            </w:placeholder>
            <w:dataBinding w:prefixMappings="xmlns:ns0='urn:microsoft-dynamics-nav/reports/Extend Std Sales Invoice/50214/'" w:xpath="/ns0:NavWordReportXmlPart[1]/ns0:Header[1]/ns0:ShipToAddress6[1]" w:storeItemID="{929A8973-8BB2-4A9A-AD7B-6AF2D3F33C73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DA1421" w:rsidR="00DA1421" w:rsidP="006D2645" w:rsidRDefault="00DA1421" w14:paraId="4351194F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0000" w:themeColor="text1"/>
                    <w:szCs w:val="18"/>
                  </w:rPr>
                </w:pPr>
                <w:r w:rsidRPr="00DA1421">
                  <w:rPr>
                    <w:rFonts w:asciiTheme="majorHAnsi" w:hAnsiTheme="majorHAnsi"/>
                    <w:b w:val="0"/>
                    <w:color w:val="000000" w:themeColor="text1"/>
                    <w:szCs w:val="18"/>
                  </w:rPr>
                  <w:t>ShipToAddress6</w:t>
                </w:r>
              </w:p>
            </w:tc>
          </w:sdtContent>
        </w:sdt>
        <w:tc>
          <w:tcPr>
            <w:tcW w:w="3512" w:type="dxa"/>
            <w:gridSpan w:val="2"/>
          </w:tcPr>
          <w:p w:rsidRPr="00BE189F" w:rsidR="00DA1421" w:rsidP="006D2645" w:rsidRDefault="00DA1421" w14:paraId="1944D640" w14:textId="77777777">
            <w:pPr>
              <w:pStyle w:val="NoSpacing"/>
              <w:jc w:val="right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100BB" w:rsidTr="007A5051" w14:paraId="5E0DC8AD" w14:textId="77777777">
        <w:trPr>
          <w:cantSplit/>
          <w:trHeight w:val="280" w:hRule="exact"/>
        </w:trPr>
        <w:tc>
          <w:tcPr>
            <w:tcW w:w="3513" w:type="dxa"/>
          </w:tcPr>
          <w:p w:rsidR="00F100BB" w:rsidP="006D2645" w:rsidRDefault="00F100BB" w14:paraId="280CE788" w14:textId="77777777">
            <w:pPr>
              <w:pStyle w:val="NoSpacing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3514" w:type="dxa"/>
            <w:gridSpan w:val="2"/>
          </w:tcPr>
          <w:p w:rsidR="00F100BB" w:rsidP="006D2645" w:rsidRDefault="00F100BB" w14:paraId="121B1EAF" w14:textId="77777777">
            <w:pPr>
              <w:pStyle w:val="Heading1"/>
              <w:outlineLvl w:val="0"/>
              <w:rPr>
                <w:rFonts w:asciiTheme="majorHAnsi" w:hAnsiTheme="majorHAnsi"/>
                <w:b w:val="0"/>
                <w:color w:val="000000" w:themeColor="text1"/>
                <w:szCs w:val="18"/>
              </w:rPr>
            </w:pPr>
          </w:p>
        </w:tc>
        <w:tc>
          <w:tcPr>
            <w:tcW w:w="3512" w:type="dxa"/>
            <w:gridSpan w:val="2"/>
          </w:tcPr>
          <w:p w:rsidRPr="00BE189F" w:rsidR="00F100BB" w:rsidP="006D2645" w:rsidRDefault="00F100BB" w14:paraId="3574D4A0" w14:textId="77777777">
            <w:pPr>
              <w:pStyle w:val="NoSpacing"/>
              <w:jc w:val="right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9"/>
        <w:tblW w:w="105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858"/>
        <w:gridCol w:w="2695"/>
        <w:gridCol w:w="2345"/>
      </w:tblGrid>
      <w:tr w:rsidRPr="001130B4" w:rsidR="002A47A1" w:rsidTr="00595263" w14:paraId="7306E372" w14:textId="77777777">
        <w:trPr>
          <w:trHeight w:val="267"/>
        </w:trPr>
        <w:tc>
          <w:tcPr>
            <w:tcW w:w="2632" w:type="dxa"/>
          </w:tcPr>
          <w:p w:rsidRPr="001130B4" w:rsidR="002A47A1" w:rsidP="002A47A1" w:rsidRDefault="004913DB" w14:paraId="15F6C5D9" w14:textId="77777777">
            <w:pPr>
              <w:pStyle w:val="Heading1"/>
              <w:contextualSpacing/>
              <w:outlineLvl w:val="0"/>
              <w:rPr>
                <w:rFonts w:asciiTheme="majorHAnsi" w:hAnsiTheme="majorHAnsi"/>
                <w:b w:val="0"/>
                <w:color w:val="0070C0"/>
                <w:szCs w:val="18"/>
              </w:rPr>
            </w:pPr>
            <w:r>
              <w:rPr>
                <w:rFonts w:asciiTheme="majorHAnsi" w:hAnsiTheme="majorHAnsi"/>
                <w:b w:val="0"/>
                <w:color w:val="0070C0"/>
                <w:szCs w:val="18"/>
              </w:rPr>
              <w:t>Customer PO No.</w:t>
            </w:r>
          </w:p>
        </w:tc>
        <w:tc>
          <w:tcPr>
            <w:tcW w:w="2858" w:type="dxa"/>
          </w:tcPr>
          <w:p w:rsidRPr="001130B4" w:rsidR="002A47A1" w:rsidP="004913DB" w:rsidRDefault="004913DB" w14:paraId="3710C484" w14:textId="23EF4A20">
            <w:pPr>
              <w:pStyle w:val="Heading1"/>
              <w:contextualSpacing/>
              <w:outlineLvl w:val="0"/>
              <w:rPr>
                <w:rFonts w:asciiTheme="majorHAnsi" w:hAnsiTheme="majorHAnsi"/>
                <w:b w:val="0"/>
                <w:color w:val="0070C0"/>
                <w:szCs w:val="18"/>
              </w:rPr>
            </w:pPr>
            <w:r>
              <w:rPr>
                <w:rFonts w:asciiTheme="majorHAnsi" w:hAnsiTheme="majorHAnsi"/>
                <w:b w:val="0"/>
                <w:color w:val="0070C0"/>
                <w:szCs w:val="18"/>
              </w:rPr>
              <w:t>Shipping Agen</w:t>
            </w:r>
            <w:r w:rsidR="00595263">
              <w:rPr>
                <w:rFonts w:asciiTheme="majorHAnsi" w:hAnsiTheme="majorHAnsi"/>
                <w:b w:val="0"/>
                <w:color w:val="0070C0"/>
                <w:szCs w:val="18"/>
              </w:rPr>
              <w:t>t</w:t>
            </w:r>
          </w:p>
        </w:tc>
        <w:tc>
          <w:tcPr>
            <w:tcW w:w="2695" w:type="dxa"/>
          </w:tcPr>
          <w:p w:rsidRPr="001130B4" w:rsidR="002A47A1" w:rsidP="002A47A1" w:rsidRDefault="00BB313C" w14:paraId="194FC127" w14:textId="7F943469">
            <w:pPr>
              <w:pStyle w:val="Heading1"/>
              <w:contextualSpacing/>
              <w:outlineLvl w:val="0"/>
              <w:rPr>
                <w:rFonts w:asciiTheme="majorHAnsi" w:hAnsiTheme="majorHAnsi"/>
                <w:b w:val="0"/>
                <w:color w:val="0070C0"/>
                <w:szCs w:val="18"/>
              </w:rPr>
            </w:pPr>
            <w:r w:rsidRPr="00BB313C">
              <w:rPr>
                <w:rFonts w:asciiTheme="majorHAnsi" w:hAnsiTheme="majorHAnsi"/>
                <w:b w:val="0"/>
                <w:color w:val="0070C0"/>
                <w:szCs w:val="18"/>
              </w:rPr>
              <w:t>Invoice Date</w:t>
            </w:r>
          </w:p>
        </w:tc>
        <w:tc>
          <w:tcPr>
            <w:tcW w:w="2345" w:type="dxa"/>
            <w:tcMar>
              <w:right w:w="0" w:type="dxa"/>
            </w:tcMar>
          </w:tcPr>
          <w:p w:rsidRPr="001130B4" w:rsidR="002A47A1" w:rsidP="002A47A1" w:rsidRDefault="004913DB" w14:paraId="23B1B203" w14:textId="77777777">
            <w:pPr>
              <w:pStyle w:val="Heading1"/>
              <w:contextualSpacing/>
              <w:outlineLvl w:val="0"/>
              <w:rPr>
                <w:rFonts w:asciiTheme="majorHAnsi" w:hAnsiTheme="majorHAnsi"/>
                <w:b w:val="0"/>
                <w:color w:val="0070C0"/>
                <w:szCs w:val="18"/>
              </w:rPr>
            </w:pPr>
            <w:r>
              <w:rPr>
                <w:rFonts w:asciiTheme="majorHAnsi" w:hAnsiTheme="majorHAnsi"/>
                <w:b w:val="0"/>
                <w:color w:val="0070C0"/>
                <w:szCs w:val="18"/>
                <w:lang w:val="da-DK"/>
              </w:rPr>
              <w:t>Payment Terms</w:t>
            </w:r>
          </w:p>
        </w:tc>
      </w:tr>
      <w:tr w:rsidRPr="001130B4" w:rsidR="002A47A1" w:rsidTr="00595263" w14:paraId="3AA60412" w14:textId="77777777">
        <w:trPr>
          <w:trHeight w:val="312"/>
        </w:trPr>
        <w:sdt>
          <w:sdtPr>
            <w:rPr>
              <w:rFonts w:asciiTheme="majorHAnsi" w:hAnsiTheme="majorHAnsi"/>
              <w:sz w:val="18"/>
              <w:szCs w:val="18"/>
            </w:rPr>
            <w:alias w:val="#Nav: /Header/CustomerPONumber"/>
            <w:tag w:val="#Nav: Extend Std Sales Invoice/50214"/>
            <w:id w:val="303815069"/>
            <w:placeholder>
              <w:docPart w:val="196682E7B14040F0986B9D20EB9DF6BB"/>
            </w:placeholder>
            <w:dataBinding w:prefixMappings="xmlns:ns0='urn:microsoft-dynamics-nav/reports/Extend Std Sales Invoice/50214/'" w:xpath="/ns0:NavWordReportXmlPart[1]/ns0:Header[1]/ns0:CustomerPONumber[1]" w:storeItemID="{929A8973-8BB2-4A9A-AD7B-6AF2D3F33C73}"/>
            <w:text/>
          </w:sdtPr>
          <w:sdtEndPr/>
          <w:sdtContent>
            <w:tc>
              <w:tcPr>
                <w:tcW w:w="2632" w:type="dxa"/>
              </w:tcPr>
              <w:p w:rsidRPr="001130B4" w:rsidR="002A47A1" w:rsidP="002A47A1" w:rsidRDefault="002A47A1" w14:paraId="6A507BC1" w14:textId="77777777">
                <w:pPr>
                  <w:pStyle w:val="NoSpacing"/>
                  <w:contextualSpacing/>
                  <w:rPr>
                    <w:rFonts w:asciiTheme="majorHAnsi" w:hAnsiTheme="majorHAnsi"/>
                    <w:sz w:val="18"/>
                    <w:szCs w:val="18"/>
                  </w:rPr>
                </w:pPr>
                <w:proofErr w:type="spellStart"/>
                <w:r w:rsidRPr="001130B4">
                  <w:rPr>
                    <w:rFonts w:asciiTheme="majorHAnsi" w:hAnsiTheme="majorHAnsi"/>
                    <w:sz w:val="18"/>
                    <w:szCs w:val="18"/>
                  </w:rPr>
                  <w:t>CustomerPONumber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sz w:val="18"/>
              <w:szCs w:val="18"/>
            </w:rPr>
            <w:id w:val="-2146102679"/>
            <w:placeholder>
              <w:docPart w:val="DefaultPlaceholder_-1854013440"/>
            </w:placeholder>
            <w:dataBinding w:prefixMappings="xmlns:ns0='urn:microsoft-dynamics-nav/reports/Extend Std Sales Invoice/50214/'" w:xpath="/ns0:NavWordReportXmlPart[1]/ns0:Header[1]/ns0:ShippingAgentName[1]" w:storeItemID="{929A8973-8BB2-4A9A-AD7B-6AF2D3F33C73}"/>
            <w:text/>
            <w:alias w:val="#Nav: /Header/ShippingAgentName"/>
            <w:tag w:val="#Nav: Extend Std Sales Invoice/50214"/>
          </w:sdtPr>
          <w:sdtContent>
            <w:tc>
              <w:tcPr>
                <w:tcW w:w="2858" w:type="dxa"/>
              </w:tcPr>
              <w:p w:rsidRPr="001130B4" w:rsidR="002A47A1" w:rsidP="0081158C" w:rsidRDefault="00595263" w14:paraId="2CA89852" w14:textId="581231AF">
                <w:pPr>
                  <w:pStyle w:val="NoSpacing"/>
                  <w:contextualSpacing/>
                  <w:rPr>
                    <w:rFonts w:asciiTheme="majorHAnsi" w:hAnsiTheme="majorHAns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sz w:val="18"/>
                    <w:szCs w:val="18"/>
                  </w:rPr>
                  <w:t>ShippingAgentName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sz w:val="18"/>
              <w:szCs w:val="18"/>
            </w:rPr>
            <w:alias w:val="#Nav: /Header/DocumentDate"/>
            <w:tag w:val="#Nav: Extend Std Sales Invoice/50214"/>
            <w:id w:val="-910004933"/>
            <w:placeholder>
              <w:docPart w:val="DefaultPlaceholder_-1854013440"/>
            </w:placeholder>
            <w:dataBinding w:prefixMappings="xmlns:ns0='urn:microsoft-dynamics-nav/reports/Extend Std Sales Invoice/50214/'" w:xpath="/ns0:NavWordReportXmlPart[1]/ns0:Header[1]/ns0:DocumentDate[1]" w:storeItemID="{929A8973-8BB2-4A9A-AD7B-6AF2D3F33C73}"/>
            <w:text/>
          </w:sdtPr>
          <w:sdtEndPr/>
          <w:sdtContent>
            <w:tc>
              <w:tcPr>
                <w:tcW w:w="2695" w:type="dxa"/>
              </w:tcPr>
              <w:p w:rsidRPr="001130B4" w:rsidR="002A47A1" w:rsidP="002A47A1" w:rsidRDefault="00BB313C" w14:paraId="5AE84945" w14:textId="53C00AD7">
                <w:pPr>
                  <w:pStyle w:val="NoSpacing"/>
                  <w:contextualSpacing/>
                  <w:rPr>
                    <w:rFonts w:asciiTheme="majorHAnsi" w:hAnsiTheme="majorHAns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sz w:val="18"/>
                    <w:szCs w:val="18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sz w:val="18"/>
              <w:szCs w:val="18"/>
            </w:rPr>
            <w:alias w:val="#Nav: /Header/PaymentTermsDescription"/>
            <w:tag w:val="#Nav: Extend Std Sales Invoice/50214"/>
            <w:id w:val="-419950001"/>
            <w:placeholder>
              <w:docPart w:val="58EA67B7088F43A9A23B763869A9C6A9"/>
            </w:placeholder>
            <w:dataBinding w:prefixMappings="xmlns:ns0='urn:microsoft-dynamics-nav/reports/Extend Std Sales Invoice/50214/'" w:xpath="/ns0:NavWordReportXmlPart[1]/ns0:Header[1]/ns0:PaymentTermsDescription[1]" w:storeItemID="{929A8973-8BB2-4A9A-AD7B-6AF2D3F33C73}"/>
            <w:text/>
          </w:sdtPr>
          <w:sdtEndPr/>
          <w:sdtContent>
            <w:tc>
              <w:tcPr>
                <w:tcW w:w="2345" w:type="dxa"/>
                <w:tcMar>
                  <w:right w:w="0" w:type="dxa"/>
                </w:tcMar>
              </w:tcPr>
              <w:p w:rsidRPr="001130B4" w:rsidR="002A47A1" w:rsidP="002A47A1" w:rsidRDefault="00AB77FA" w14:paraId="1C4FC0D9" w14:textId="77777777">
                <w:pPr>
                  <w:pStyle w:val="NoSpacing"/>
                  <w:contextualSpacing/>
                  <w:rPr>
                    <w:rFonts w:asciiTheme="majorHAnsi" w:hAnsiTheme="majorHAns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sz w:val="18"/>
                    <w:szCs w:val="18"/>
                  </w:rPr>
                  <w:t>PaymentTermsDescription</w:t>
                </w:r>
                <w:proofErr w:type="spellEnd"/>
              </w:p>
            </w:tc>
          </w:sdtContent>
        </w:sdt>
      </w:tr>
      <w:tr w:rsidRPr="001130B4" w:rsidR="0081158C" w:rsidTr="00595263" w14:paraId="46C5E274" w14:textId="77777777">
        <w:trPr>
          <w:trHeight w:val="312"/>
        </w:trPr>
        <w:tc>
          <w:tcPr>
            <w:tcW w:w="2632" w:type="dxa"/>
          </w:tcPr>
          <w:p w:rsidR="0081158C" w:rsidP="002A47A1" w:rsidRDefault="0081158C" w14:paraId="0DF70C12" w14:textId="77777777">
            <w:pPr>
              <w:pStyle w:val="NoSpacing"/>
              <w:contextualSpacing/>
              <w:rPr>
                <w:rFonts w:asciiTheme="majorHAnsi" w:hAnsiTheme="majorHAnsi"/>
                <w:sz w:val="18"/>
                <w:szCs w:val="18"/>
              </w:rPr>
            </w:pPr>
            <w:r w:rsidRPr="0081158C">
              <w:rPr>
                <w:rFonts w:asciiTheme="majorHAnsi" w:hAnsiTheme="majorHAnsi"/>
                <w:color w:val="0070C0"/>
                <w:sz w:val="18"/>
                <w:szCs w:val="18"/>
              </w:rPr>
              <w:t>Order No.</w:t>
            </w:r>
          </w:p>
        </w:tc>
        <w:tc>
          <w:tcPr>
            <w:tcW w:w="2858" w:type="dxa"/>
          </w:tcPr>
          <w:p w:rsidRPr="0081158C" w:rsidR="0081158C" w:rsidP="0081158C" w:rsidRDefault="0081158C" w14:paraId="5996C6BC" w14:textId="77777777">
            <w:pPr>
              <w:pStyle w:val="NoSpacing"/>
              <w:contextualSpacing/>
              <w:rPr>
                <w:rFonts w:asciiTheme="majorHAnsi" w:hAnsiTheme="majorHAnsi"/>
                <w:color w:val="0070C0"/>
                <w:sz w:val="18"/>
                <w:szCs w:val="18"/>
              </w:rPr>
            </w:pPr>
            <w:r w:rsidRPr="0081158C">
              <w:rPr>
                <w:rFonts w:asciiTheme="majorHAnsi" w:hAnsiTheme="majorHAnsi"/>
                <w:color w:val="0070C0"/>
                <w:sz w:val="18"/>
                <w:szCs w:val="18"/>
              </w:rPr>
              <w:t>Package Tracking No.</w:t>
            </w:r>
          </w:p>
        </w:tc>
        <w:tc>
          <w:tcPr>
            <w:tcW w:w="2695" w:type="dxa"/>
          </w:tcPr>
          <w:p w:rsidRPr="0081158C" w:rsidR="0081158C" w:rsidP="002A47A1" w:rsidRDefault="00BB313C" w14:paraId="0852FCFB" w14:textId="229ECE2A">
            <w:pPr>
              <w:pStyle w:val="NoSpacing"/>
              <w:contextualSpacing/>
              <w:rPr>
                <w:rFonts w:asciiTheme="majorHAnsi" w:hAnsiTheme="majorHAnsi"/>
                <w:color w:val="0070C0"/>
                <w:sz w:val="18"/>
                <w:szCs w:val="18"/>
              </w:rPr>
            </w:pPr>
            <w:r w:rsidRPr="00BB313C">
              <w:rPr>
                <w:rFonts w:asciiTheme="majorHAnsi" w:hAnsiTheme="majorHAnsi"/>
                <w:color w:val="0070C0"/>
                <w:sz w:val="18"/>
                <w:szCs w:val="18"/>
              </w:rPr>
              <w:t>Due Date</w:t>
            </w:r>
          </w:p>
        </w:tc>
        <w:tc>
          <w:tcPr>
            <w:tcW w:w="2345" w:type="dxa"/>
            <w:tcMar>
              <w:right w:w="0" w:type="dxa"/>
            </w:tcMar>
          </w:tcPr>
          <w:p w:rsidRPr="0081158C" w:rsidR="0081158C" w:rsidP="002A47A1" w:rsidRDefault="00BB313C" w14:paraId="72BFE520" w14:textId="34E394C5">
            <w:pPr>
              <w:pStyle w:val="NoSpacing"/>
              <w:contextualSpacing/>
              <w:rPr>
                <w:rFonts w:asciiTheme="majorHAnsi" w:hAnsiTheme="majorHAnsi"/>
                <w:color w:val="0070C0"/>
                <w:sz w:val="18"/>
                <w:szCs w:val="18"/>
              </w:rPr>
            </w:pPr>
            <w:r w:rsidRPr="006C4613">
              <w:rPr>
                <w:rFonts w:asciiTheme="majorHAnsi" w:hAnsiTheme="majorHAnsi"/>
                <w:color w:val="0070C0"/>
                <w:sz w:val="18"/>
                <w:szCs w:val="18"/>
              </w:rPr>
              <w:t>Sales Person</w:t>
            </w:r>
          </w:p>
        </w:tc>
      </w:tr>
      <w:tr w:rsidRPr="001130B4" w:rsidR="0081158C" w:rsidTr="00595263" w14:paraId="6E6F8D92" w14:textId="77777777">
        <w:trPr>
          <w:trHeight w:val="312"/>
        </w:trPr>
        <w:sdt>
          <w:sdtPr>
            <w:rPr>
              <w:rFonts w:asciiTheme="majorHAnsi" w:hAnsiTheme="majorHAnsi"/>
              <w:sz w:val="18"/>
              <w:szCs w:val="18"/>
            </w:rPr>
            <w:alias w:val="#Nav: /Header/OrderNo"/>
            <w:tag w:val="#Nav: Extend Std Sales Invoice/50214"/>
            <w:id w:val="-831443240"/>
            <w:placeholder>
              <w:docPart w:val="DefaultPlaceholder_-1854013440"/>
            </w:placeholder>
            <w:dataBinding w:prefixMappings="xmlns:ns0='urn:microsoft-dynamics-nav/reports/Extend Std Sales Invoice/50214/'" w:xpath="/ns0:NavWordReportXmlPart[1]/ns0:Header[1]/ns0:OrderNo[1]" w:storeItemID="{929A8973-8BB2-4A9A-AD7B-6AF2D3F33C73}"/>
            <w:text/>
          </w:sdtPr>
          <w:sdtEndPr/>
          <w:sdtContent>
            <w:tc>
              <w:tcPr>
                <w:tcW w:w="2632" w:type="dxa"/>
              </w:tcPr>
              <w:p w:rsidR="0081158C" w:rsidP="002A47A1" w:rsidRDefault="0081158C" w14:paraId="308D5049" w14:textId="77777777">
                <w:pPr>
                  <w:pStyle w:val="NoSpacing"/>
                  <w:contextualSpacing/>
                  <w:rPr>
                    <w:rFonts w:asciiTheme="majorHAnsi" w:hAnsiTheme="majorHAns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sz w:val="18"/>
                    <w:szCs w:val="18"/>
                  </w:rPr>
                  <w:t>OrderNo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sz w:val="18"/>
              <w:szCs w:val="18"/>
            </w:rPr>
            <w:alias w:val="#Nav: /Header/PackageTrackingNo"/>
            <w:tag w:val="#Nav: Extend Std Sales Invoice/50214"/>
            <w:id w:val="-505899744"/>
            <w:placeholder>
              <w:docPart w:val="DefaultPlaceholder_-1854013440"/>
            </w:placeholder>
            <w:dataBinding w:prefixMappings="xmlns:ns0='urn:microsoft-dynamics-nav/reports/Extend Std Sales Invoice/50214/'" w:xpath="/ns0:NavWordReportXmlPart[1]/ns0:Header[1]/ns0:PackageTrackingNo[1]" w:storeItemID="{929A8973-8BB2-4A9A-AD7B-6AF2D3F33C73}"/>
            <w:text/>
          </w:sdtPr>
          <w:sdtEndPr/>
          <w:sdtContent>
            <w:tc>
              <w:tcPr>
                <w:tcW w:w="2858" w:type="dxa"/>
              </w:tcPr>
              <w:p w:rsidR="0081158C" w:rsidP="008C06C5" w:rsidRDefault="008C06C5" w14:paraId="384DD9AF" w14:textId="77777777">
                <w:pPr>
                  <w:pStyle w:val="NoSpacing"/>
                  <w:contextualSpacing/>
                  <w:rPr>
                    <w:rFonts w:asciiTheme="majorHAnsi" w:hAnsiTheme="majorHAns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sz w:val="18"/>
                    <w:szCs w:val="18"/>
                  </w:rPr>
                  <w:t>PackageTrackingNo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sz w:val="18"/>
              <w:szCs w:val="18"/>
            </w:rPr>
            <w:alias w:val="#Nav: /Header/DueDate"/>
            <w:tag w:val="#Nav: Extend Std Sales Invoice/50214"/>
            <w:id w:val="1022279922"/>
            <w:placeholder>
              <w:docPart w:val="DefaultPlaceholder_-1854013440"/>
            </w:placeholder>
            <w:dataBinding w:prefixMappings="xmlns:ns0='urn:microsoft-dynamics-nav/reports/Extend Std Sales Invoice/50214/'" w:xpath="/ns0:NavWordReportXmlPart[1]/ns0:Header[1]/ns0:DueDate[1]" w:storeItemID="{929A8973-8BB2-4A9A-AD7B-6AF2D3F33C73}"/>
            <w:text/>
          </w:sdtPr>
          <w:sdtEndPr/>
          <w:sdtContent>
            <w:tc>
              <w:tcPr>
                <w:tcW w:w="2695" w:type="dxa"/>
              </w:tcPr>
              <w:p w:rsidR="0081158C" w:rsidP="002A47A1" w:rsidRDefault="00BB313C" w14:paraId="1DA4EE43" w14:textId="197E4ECC">
                <w:pPr>
                  <w:pStyle w:val="NoSpacing"/>
                  <w:contextualSpacing/>
                  <w:rPr>
                    <w:rFonts w:asciiTheme="majorHAnsi" w:hAnsiTheme="majorHAns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sz w:val="18"/>
                    <w:szCs w:val="18"/>
                  </w:rPr>
                  <w:t>DueDate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sz w:val="18"/>
              <w:szCs w:val="18"/>
            </w:rPr>
            <w:alias w:val="#Nav: /Header/SalesPersonName"/>
            <w:tag w:val="#Nav: Extend Std Sales Invoice/50214"/>
            <w:id w:val="1902243442"/>
            <w:placeholder>
              <w:docPart w:val="DefaultPlaceholder_-1854013440"/>
            </w:placeholder>
            <w:dataBinding w:prefixMappings="xmlns:ns0='urn:microsoft-dynamics-nav/reports/Extend Std Sales Invoice/50214/'" w:xpath="/ns0:NavWordReportXmlPart[1]/ns0:Header[1]/ns0:SalesPersonName[1]" w:storeItemID="{929A8973-8BB2-4A9A-AD7B-6AF2D3F33C73}"/>
            <w:text/>
          </w:sdtPr>
          <w:sdtEndPr/>
          <w:sdtContent>
            <w:tc>
              <w:tcPr>
                <w:tcW w:w="2345" w:type="dxa"/>
                <w:tcMar>
                  <w:right w:w="0" w:type="dxa"/>
                </w:tcMar>
              </w:tcPr>
              <w:p w:rsidR="0081158C" w:rsidP="002A47A1" w:rsidRDefault="00BB313C" w14:paraId="5B553217" w14:textId="58FAAAB5">
                <w:pPr>
                  <w:pStyle w:val="NoSpacing"/>
                  <w:contextualSpacing/>
                  <w:rPr>
                    <w:rFonts w:asciiTheme="majorHAnsi" w:hAnsiTheme="majorHAnsi"/>
                    <w:sz w:val="18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sz w:val="18"/>
                    <w:szCs w:val="18"/>
                  </w:rPr>
                  <w:t>SalesPersonName</w:t>
                </w:r>
                <w:proofErr w:type="spellEnd"/>
              </w:p>
            </w:tc>
          </w:sdtContent>
        </w:sdt>
      </w:tr>
    </w:tbl>
    <w:p w:rsidRPr="00581EF8" w:rsidR="00581EF8" w:rsidP="00581EF8" w:rsidRDefault="00581EF8" w14:paraId="42C49C68" w14:textId="77777777">
      <w:pPr>
        <w:pStyle w:val="SubGroupSeparation"/>
      </w:pPr>
    </w:p>
    <w:tbl>
      <w:tblPr>
        <w:tblpPr w:leftFromText="180" w:rightFromText="180" w:vertAnchor="text" w:horzAnchor="margin" w:tblpY="163"/>
        <w:tblW w:w="10705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255"/>
        <w:gridCol w:w="3510"/>
        <w:gridCol w:w="1620"/>
        <w:gridCol w:w="720"/>
        <w:gridCol w:w="95"/>
        <w:gridCol w:w="805"/>
        <w:gridCol w:w="180"/>
        <w:gridCol w:w="1080"/>
        <w:gridCol w:w="455"/>
        <w:gridCol w:w="985"/>
      </w:tblGrid>
      <w:tr w:rsidRPr="006827DD" w:rsidR="002A47A1" w:rsidTr="00365905" w14:paraId="04B19328" w14:textId="77777777">
        <w:trPr>
          <w:trHeight w:val="546"/>
        </w:trPr>
        <w:sdt>
          <w:sdtPr>
            <w:rPr>
              <w:rFonts w:asciiTheme="majorHAnsi" w:hAnsiTheme="majorHAnsi"/>
              <w:b/>
              <w:color w:val="FFFFFF" w:themeColor="background1"/>
              <w:sz w:val="18"/>
              <w:szCs w:val="20"/>
              <w:lang w:val="da-DK"/>
            </w:rPr>
            <w:alias w:val="#Nav: /Header/Line/ItemNo_Line_Lbl"/>
            <w:tag w:val="#Nav: Extend Std Sales Invoice/50214"/>
            <w:id w:val="771446451"/>
            <w:placeholder>
              <w:docPart w:val="C63239C3565A4CAA91BA1EE01468C727"/>
            </w:placeholder>
            <w:dataBinding w:prefixMappings="xmlns:ns0='urn:microsoft-dynamics-nav/reports/Extend Std Sales Invoice/50214/'" w:xpath="/ns0:NavWordReportXmlPart[1]/ns0:Header[1]/ns0:Line[1]/ns0:ItemNo_Line_Lbl[1]" w:storeItemID="{929A8973-8BB2-4A9A-AD7B-6AF2D3F33C73}"/>
            <w:text/>
          </w:sdtPr>
          <w:sdtEndPr/>
          <w:sdtContent>
            <w:tc>
              <w:tcPr>
                <w:tcW w:w="1255" w:type="dxa"/>
                <w:shd w:val="clear" w:color="auto" w:fill="0070C0"/>
                <w:vAlign w:val="bottom"/>
              </w:tcPr>
              <w:p w:rsidRPr="006827DD" w:rsidR="002A47A1" w:rsidP="00587A45" w:rsidRDefault="002A47A1" w14:paraId="0BB11DA6" w14:textId="77777777">
                <w:pPr>
                  <w:spacing w:after="0" w:line="200" w:lineRule="exact"/>
                  <w:outlineLvl w:val="0"/>
                  <w:rPr>
                    <w:rFonts w:asciiTheme="majorHAnsi" w:hAnsiTheme="majorHAnsi"/>
                    <w:b/>
                    <w:color w:val="FFFFFF" w:themeColor="background1"/>
                    <w:sz w:val="18"/>
                    <w:szCs w:val="20"/>
                    <w:lang w:val="da-DK"/>
                  </w:rPr>
                </w:pPr>
                <w:r w:rsidRPr="006827DD">
                  <w:rPr>
                    <w:rFonts w:asciiTheme="majorHAnsi" w:hAnsiTheme="majorHAnsi"/>
                    <w:b/>
                    <w:color w:val="FFFFFF" w:themeColor="background1"/>
                    <w:sz w:val="18"/>
                    <w:szCs w:val="20"/>
                    <w:lang w:val="da-DK"/>
                  </w:rPr>
                  <w:t>ItemNo_Line_Lbl</w:t>
                </w:r>
              </w:p>
            </w:tc>
          </w:sdtContent>
        </w:sdt>
        <w:sdt>
          <w:sdtPr>
            <w:rPr>
              <w:rFonts w:asciiTheme="majorHAnsi" w:hAnsiTheme="majorHAnsi"/>
              <w:b/>
              <w:color w:val="FFFFFF" w:themeColor="background1"/>
              <w:sz w:val="18"/>
              <w:szCs w:val="20"/>
              <w:lang w:val="da-DK"/>
            </w:rPr>
            <w:alias w:val="#Nav: /Header/Line/Description_Line_Lbl"/>
            <w:tag w:val="#Nav: Extend Std Sales Invoice/50214"/>
            <w:id w:val="1545399846"/>
            <w:placeholder>
              <w:docPart w:val="C63239C3565A4CAA91BA1EE01468C727"/>
            </w:placeholder>
            <w:dataBinding w:prefixMappings="xmlns:ns0='urn:microsoft-dynamics-nav/reports/Extend Std Sales Invoice/50214/'" w:xpath="/ns0:NavWordReportXmlPart[1]/ns0:Header[1]/ns0:Line[1]/ns0:Description_Line_Lbl[1]" w:storeItemID="{929A8973-8BB2-4A9A-AD7B-6AF2D3F33C73}"/>
            <w:text/>
          </w:sdtPr>
          <w:sdtEndPr/>
          <w:sdtContent>
            <w:tc>
              <w:tcPr>
                <w:tcW w:w="3510" w:type="dxa"/>
                <w:shd w:val="clear" w:color="auto" w:fill="0070C0"/>
                <w:vAlign w:val="bottom"/>
              </w:tcPr>
              <w:p w:rsidRPr="006827DD" w:rsidR="002A47A1" w:rsidP="00587A45" w:rsidRDefault="002A47A1" w14:paraId="24CB10F2" w14:textId="77777777">
                <w:pPr>
                  <w:spacing w:after="0" w:line="200" w:lineRule="exact"/>
                  <w:outlineLvl w:val="0"/>
                  <w:rPr>
                    <w:rFonts w:asciiTheme="majorHAnsi" w:hAnsiTheme="majorHAnsi"/>
                    <w:b/>
                    <w:color w:val="FFFFFF" w:themeColor="background1"/>
                    <w:sz w:val="18"/>
                    <w:szCs w:val="20"/>
                    <w:lang w:val="da-DK"/>
                  </w:rPr>
                </w:pPr>
                <w:r w:rsidRPr="006827DD">
                  <w:rPr>
                    <w:rFonts w:asciiTheme="majorHAnsi" w:hAnsiTheme="majorHAnsi"/>
                    <w:b/>
                    <w:color w:val="FFFFFF" w:themeColor="background1"/>
                    <w:sz w:val="18"/>
                    <w:szCs w:val="20"/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rPr>
              <w:rFonts w:asciiTheme="majorHAnsi" w:hAnsiTheme="majorHAnsi"/>
              <w:b/>
              <w:color w:val="FFFFFF" w:themeColor="background1"/>
              <w:sz w:val="18"/>
              <w:szCs w:val="20"/>
              <w:lang w:val="da-DK"/>
            </w:rPr>
            <w:alias w:val="#Nav: /Header/Line/ShipmentDate_Line_Lbl"/>
            <w:tag w:val="#Nav: Extend Std Sales Invoice/50214"/>
            <w:id w:val="-833229876"/>
            <w:placeholder>
              <w:docPart w:val="C63239C3565A4CAA91BA1EE01468C727"/>
            </w:placeholder>
            <w:dataBinding w:prefixMappings="xmlns:ns0='urn:microsoft-dynamics-nav/reports/Extend Std Sales Invoice/50214/'" w:xpath="/ns0:NavWordReportXmlPart[1]/ns0:Header[1]/ns0:Line[1]/ns0:ShipmentDate_Line_Lbl[1]" w:storeItemID="{929A8973-8BB2-4A9A-AD7B-6AF2D3F33C73}"/>
            <w:text/>
          </w:sdtPr>
          <w:sdtEndPr/>
          <w:sdtContent>
            <w:tc>
              <w:tcPr>
                <w:tcW w:w="1620" w:type="dxa"/>
                <w:shd w:val="clear" w:color="auto" w:fill="0070C0"/>
                <w:vAlign w:val="bottom"/>
              </w:tcPr>
              <w:p w:rsidRPr="006827DD" w:rsidR="002A47A1" w:rsidP="00587A45" w:rsidRDefault="00F100BB" w14:paraId="1D55CAC4" w14:textId="77777777">
                <w:pPr>
                  <w:spacing w:after="0" w:line="200" w:lineRule="exact"/>
                  <w:outlineLvl w:val="0"/>
                  <w:rPr>
                    <w:rFonts w:asciiTheme="majorHAnsi" w:hAnsiTheme="majorHAnsi"/>
                    <w:b/>
                    <w:color w:val="FFFFFF" w:themeColor="background1"/>
                    <w:sz w:val="18"/>
                    <w:szCs w:val="20"/>
                    <w:lang w:val="da-DK"/>
                  </w:rPr>
                </w:pPr>
                <w:r>
                  <w:rPr>
                    <w:rFonts w:asciiTheme="majorHAnsi" w:hAnsiTheme="majorHAnsi"/>
                    <w:b/>
                    <w:color w:val="FFFFFF" w:themeColor="background1"/>
                    <w:sz w:val="18"/>
                    <w:szCs w:val="20"/>
                    <w:lang w:val="da-DK"/>
                  </w:rPr>
                  <w:t>ShipmentDate_Line_Lbl</w:t>
                </w:r>
              </w:p>
            </w:tc>
          </w:sdtContent>
        </w:sdt>
        <w:tc>
          <w:tcPr>
            <w:tcW w:w="815" w:type="dxa"/>
            <w:gridSpan w:val="2"/>
            <w:shd w:val="clear" w:color="auto" w:fill="0070C0"/>
            <w:vAlign w:val="bottom"/>
          </w:tcPr>
          <w:p w:rsidRPr="006827DD" w:rsidR="002A47A1" w:rsidP="00B061ED" w:rsidRDefault="002A47A1" w14:paraId="7F50732D" w14:textId="77777777">
            <w:pPr>
              <w:spacing w:after="0" w:line="200" w:lineRule="exact"/>
              <w:jc w:val="right"/>
              <w:outlineLvl w:val="0"/>
              <w:rPr>
                <w:rFonts w:asciiTheme="majorHAnsi" w:hAnsiTheme="majorHAnsi"/>
                <w:b/>
                <w:color w:val="FFFFFF" w:themeColor="background1"/>
                <w:sz w:val="18"/>
                <w:szCs w:val="20"/>
                <w:lang w:val="da-DK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18"/>
                <w:szCs w:val="20"/>
                <w:lang w:val="da-DK"/>
              </w:rPr>
              <w:t>Qty</w:t>
            </w:r>
          </w:p>
        </w:tc>
        <w:tc>
          <w:tcPr>
            <w:tcW w:w="805" w:type="dxa"/>
            <w:shd w:val="clear" w:color="auto" w:fill="0070C0"/>
            <w:vAlign w:val="bottom"/>
          </w:tcPr>
          <w:p w:rsidRPr="006827DD" w:rsidR="002A47A1" w:rsidP="00A53452" w:rsidRDefault="002A47A1" w14:paraId="4C5F8B78" w14:textId="77777777">
            <w:pPr>
              <w:spacing w:after="0" w:line="200" w:lineRule="exact"/>
              <w:jc w:val="both"/>
              <w:outlineLvl w:val="0"/>
              <w:rPr>
                <w:rFonts w:asciiTheme="majorHAnsi" w:hAnsiTheme="majorHAnsi"/>
                <w:b/>
                <w:color w:val="FFFFFF" w:themeColor="background1"/>
                <w:sz w:val="18"/>
                <w:szCs w:val="20"/>
                <w:lang w:val="da-DK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18"/>
                <w:szCs w:val="20"/>
                <w:lang w:val="da-DK"/>
              </w:rPr>
              <w:t>U/M</w:t>
            </w:r>
          </w:p>
        </w:tc>
        <w:sdt>
          <w:sdtPr>
            <w:rPr>
              <w:rFonts w:asciiTheme="majorHAnsi" w:hAnsiTheme="majorHAnsi"/>
              <w:b/>
              <w:color w:val="FFFFFF" w:themeColor="background1"/>
              <w:sz w:val="18"/>
              <w:szCs w:val="20"/>
              <w:lang w:val="da-DK"/>
            </w:rPr>
            <w:alias w:val="#Nav: /Header/Line/UnitPrice_Lbl2"/>
            <w:tag w:val="#Nav: Extend Std Sales Invoice/50214"/>
            <w:id w:val="-992713755"/>
            <w:placeholder>
              <w:docPart w:val="43B172E3035E4CAD97F9D69038B67906"/>
            </w:placeholder>
            <w:dataBinding w:prefixMappings="xmlns:ns0='urn:microsoft-dynamics-nav/reports/Extend Std Sales Invoice/50214/'" w:xpath="/ns0:NavWordReportXmlPart[1]/ns0:Header[1]/ns0:Line[1]/ns0:UnitPrice_Lbl2[1]" w:storeItemID="{929A8973-8BB2-4A9A-AD7B-6AF2D3F33C73}"/>
            <w:text/>
          </w:sdtPr>
          <w:sdtEndPr/>
          <w:sdtContent>
            <w:tc>
              <w:tcPr>
                <w:tcW w:w="1260" w:type="dxa"/>
                <w:gridSpan w:val="2"/>
                <w:shd w:val="clear" w:color="auto" w:fill="0070C0"/>
                <w:vAlign w:val="bottom"/>
              </w:tcPr>
              <w:p w:rsidRPr="006827DD" w:rsidR="002A47A1" w:rsidP="00B061ED" w:rsidRDefault="002A47A1" w14:paraId="087659D5" w14:textId="77777777">
                <w:pPr>
                  <w:spacing w:after="0" w:line="200" w:lineRule="exact"/>
                  <w:jc w:val="right"/>
                  <w:outlineLvl w:val="0"/>
                  <w:rPr>
                    <w:rFonts w:asciiTheme="majorHAnsi" w:hAnsiTheme="majorHAnsi"/>
                    <w:b/>
                    <w:color w:val="FFFFFF" w:themeColor="background1"/>
                    <w:sz w:val="20"/>
                    <w:szCs w:val="20"/>
                    <w:lang w:val="da-DK"/>
                  </w:rPr>
                </w:pPr>
                <w:r w:rsidRPr="006827DD">
                  <w:rPr>
                    <w:rFonts w:asciiTheme="majorHAnsi" w:hAnsiTheme="majorHAnsi"/>
                    <w:b/>
                    <w:color w:val="FFFFFF" w:themeColor="background1"/>
                    <w:sz w:val="18"/>
                    <w:szCs w:val="20"/>
                    <w:lang w:val="da-DK"/>
                  </w:rPr>
                  <w:t>UnitPrice_Lbl2</w:t>
                </w:r>
              </w:p>
            </w:tc>
          </w:sdtContent>
        </w:sdt>
        <w:sdt>
          <w:sdtPr>
            <w:rPr>
              <w:rFonts w:asciiTheme="majorHAnsi" w:hAnsiTheme="majorHAnsi"/>
              <w:b/>
              <w:color w:val="FFFFFF" w:themeColor="background1"/>
              <w:sz w:val="18"/>
              <w:szCs w:val="20"/>
              <w:lang w:val="da-DK"/>
            </w:rPr>
            <w:alias w:val="#Nav: /Header/Line/LineAmount_Lbl"/>
            <w:tag w:val="#Nav: Extend Std Sales Invoice/50214"/>
            <w:id w:val="-1881476720"/>
            <w:placeholder>
              <w:docPart w:val="43B172E3035E4CAD97F9D69038B67906"/>
            </w:placeholder>
            <w:dataBinding w:prefixMappings="xmlns:ns0='urn:microsoft-dynamics-nav/reports/Extend Std Sales Invoice/50214/'" w:xpath="/ns0:NavWordReportXmlPart[1]/ns0:Header[1]/ns0:Line[1]/ns0:LineAmount_Lbl[1]" w:storeItemID="{929A8973-8BB2-4A9A-AD7B-6AF2D3F33C73}"/>
            <w:text/>
          </w:sdtPr>
          <w:sdtEndPr/>
          <w:sdtContent>
            <w:tc>
              <w:tcPr>
                <w:tcW w:w="1440" w:type="dxa"/>
                <w:gridSpan w:val="2"/>
                <w:shd w:val="clear" w:color="auto" w:fill="0070C0"/>
                <w:vAlign w:val="bottom"/>
              </w:tcPr>
              <w:p w:rsidRPr="006827DD" w:rsidR="002A47A1" w:rsidP="00B061ED" w:rsidRDefault="002A47A1" w14:paraId="3F60EEAF" w14:textId="77777777">
                <w:pPr>
                  <w:spacing w:after="0" w:line="200" w:lineRule="exact"/>
                  <w:jc w:val="right"/>
                  <w:outlineLvl w:val="0"/>
                  <w:rPr>
                    <w:rFonts w:asciiTheme="majorHAnsi" w:hAnsiTheme="majorHAnsi"/>
                    <w:b/>
                    <w:color w:val="FFFFFF" w:themeColor="background1"/>
                    <w:sz w:val="18"/>
                    <w:szCs w:val="20"/>
                    <w:lang w:val="da-DK"/>
                  </w:rPr>
                </w:pPr>
                <w:r w:rsidRPr="006827DD">
                  <w:rPr>
                    <w:rFonts w:asciiTheme="majorHAnsi" w:hAnsiTheme="majorHAnsi"/>
                    <w:b/>
                    <w:color w:val="FFFFFF" w:themeColor="background1"/>
                    <w:sz w:val="18"/>
                    <w:szCs w:val="20"/>
                    <w:lang w:val="da-DK"/>
                  </w:rPr>
                  <w:t>LineAmount_Lbl</w:t>
                </w:r>
              </w:p>
            </w:tc>
          </w:sdtContent>
        </w:sdt>
      </w:tr>
      <w:sdt>
        <w:sdtPr>
          <w:rPr>
            <w:rFonts w:asciiTheme="majorHAnsi" w:hAnsiTheme="majorHAnsi"/>
            <w:sz w:val="18"/>
            <w:szCs w:val="18"/>
            <w:lang w:val="da-DK"/>
          </w:rPr>
          <w:alias w:val="#Nav: /Header/Line"/>
          <w:tag w:val="#Nav: Extend Std Sales Invoice/50214"/>
          <w:id w:val="1327254768"/>
          <w15:dataBinding w:prefixMappings="xmlns:ns0='urn:microsoft-dynamics-nav/reports/Extend Std Sales Invoice/50214/'" w:xpath="/ns0:NavWordReportXmlPart[1]/ns0:Header[1]/ns0:Line" w:storeItemID="{929A8973-8BB2-4A9A-AD7B-6AF2D3F33C73}"/>
          <w15:repeatingSection/>
        </w:sdtPr>
        <w:sdtEndPr/>
        <w:sdtContent>
          <w:sdt>
            <w:sdtPr>
              <w:rPr>
                <w:rFonts w:asciiTheme="majorHAnsi" w:hAnsiTheme="majorHAnsi"/>
                <w:sz w:val="18"/>
                <w:szCs w:val="18"/>
                <w:lang w:val="da-DK"/>
              </w:rPr>
              <w:id w:val="872800820"/>
              <w:placeholder>
                <w:docPart w:val="171F38CA5EAF4B17BEED8E2C78AB11DD"/>
              </w:placeholder>
              <w15:repeatingSectionItem/>
            </w:sdtPr>
            <w:sdtEndPr/>
            <w:sdtContent>
              <w:tr w:rsidRPr="006827DD" w:rsidR="002A47A1" w:rsidTr="00365905" w14:paraId="28AA51CF" w14:textId="77777777">
                <w:trPr>
                  <w:trHeight w:val="230"/>
                </w:trPr>
                <w:sdt>
                  <w:sdtPr>
                    <w:rPr>
                      <w:rFonts w:asciiTheme="majorHAnsi" w:hAnsiTheme="majorHAnsi"/>
                      <w:sz w:val="18"/>
                      <w:szCs w:val="18"/>
                      <w:lang w:val="da-DK"/>
                    </w:rPr>
                    <w:alias w:val="#Nav: /Header/Line/ItemNo_Line"/>
                    <w:tag w:val="#Nav: Extend Std Sales Invoice/50214"/>
                    <w:id w:val="-1032108260"/>
                    <w:placeholder>
                      <w:docPart w:val="0DDF1908E37E4BEAAE09E8EC1273B01A"/>
                    </w:placeholder>
                    <w:dataBinding w:prefixMappings="xmlns:ns0='urn:microsoft-dynamics-nav/reports/Extend Std Sales Invoice/50214/'" w:xpath="/ns0:NavWordReportXmlPart[1]/ns0:Header[1]/ns0:Line[1]/ns0:ItemNo_Line[1]" w:storeItemID="{929A8973-8BB2-4A9A-AD7B-6AF2D3F33C73}"/>
                    <w:text/>
                  </w:sdtPr>
                  <w:sdtEndPr/>
                  <w:sdtContent>
                    <w:tc>
                      <w:tcPr>
                        <w:tcW w:w="1255" w:type="dxa"/>
                        <w:tcBorders>
                          <w:bottom w:val="single" w:color="auto" w:sz="4" w:space="0"/>
                        </w:tcBorders>
                      </w:tcPr>
                      <w:p w:rsidRPr="00AB77FA" w:rsidR="002A47A1" w:rsidP="00595263" w:rsidRDefault="002A47A1" w14:paraId="2B67285E" w14:textId="77777777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  <w:lang w:val="da-DK"/>
                          </w:rPr>
                        </w:pPr>
                        <w:r w:rsidRPr="00AB77FA">
                          <w:rPr>
                            <w:rFonts w:asciiTheme="majorHAnsi" w:hAnsiTheme="majorHAnsi"/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  <w:sz w:val="18"/>
                      <w:szCs w:val="18"/>
                      <w:lang w:val="da-DK"/>
                    </w:rPr>
                    <w:alias w:val="#Nav: /Header/Line/Description_Line"/>
                    <w:tag w:val="#Nav: Extend Std Sales Invoice/50214"/>
                    <w:id w:val="-1420935410"/>
                    <w:placeholder>
                      <w:docPart w:val="F395A5178D3B4506A481D5EE6AB34020"/>
                    </w:placeholder>
                    <w:dataBinding w:prefixMappings="xmlns:ns0='urn:microsoft-dynamics-nav/reports/Extend Std Sales Invoice/50214/'" w:xpath="/ns0:NavWordReportXmlPart[1]/ns0:Header[1]/ns0:Line[1]/ns0:Description_Line[1]" w:storeItemID="{929A8973-8BB2-4A9A-AD7B-6AF2D3F33C73}"/>
                    <w:text/>
                  </w:sdtPr>
                  <w:sdtEndPr/>
                  <w:sdtContent>
                    <w:tc>
                      <w:tcPr>
                        <w:tcW w:w="3510" w:type="dxa"/>
                        <w:tcBorders>
                          <w:bottom w:val="single" w:color="auto" w:sz="4" w:space="0"/>
                        </w:tcBorders>
                      </w:tcPr>
                      <w:p w:rsidRPr="006827DD" w:rsidR="002A47A1" w:rsidP="00595263" w:rsidRDefault="002A47A1" w14:paraId="2F8478E3" w14:textId="77777777">
                        <w:pPr>
                          <w:rPr>
                            <w:szCs w:val="20"/>
                            <w:lang w:val="da-DK"/>
                          </w:rPr>
                        </w:pPr>
                        <w:r w:rsidRPr="00AB77FA">
                          <w:rPr>
                            <w:rFonts w:asciiTheme="majorHAnsi" w:hAnsiTheme="majorHAnsi"/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  <w:sz w:val="18"/>
                      <w:szCs w:val="18"/>
                      <w:lang w:val="da-DK"/>
                    </w:rPr>
                    <w:alias w:val="#Nav: /Header/Line/ShipmentDate_Line"/>
                    <w:tag w:val="#Nav: Extend Std Sales Invoice/50214"/>
                    <w:id w:val="223189048"/>
                    <w:placeholder>
                      <w:docPart w:val="D2AC0163BFC046C78553764DBF0C39D5"/>
                    </w:placeholder>
                    <w:dataBinding w:prefixMappings="xmlns:ns0='urn:microsoft-dynamics-nav/reports/Extend Std Sales Invoice/50214/'" w:xpath="/ns0:NavWordReportXmlPart[1]/ns0:Header[1]/ns0:Line[1]/ns0:ShipmentDate_Line[1]" w:storeItemID="{929A8973-8BB2-4A9A-AD7B-6AF2D3F33C73}"/>
                    <w:text/>
                  </w:sdtPr>
                  <w:sdtEndPr/>
                  <w:sdtContent>
                    <w:tc>
                      <w:tcPr>
                        <w:tcW w:w="1620" w:type="dxa"/>
                        <w:tcBorders>
                          <w:bottom w:val="single" w:color="auto" w:sz="4" w:space="0"/>
                        </w:tcBorders>
                      </w:tcPr>
                      <w:p w:rsidRPr="008A036C" w:rsidR="002A47A1" w:rsidP="00595263" w:rsidRDefault="00F100BB" w14:paraId="081E7509" w14:textId="77777777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  <w:sz w:val="18"/>
                      <w:szCs w:val="18"/>
                      <w:lang w:val="da-DK"/>
                    </w:rPr>
                    <w:alias w:val="#Nav: /Header/Line/Quantity_Line"/>
                    <w:tag w:val="#Nav: Extend Std Sales Invoice/50214"/>
                    <w:id w:val="382909601"/>
                    <w:placeholder>
                      <w:docPart w:val="E6C3CFAC975B4B94A34E3D2B81B09B9B"/>
                    </w:placeholder>
                    <w:dataBinding w:prefixMappings="xmlns:ns0='urn:microsoft-dynamics-nav/reports/Extend Std Sales Invoice/50214/'" w:xpath="/ns0:NavWordReportXmlPart[1]/ns0:Header[1]/ns0:Line[1]/ns0:Quantity_Line[1]" w:storeItemID="{929A8973-8BB2-4A9A-AD7B-6AF2D3F33C73}"/>
                    <w:text/>
                  </w:sdtPr>
                  <w:sdtEndPr/>
                  <w:sdtContent>
                    <w:tc>
                      <w:tcPr>
                        <w:tcW w:w="815" w:type="dxa"/>
                        <w:gridSpan w:val="2"/>
                        <w:tcBorders>
                          <w:bottom w:val="single" w:color="auto" w:sz="4" w:space="0"/>
                        </w:tcBorders>
                      </w:tcPr>
                      <w:p w:rsidRPr="008A036C" w:rsidR="002A47A1" w:rsidP="00595263" w:rsidRDefault="00F100BB" w14:paraId="137C8236" w14:textId="77777777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  <w:sz w:val="18"/>
                      <w:szCs w:val="18"/>
                      <w:lang w:val="da-DK"/>
                    </w:rPr>
                    <w:alias w:val="#Nav: /Header/Line/UnitOfMeasure"/>
                    <w:tag w:val="#Nav: Extend Std Sales Invoice/50214"/>
                    <w:id w:val="436108881"/>
                    <w:placeholder>
                      <w:docPart w:val="85BD32F345254D779D635BF8136B34F3"/>
                    </w:placeholder>
                    <w:dataBinding w:prefixMappings="xmlns:ns0='urn:microsoft-dynamics-nav/reports/Extend Std Sales Invoice/50214/'" w:xpath="/ns0:NavWordReportXmlPart[1]/ns0:Header[1]/ns0:Line[1]/ns0:UnitOfMeasure[1]" w:storeItemID="{929A8973-8BB2-4A9A-AD7B-6AF2D3F33C73}"/>
                    <w:text/>
                  </w:sdtPr>
                  <w:sdtEndPr/>
                  <w:sdtContent>
                    <w:tc>
                      <w:tcPr>
                        <w:tcW w:w="805" w:type="dxa"/>
                        <w:tcBorders>
                          <w:bottom w:val="single" w:color="auto" w:sz="4" w:space="0"/>
                        </w:tcBorders>
                      </w:tcPr>
                      <w:p w:rsidRPr="008A036C" w:rsidR="002A47A1" w:rsidP="00595263" w:rsidRDefault="002A47A1" w14:paraId="2A9BFDFA" w14:textId="77777777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AB77FA">
                          <w:rPr>
                            <w:rFonts w:asciiTheme="majorHAnsi" w:hAnsiTheme="majorHAnsi"/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  <w:sz w:val="18"/>
                      <w:szCs w:val="18"/>
                      <w:lang w:val="da-DK"/>
                    </w:rPr>
                    <w:alias w:val="#Nav: /Header/Line/UnitPrice"/>
                    <w:tag w:val="#Nav: Extend Std Sales Invoice/50214"/>
                    <w:id w:val="773364929"/>
                    <w:placeholder>
                      <w:docPart w:val="F6EDB88BAC054538A33E00993741F3D1"/>
                    </w:placeholder>
                    <w:dataBinding w:prefixMappings="xmlns:ns0='urn:microsoft-dynamics-nav/reports/Extend Std Sales Invoice/50214/'" w:xpath="/ns0:NavWordReportXmlPart[1]/ns0:Header[1]/ns0:Line[1]/ns0:UnitPrice[1]" w:storeItemID="{929A8973-8BB2-4A9A-AD7B-6AF2D3F33C73}"/>
                    <w:text/>
                  </w:sdtPr>
                  <w:sdtEndPr/>
                  <w:sdtContent>
                    <w:tc>
                      <w:tcPr>
                        <w:tcW w:w="1260" w:type="dxa"/>
                        <w:gridSpan w:val="2"/>
                        <w:tcBorders>
                          <w:bottom w:val="single" w:color="auto" w:sz="4" w:space="0"/>
                        </w:tcBorders>
                      </w:tcPr>
                      <w:p w:rsidRPr="008A036C" w:rsidR="002A47A1" w:rsidP="00595263" w:rsidRDefault="002A47A1" w14:paraId="3D6B27AD" w14:textId="77777777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AB77FA">
                          <w:rPr>
                            <w:rFonts w:asciiTheme="majorHAnsi" w:hAnsiTheme="majorHAnsi"/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  <w:sz w:val="18"/>
                      <w:szCs w:val="18"/>
                      <w:lang w:val="da-DK"/>
                    </w:rPr>
                    <w:alias w:val="#Nav: /Header/Line/LineAmount_Line"/>
                    <w:tag w:val="#Nav: Extend Std Sales Invoice/50214"/>
                    <w:id w:val="-1829895906"/>
                    <w:placeholder>
                      <w:docPart w:val="78290364D4554335AF44D35AC3CE4701"/>
                    </w:placeholder>
                    <w:dataBinding w:prefixMappings="xmlns:ns0='urn:microsoft-dynamics-nav/reports/Extend Std Sales Invoice/50214/'" w:xpath="/ns0:NavWordReportXmlPart[1]/ns0:Header[1]/ns0:Line[1]/ns0:LineAmount_Line[1]" w:storeItemID="{929A8973-8BB2-4A9A-AD7B-6AF2D3F33C73}"/>
                    <w:text/>
                  </w:sdtPr>
                  <w:sdtEndPr/>
                  <w:sdtContent>
                    <w:tc>
                      <w:tcPr>
                        <w:tcW w:w="1440" w:type="dxa"/>
                        <w:gridSpan w:val="2"/>
                        <w:tcBorders>
                          <w:bottom w:val="single" w:color="auto" w:sz="4" w:space="0"/>
                        </w:tcBorders>
                      </w:tcPr>
                      <w:p w:rsidRPr="00AB77FA" w:rsidR="002A47A1" w:rsidP="00595263" w:rsidRDefault="002A47A1" w14:paraId="52DDF91B" w14:textId="77777777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  <w:lang w:val="da-DK"/>
                          </w:rPr>
                        </w:pPr>
                        <w:r w:rsidRPr="00AB77FA">
                          <w:rPr>
                            <w:rFonts w:asciiTheme="majorHAnsi" w:hAnsiTheme="majorHAnsi"/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alias w:val="#Nav: /Header/ReportTotalsLine"/>
          <w:tag w:val="#Nav: Extend Std Sales Invoice/50214"/>
          <w:id w:val="1335187062"/>
          <w15:dataBinding w:prefixMappings="xmlns:ns0='urn:microsoft-dynamics-nav/reports/Extend Std Sales Invoice/50214/'" w:xpath="/ns0:NavWordReportXmlPart[1]/ns0:Header[1]/ns0:ReportTotalsLine" w:storeItemID="{929A8973-8BB2-4A9A-AD7B-6AF2D3F33C73}"/>
          <w15:repeatingSection/>
        </w:sdtPr>
        <w:sdtEndPr>
          <w:rPr>
            <w:rFonts w:asciiTheme="majorHAnsi" w:hAnsiTheme="majorHAnsi"/>
            <w:sz w:val="18"/>
            <w:szCs w:val="18"/>
            <w:lang w:val="da-DK"/>
          </w:rPr>
        </w:sdtEndPr>
        <w:sdtContent>
          <w:sdt>
            <w:sdtPr>
              <w:id w:val="1255472063"/>
              <w:placeholder>
                <w:docPart w:val="77CC89ECB46C48D68F6E4F241971477A"/>
              </w:placeholder>
              <w15:repeatingSectionItem/>
            </w:sdtPr>
            <w:sdtEndPr>
              <w:rPr>
                <w:rFonts w:asciiTheme="majorHAnsi" w:hAnsiTheme="majorHAnsi"/>
                <w:sz w:val="18"/>
                <w:szCs w:val="18"/>
                <w:lang w:val="da-DK"/>
              </w:rPr>
            </w:sdtEndPr>
            <w:sdtContent>
              <w:tr w:rsidRPr="006827DD" w:rsidR="00F100BB" w:rsidTr="000F0AA7" w14:paraId="32CA303B" w14:textId="77777777">
                <w:tc>
                  <w:tcPr>
                    <w:tcW w:w="1255" w:type="dxa"/>
                    <w:tcBorders>
                      <w:top w:val="single" w:color="auto" w:sz="4" w:space="0"/>
                      <w:bottom w:val="single" w:color="75716D" w:themeColor="background2" w:themeShade="80" w:sz="4" w:space="0"/>
                    </w:tcBorders>
                  </w:tcPr>
                  <w:p w:rsidRPr="006827DD" w:rsidR="00F100BB" w:rsidP="002A47A1" w:rsidRDefault="00F100BB" w14:paraId="2911333D" w14:textId="77777777">
                    <w:pPr>
                      <w:spacing w:after="0"/>
                    </w:pPr>
                  </w:p>
                </w:tc>
                <w:tc>
                  <w:tcPr>
                    <w:tcW w:w="3510" w:type="dxa"/>
                    <w:tcBorders>
                      <w:top w:val="single" w:color="auto" w:sz="4" w:space="0"/>
                      <w:bottom w:val="single" w:color="75716D" w:themeColor="background2" w:themeShade="80" w:sz="4" w:space="0"/>
                    </w:tcBorders>
                  </w:tcPr>
                  <w:p w:rsidRPr="006827DD" w:rsidR="00F100BB" w:rsidP="002A47A1" w:rsidRDefault="00F100BB" w14:paraId="13E7781D" w14:textId="77777777">
                    <w:pPr>
                      <w:spacing w:after="0"/>
                    </w:pPr>
                  </w:p>
                </w:tc>
                <w:tc>
                  <w:tcPr>
                    <w:tcW w:w="2340" w:type="dxa"/>
                    <w:gridSpan w:val="2"/>
                    <w:tcBorders>
                      <w:top w:val="single" w:color="auto" w:sz="4" w:space="0"/>
                      <w:bottom w:val="single" w:color="75716D" w:themeColor="background2" w:themeShade="80" w:sz="4" w:space="0"/>
                    </w:tcBorders>
                  </w:tcPr>
                  <w:p w:rsidRPr="006827DD" w:rsidR="00F100BB" w:rsidP="002A47A1" w:rsidRDefault="00F100BB" w14:paraId="09209312" w14:textId="77777777">
                    <w:pPr>
                      <w:spacing w:after="0"/>
                    </w:pPr>
                  </w:p>
                </w:tc>
                <w:tc>
                  <w:tcPr>
                    <w:tcW w:w="1080" w:type="dxa"/>
                    <w:gridSpan w:val="3"/>
                    <w:tcBorders>
                      <w:top w:val="single" w:color="auto" w:sz="4" w:space="0"/>
                      <w:bottom w:val="single" w:color="75716D" w:themeColor="background2" w:themeShade="80" w:sz="4" w:space="0"/>
                    </w:tcBorders>
                  </w:tcPr>
                  <w:p w:rsidRPr="006827DD" w:rsidR="00F100BB" w:rsidP="00365905" w:rsidRDefault="00F100BB" w14:paraId="58327C12" w14:textId="77777777">
                    <w:pPr>
                      <w:spacing w:after="0"/>
                      <w:jc w:val="right"/>
                    </w:pPr>
                  </w:p>
                </w:tc>
                <w:sdt>
                  <w:sdtPr>
                    <w:rPr>
                      <w:rFonts w:asciiTheme="majorHAnsi" w:hAnsiTheme="majorHAnsi"/>
                      <w:sz w:val="18"/>
                      <w:szCs w:val="18"/>
                    </w:rPr>
                    <w:alias w:val="#Nav: /Header/ReportTotalsLine/Description_ReportTotalsLine"/>
                    <w:tag w:val="#Nav: Extend Std Sales Invoice/50214"/>
                    <w:id w:val="1245147859"/>
                    <w:placeholder>
                      <w:docPart w:val="D6F7EED9EB6446639C49D1D287BB8EB9"/>
                    </w:placeholder>
                    <w:dataBinding w:prefixMappings="xmlns:ns0='urn:microsoft-dynamics-nav/reports/Extend Std Sales Invoice/50214/'" w:xpath="/ns0:NavWordReportXmlPart[1]/ns0:Header[1]/ns0:ReportTotalsLine[1]/ns0:Description_ReportTotalsLine[1]" w:storeItemID="{929A8973-8BB2-4A9A-AD7B-6AF2D3F33C73}"/>
                    <w:text/>
                  </w:sdtPr>
                  <w:sdtEndPr/>
                  <w:sdtContent>
                    <w:tc>
                      <w:tcPr>
                        <w:tcW w:w="1535" w:type="dxa"/>
                        <w:gridSpan w:val="2"/>
                        <w:tcBorders>
                          <w:top w:val="single" w:color="auto" w:sz="4" w:space="0"/>
                          <w:bottom w:val="single" w:color="75716D" w:themeColor="background2" w:themeShade="80" w:sz="4" w:space="0"/>
                        </w:tcBorders>
                      </w:tcPr>
                      <w:p w:rsidRPr="00AB77FA" w:rsidR="00F100BB" w:rsidP="00595263" w:rsidRDefault="00F100BB" w14:paraId="077DD4AF" w14:textId="77777777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proofErr w:type="spellStart"/>
                        <w:r w:rsidRPr="00AB77FA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  <w:sz w:val="18"/>
                      <w:szCs w:val="18"/>
                      <w:lang w:val="da-DK"/>
                    </w:rPr>
                    <w:alias w:val="#Nav: /Header/ReportTotalsLine/AmountFormatted_ReportTotalsLine"/>
                    <w:tag w:val="#Nav: Extend Std Sales Invoice/50214"/>
                    <w:id w:val="-197393798"/>
                    <w:placeholder>
                      <w:docPart w:val="D6F7EED9EB6446639C49D1D287BB8EB9"/>
                    </w:placeholder>
                    <w:dataBinding w:prefixMappings="xmlns:ns0='urn:microsoft-dynamics-nav/reports/Extend Std Sales Invoice/50214/'" w:xpath="/ns0:NavWordReportXmlPart[1]/ns0:Header[1]/ns0:ReportTotalsLine[1]/ns0:AmountFormatted_ReportTotalsLine[1]" w:storeItemID="{929A8973-8BB2-4A9A-AD7B-6AF2D3F33C73}"/>
                    <w:text/>
                  </w:sdtPr>
                  <w:sdtEndPr/>
                  <w:sdtContent>
                    <w:tc>
                      <w:tcPr>
                        <w:tcW w:w="985" w:type="dxa"/>
                        <w:tcBorders>
                          <w:top w:val="single" w:color="auto" w:sz="4" w:space="0"/>
                          <w:bottom w:val="single" w:color="75716D" w:themeColor="background2" w:themeShade="80" w:sz="4" w:space="0"/>
                        </w:tcBorders>
                      </w:tcPr>
                      <w:p w:rsidRPr="00AB77FA" w:rsidR="00F100BB" w:rsidP="00595263" w:rsidRDefault="00F100BB" w14:paraId="0154F1BA" w14:textId="77777777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  <w:lang w:val="da-DK"/>
                          </w:rPr>
                        </w:pPr>
                        <w:r w:rsidRPr="00AB77FA">
                          <w:rPr>
                            <w:rFonts w:asciiTheme="majorHAnsi" w:hAnsiTheme="majorHAnsi"/>
                            <w:sz w:val="18"/>
                            <w:szCs w:val="18"/>
                            <w:lang w:val="da-DK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6827DD" w:rsidR="00F100BB" w:rsidTr="000F0AA7" w14:paraId="76B6FB07" w14:textId="77777777">
        <w:trPr>
          <w:trHeight w:val="230"/>
        </w:trPr>
        <w:tc>
          <w:tcPr>
            <w:tcW w:w="4765" w:type="dxa"/>
            <w:gridSpan w:val="2"/>
            <w:tcBorders>
              <w:top w:val="single" w:color="75716D" w:themeColor="background2" w:themeShade="80" w:sz="4" w:space="0"/>
            </w:tcBorders>
          </w:tcPr>
          <w:p w:rsidRPr="006827DD" w:rsidR="00F100BB" w:rsidP="002A47A1" w:rsidRDefault="00F100BB" w14:paraId="11A9221A" w14:textId="77777777">
            <w:pPr>
              <w:spacing w:after="0"/>
            </w:pPr>
          </w:p>
        </w:tc>
        <w:tc>
          <w:tcPr>
            <w:tcW w:w="2340" w:type="dxa"/>
            <w:gridSpan w:val="2"/>
            <w:tcBorders>
              <w:top w:val="single" w:color="75716D" w:themeColor="background2" w:themeShade="80" w:sz="4" w:space="0"/>
            </w:tcBorders>
          </w:tcPr>
          <w:p w:rsidRPr="006827DD" w:rsidR="00F100BB" w:rsidP="002A47A1" w:rsidRDefault="00F100BB" w14:paraId="472406F6" w14:textId="77777777">
            <w:pPr>
              <w:spacing w:after="0"/>
            </w:pPr>
          </w:p>
        </w:tc>
        <w:tc>
          <w:tcPr>
            <w:tcW w:w="1080" w:type="dxa"/>
            <w:gridSpan w:val="3"/>
            <w:tcBorders>
              <w:top w:val="single" w:color="75716D" w:themeColor="background2" w:themeShade="80" w:sz="4" w:space="0"/>
            </w:tcBorders>
          </w:tcPr>
          <w:p w:rsidRPr="006827DD" w:rsidR="00F100BB" w:rsidP="00365905" w:rsidRDefault="00F100BB" w14:paraId="3F6CE493" w14:textId="77777777">
            <w:pPr>
              <w:spacing w:after="0"/>
              <w:jc w:val="right"/>
            </w:pPr>
          </w:p>
        </w:tc>
        <w:tc>
          <w:tcPr>
            <w:tcW w:w="1535" w:type="dxa"/>
            <w:gridSpan w:val="2"/>
            <w:tcBorders>
              <w:top w:val="single" w:color="75716D" w:themeColor="background2" w:themeShade="80" w:sz="4" w:space="0"/>
            </w:tcBorders>
            <w:vAlign w:val="center"/>
          </w:tcPr>
          <w:p w:rsidRPr="008A036C" w:rsidR="00F100BB" w:rsidP="00B061ED" w:rsidRDefault="00732AEF" w14:paraId="012A23C9" w14:textId="65AE4C61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AB77FA">
              <w:rPr>
                <w:rFonts w:asciiTheme="majorHAnsi" w:hAnsiTheme="majorHAnsi"/>
                <w:b/>
                <w:sz w:val="18"/>
                <w:szCs w:val="18"/>
              </w:rPr>
              <w:t>Total</w:t>
            </w:r>
            <w:r>
              <w:rPr>
                <w:rFonts w:asciiTheme="majorHAnsi" w:hAnsiTheme="majorHAnsi"/>
                <w:b/>
                <w:sz w:val="18"/>
                <w:szCs w:val="18"/>
              </w:rPr>
              <w:t xml:space="preserve"> CAD</w:t>
            </w:r>
            <w:r w:rsidR="00B061ED">
              <w:rPr>
                <w:rFonts w:asciiTheme="majorHAnsi" w:hAnsiTheme="majorHAnsi"/>
                <w:b/>
                <w:sz w:val="18"/>
                <w:szCs w:val="18"/>
              </w:rPr>
              <w:t xml:space="preserve"> $</w:t>
            </w:r>
            <w:r w:rsidRPr="00AB77FA">
              <w:rPr>
                <w:rFonts w:asciiTheme="majorHAnsi" w:hAnsiTheme="majorHAnsi"/>
                <w:b/>
                <w:sz w:val="18"/>
                <w:szCs w:val="18"/>
              </w:rPr>
              <w:t xml:space="preserve"> </w:t>
            </w:r>
          </w:p>
        </w:tc>
        <w:sdt>
          <w:sdtPr>
            <w:rPr>
              <w:rFonts w:asciiTheme="majorHAnsi" w:hAnsiTheme="majorHAnsi"/>
              <w:b/>
              <w:sz w:val="18"/>
              <w:szCs w:val="18"/>
            </w:rPr>
            <w:alias w:val="#Nav: /Header/Totals/TotalAmountIncludingVAT"/>
            <w:tag w:val="#Nav: Extend Std Sales Invoice/50214"/>
            <w:id w:val="1661501859"/>
            <w:placeholder>
              <w:docPart w:val="0E6CB62A003440958C0B4AE44D0133D9"/>
            </w:placeholder>
            <w:dataBinding w:prefixMappings="xmlns:ns0='urn:microsoft-dynamics-nav/reports/Extend Std Sales Invoice/50214/'" w:xpath="/ns0:NavWordReportXmlPart[1]/ns0:Header[1]/ns0:Totals[1]/ns0:TotalAmountIncludingVAT[1]" w:storeItemID="{929A8973-8BB2-4A9A-AD7B-6AF2D3F33C73}"/>
            <w:text/>
          </w:sdtPr>
          <w:sdtEndPr/>
          <w:sdtContent>
            <w:tc>
              <w:tcPr>
                <w:tcW w:w="985" w:type="dxa"/>
                <w:tcBorders>
                  <w:top w:val="single" w:color="75716D" w:themeColor="background2" w:themeShade="80" w:sz="4" w:space="0"/>
                </w:tcBorders>
                <w:vAlign w:val="center"/>
              </w:tcPr>
              <w:p w:rsidRPr="008A036C" w:rsidR="00F100BB" w:rsidP="00B061ED" w:rsidRDefault="00F100BB" w14:paraId="48AB826A" w14:textId="77777777">
                <w:pPr>
                  <w:spacing w:after="0"/>
                  <w:jc w:val="right"/>
                  <w:rPr>
                    <w:b/>
                    <w:sz w:val="18"/>
                    <w:szCs w:val="18"/>
                  </w:rPr>
                </w:pPr>
                <w:proofErr w:type="spellStart"/>
                <w:r w:rsidRPr="00AB77FA">
                  <w:rPr>
                    <w:rFonts w:asciiTheme="majorHAnsi" w:hAnsiTheme="majorHAnsi"/>
                    <w:b/>
                    <w:sz w:val="18"/>
                    <w:szCs w:val="18"/>
                  </w:rPr>
                  <w:t>TotalAmountIncludingVAT</w:t>
                </w:r>
                <w:proofErr w:type="spellEnd"/>
              </w:p>
            </w:tc>
          </w:sdtContent>
        </w:sdt>
      </w:tr>
    </w:tbl>
    <w:sdt>
      <w:sdtPr>
        <w:alias w:val="#Nav: /Header/WorkDescriptionLines"/>
        <w:tag w:val="#Nav: Extend Std Sales Invoice/50214"/>
        <w:id w:val="465787805"/>
        <w15:dataBinding w:prefixMappings="xmlns:ns0='urn:microsoft-dynamics-nav/reports/Extend Std Sales Invoice/50214/'" w:xpath="/ns0:NavWordReportXmlPart[1]/ns0:Header[1]/ns0:WorkDescriptionLines" w:storeItemID="{929A8973-8BB2-4A9A-AD7B-6AF2D3F33C73}"/>
        <w15:repeatingSection/>
      </w:sdtPr>
      <w:sdtEndPr/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rFonts w:asciiTheme="majorHAnsi" w:hAnsiTheme="majorHAnsi"/>
                  <w:b/>
                  <w:color w:val="FFFFFF" w:themeColor="background1"/>
                  <w:sz w:val="18"/>
                  <w:szCs w:val="20"/>
                  <w:lang w:val="da-DK"/>
                </w:rPr>
                <w:alias w:val="#Nav: /Header/WorkDescriptionLines/WorkDescriptionLine"/>
                <w:tag w:val="#Nav: Extend Std Sales Invoice/50214"/>
                <w:id w:val="-297763334"/>
                <w:placeholder>
                  <w:docPart w:val="DefaultPlaceholder_-1854013440"/>
                </w:placeholder>
                <w:dataBinding w:prefixMappings="xmlns:ns0='urn:microsoft-dynamics-nav/reports/Extend Std Sales Invoice/50214/'" w:xpath="/ns0:NavWordReportXmlPart[1]/ns0:Header[1]/ns0:WorkDescriptionLines[1]/ns0:WorkDescriptionLine[1]" w:storeItemID="{929A8973-8BB2-4A9A-AD7B-6AF2D3F33C73}"/>
                <w:text/>
              </w:sdtPr>
              <w:sdtEndPr/>
              <w:sdtContent>
                <w:p w:rsidRPr="002848A5" w:rsidR="001D2965" w:rsidP="00595263" w:rsidRDefault="00AB77FA" w14:paraId="64C9396C" w14:textId="77777777">
                  <w:pPr>
                    <w:pStyle w:val="GroupSeparation"/>
                  </w:pPr>
                  <w:r>
                    <w:rPr>
                      <w:rFonts w:asciiTheme="majorHAnsi" w:hAnsiTheme="majorHAnsi"/>
                      <w:b/>
                      <w:color w:val="FFFFFF" w:themeColor="background1"/>
                      <w:sz w:val="18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sdt>
      <w:sdtPr>
        <w:rPr>
          <w:rFonts w:eastAsia="Calibri" w:cs="Times New Roman" w:asciiTheme="majorHAnsi" w:hAnsiTheme="majorHAnsi"/>
          <w:color w:val="0070C0"/>
          <w:szCs w:val="16"/>
          <w:u w:val="single"/>
        </w:rPr>
        <w:alias w:val="#Nav: /Header/PaymentReportingArgument"/>
        <w:tag w:val="#Nav: Extend Std Sales Invoice/50214"/>
        <w:id w:val="940566818"/>
        <w15:dataBinding w:prefixMappings="xmlns:ns0='urn:microsoft-dynamics-nav/reports/Extend Std Sales Invoice/50214/'" w:xpath="/ns0:NavWordReportXmlPart[1]/ns0:Header[1]/ns0:PaymentReportingArgument" w:storeItemID="{929A8973-8BB2-4A9A-AD7B-6AF2D3F33C73}"/>
        <w15:repeatingSection/>
      </w:sdtPr>
      <w:sdtEndPr>
        <w:rPr>
          <w:rFonts w:ascii="Calibri" w:hAnsi="Calibri"/>
          <w:color w:val="auto"/>
          <w:sz w:val="24"/>
          <w:szCs w:val="24"/>
        </w:rPr>
      </w:sdtEndPr>
      <w:sdtContent>
        <w:sdt>
          <w:sdtPr>
            <w:rPr>
              <w:rFonts w:eastAsia="Calibri" w:cs="Times New Roman" w:asciiTheme="majorHAnsi" w:hAnsiTheme="majorHAnsi"/>
              <w:color w:val="0070C0"/>
              <w:szCs w:val="16"/>
              <w:u w:val="single"/>
            </w:rPr>
            <w:id w:val="-2112965349"/>
            <w:placeholder>
              <w:docPart w:val="95A74152B287419C962D5DE6DAC609AB"/>
            </w:placeholder>
            <w15:repeatingSectionItem/>
          </w:sdtPr>
          <w:sdtEndPr>
            <w:rPr>
              <w:rFonts w:ascii="Calibri" w:hAnsi="Calibri"/>
              <w:color w:val="auto"/>
              <w:sz w:val="24"/>
              <w:szCs w:val="24"/>
            </w:rPr>
          </w:sdtEndPr>
          <w:sdtContent>
            <w:sdt>
              <w:sdtPr>
                <w:alias w:val="#Nav: /Header/PaymentReportingArgument/PaymentServiceLogo"/>
                <w:tag w:val="#Nav: Extend Std Sales Invoice/50214"/>
                <w:id w:val="-804161553"/>
                <w:showingPlcHdr/>
                <w:dataBinding w:prefixMappings="xmlns:ns0='urn:microsoft-dynamics-nav/reports/Extend Std Sales Invoice/50214/'" w:xpath="/ns0:NavWordReportXmlPart[1]/ns0:Header[1]/ns0:PaymentReportingArgument[1]/ns0:PaymentServiceLogo[1]" w:storeItemID="{929A8973-8BB2-4A9A-AD7B-6AF2D3F33C73}"/>
                <w:picture/>
              </w:sdtPr>
              <w:sdtEndPr/>
              <w:sdtContent>
                <w:p w:rsidR="002848A5" w:rsidP="00595263" w:rsidRDefault="002848A5" w14:paraId="16ACC412" w14:textId="77777777">
                  <w:r>
                    <w:rPr>
                      <w:noProof/>
                    </w:rPr>
                    <w:drawing>
                      <wp:inline distT="0" distB="0" distL="0" distR="0" wp14:anchorId="49033300" wp14:editId="1AC864AA">
                        <wp:extent cx="1079482" cy="1080000"/>
                        <wp:effectExtent l="0" t="0" r="6985" b="635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-26" b="-2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805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asciiTheme="minorHAnsi" w:hAnsiTheme="minorHAnsi" w:eastAsiaTheme="minorHAnsi" w:cstheme="minorBidi"/>
                  <w:color w:val="auto"/>
                  <w:szCs w:val="22"/>
                  <w:u w:val="none"/>
                </w:rPr>
                <w:alias w:val="#Nav: /Header/PaymentReportingArgument/PaymentServiceText_Url"/>
                <w:tag w:val="#Nav: Extend Std Sales Invoice/50214"/>
                <w:id w:val="1283080237"/>
                <w:placeholder>
                  <w:docPart w:val="DefaultPlaceholder_-1854013440"/>
                </w:placeholder>
                <w:dataBinding w:prefixMappings="xmlns:ns0='urn:microsoft-dynamics-nav/reports/Extend Std Sales Invoice/50214/'" w:xpath="/ns0:NavWordReportXmlPart[1]/ns0:Header[1]/ns0:PaymentReportingArgument[1]/ns0:PaymentServiceText_Url[1]" w:storeItemID="{929A8973-8BB2-4A9A-AD7B-6AF2D3F33C73}"/>
                <w:text/>
              </w:sdtPr>
              <w:sdtEndPr/>
              <w:sdtContent>
                <w:p w:rsidR="002848A5" w:rsidP="00595263" w:rsidRDefault="005D1B96" w14:paraId="7CEAA63A" w14:textId="77777777">
                  <w:pPr>
                    <w:pStyle w:val="Style1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23400D">
                    <w:rPr>
                      <w:rFonts w:asciiTheme="minorHAnsi" w:hAnsiTheme="minorHAnsi" w:eastAsiaTheme="minorHAnsi" w:cstheme="minorBidi"/>
                      <w:color w:val="auto"/>
                      <w:szCs w:val="22"/>
                      <w:u w:val="none"/>
                    </w:rPr>
                    <w:t>PaymentServiceText_Url</w:t>
                  </w:r>
                  <w:proofErr w:type="spellEnd"/>
                </w:p>
              </w:sdtContent>
            </w:sdt>
          </w:sdtContent>
        </w:sdt>
      </w:sdtContent>
    </w:sdt>
    <w:p w:rsidR="008166C0" w:rsidP="00FF5235" w:rsidRDefault="008166C0" w14:paraId="50F7E80B" w14:textId="77777777">
      <w:pPr>
        <w:spacing w:before="60" w:after="60"/>
        <w:ind w:right="144"/>
      </w:pPr>
    </w:p>
    <w:sectPr w:rsidR="008166C0" w:rsidSect="0042176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20E7" w:rsidP="00E40C63" w:rsidRDefault="000F20E7" w14:paraId="3058E9DA" w14:textId="77777777">
      <w:pPr>
        <w:spacing w:after="0"/>
      </w:pPr>
      <w:r>
        <w:separator/>
      </w:r>
    </w:p>
  </w:endnote>
  <w:endnote w:type="continuationSeparator" w:id="0">
    <w:p w:rsidR="000F20E7" w:rsidP="00E40C63" w:rsidRDefault="000F20E7" w14:paraId="2B38235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7FA" w:rsidRDefault="00AB77FA" w14:paraId="2D7897F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 w14:paraId="5084F1E3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 w14:paraId="59CB39F1" w14:textId="77777777">
            <w:sdt>
              <w:sdtPr>
                <w:rPr>
                  <w:lang w:val="da-DK"/>
                </w:rPr>
                <w:alias w:val="#Nav: /Header/CompanyLegalStatement"/>
                <w:tag w:val="#Nav: Extend Std Sales Invoice/50214"/>
                <w:id w:val="-207500241"/>
                <w:placeholder>
                  <w:docPart w:val="D74323E5E83F4DBCB91329738FC0774A"/>
                </w:placeholder>
                <w:dataBinding w:prefixMappings="xmlns:ns0='urn:microsoft-dynamics-nav/reports/Extend Std Sales Invoice/50214/'" w:xpath="/ns0:NavWordReportXmlPart[1]/ns0:Header[1]/ns0:CompanyLegalStatement[1]" w:storeItemID="{929A8973-8BB2-4A9A-AD7B-6AF2D3F33C73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61DF97B1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647AA7D1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17408010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4321"/>
      <w:gridCol w:w="304"/>
      <w:gridCol w:w="3275"/>
      <w:gridCol w:w="2631"/>
    </w:tblGrid>
    <w:tr w:rsidR="009970F3" w:rsidTr="0055137F" w14:paraId="04BAB67B" w14:textId="77777777">
      <w:tc>
        <w:tcPr>
          <w:tcW w:w="2051" w:type="pct"/>
        </w:tcPr>
        <w:p w:rsidRPr="0023400D" w:rsidR="009970F3" w:rsidP="00C43401" w:rsidRDefault="005B3CF7" w14:paraId="13E15498" w14:textId="77777777">
          <w:pPr>
            <w:pStyle w:val="Heading2"/>
            <w:outlineLvl w:val="1"/>
            <w:rPr>
              <w:rFonts w:asciiTheme="majorHAnsi" w:hAnsiTheme="majorHAnsi"/>
              <w:color w:val="0070C0"/>
            </w:rPr>
          </w:pPr>
          <w:r>
            <w:rPr>
              <w:rFonts w:asciiTheme="majorHAnsi" w:hAnsiTheme="majorHAnsi"/>
              <w:color w:val="0070C0"/>
              <w:lang w:val="da-DK"/>
            </w:rPr>
            <w:t>Terms and Conditions of Sale</w:t>
          </w:r>
        </w:p>
      </w:tc>
      <w:tc>
        <w:tcPr>
          <w:tcW w:w="144" w:type="pct"/>
        </w:tcPr>
        <w:p w:rsidRPr="0023400D" w:rsidR="009970F3" w:rsidP="00C43401" w:rsidRDefault="009970F3" w14:paraId="4676F94D" w14:textId="77777777">
          <w:pPr>
            <w:pStyle w:val="Heading2"/>
            <w:outlineLvl w:val="1"/>
            <w:rPr>
              <w:rFonts w:asciiTheme="majorHAnsi" w:hAnsiTheme="majorHAnsi"/>
              <w:color w:val="0070C0"/>
              <w:lang w:val="da-DK"/>
            </w:rPr>
          </w:pPr>
        </w:p>
      </w:tc>
      <w:sdt>
        <w:sdtPr>
          <w:rPr>
            <w:rFonts w:asciiTheme="majorHAnsi" w:hAnsiTheme="majorHAnsi"/>
            <w:color w:val="0070C0"/>
          </w:rPr>
          <w:alias w:val="#Nav: /Header/EMail_Header_Lbl"/>
          <w:tag w:val="#Nav: Extend Std Sales Invoice/50214"/>
          <w:id w:val="-272474917"/>
          <w:placeholder>
            <w:docPart w:val="95F79AE18019442981C158AB3483BA76"/>
          </w:placeholder>
          <w:dataBinding w:prefixMappings="xmlns:ns0='urn:microsoft-dynamics-nav/reports/Extend Std Sales Invoice/50214/'" w:xpath="/ns0:NavWordReportXmlPart[1]/ns0:Header[1]/ns0:EMail_Header_Lbl[1]" w:storeItemID="{929A8973-8BB2-4A9A-AD7B-6AF2D3F33C73}"/>
          <w:text/>
        </w:sdtPr>
        <w:sdtEndPr/>
        <w:sdtContent>
          <w:tc>
            <w:tcPr>
              <w:tcW w:w="1555" w:type="pct"/>
              <w:tcMar>
                <w:right w:w="0" w:type="dxa"/>
              </w:tcMar>
            </w:tcPr>
            <w:p w:rsidRPr="0023400D" w:rsidR="009970F3" w:rsidP="005B3CF7" w:rsidRDefault="009970F3" w14:paraId="5D46CDA5" w14:textId="77777777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EMail_Header_Lbl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883304529"/>
          <w:placeholder>
            <w:docPart w:val="85D4FF7685384B8098E918DF593A59A1"/>
          </w:placeholder>
          <w15:dataBinding w:prefixMappings="xmlns:ns0='urn:microsoft-dynamics-nav/reports/Standard_Sales_Invoice/1306/' " w:xpath="/ns0:NavWordReportXmlPart[1]/ns0:Header[1]/ns0:CompanyVATRegNo_Lbl[1]" w:storeItemID="{DFF8BEC2-C0A4-435F-9715-E42E03FFB647}"/>
        </w:sdtPr>
        <w:sdtEndPr/>
        <w:sdtContent>
          <w:tc>
            <w:tcPr>
              <w:tcW w:w="1249" w:type="pct"/>
            </w:tcPr>
            <w:p w:rsidRPr="0023400D" w:rsidR="009970F3" w:rsidP="00C43401" w:rsidRDefault="00B061ED" w14:paraId="004C2882" w14:textId="63A141C5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Pr="00F83594" w:rsidR="009970F3" w:rsidTr="0055137F" w14:paraId="1F436223" w14:textId="77777777">
      <w:tc>
        <w:tcPr>
          <w:tcW w:w="2051" w:type="pct"/>
        </w:tcPr>
        <w:p w:rsidRPr="00AB77FA" w:rsidR="009970F3" w:rsidP="00C43401" w:rsidRDefault="005B3CF7" w14:paraId="09F74975" w14:textId="77777777">
          <w:pPr>
            <w:rPr>
              <w:rFonts w:asciiTheme="majorHAnsi" w:hAnsiTheme="majorHAnsi"/>
              <w:sz w:val="18"/>
              <w:szCs w:val="18"/>
            </w:rPr>
          </w:pPr>
          <w:r w:rsidRPr="00AB77FA">
            <w:rPr>
              <w:rFonts w:asciiTheme="majorHAnsi" w:hAnsiTheme="majorHAnsi"/>
              <w:sz w:val="18"/>
              <w:szCs w:val="18"/>
              <w:lang w:val="da-DK"/>
            </w:rPr>
            <w:t>www.enerlinkcorp.com/elcterms.pdf</w:t>
          </w:r>
        </w:p>
      </w:tc>
      <w:tc>
        <w:tcPr>
          <w:tcW w:w="144" w:type="pct"/>
        </w:tcPr>
        <w:p w:rsidRPr="0023400D" w:rsidR="009970F3" w:rsidP="00C43401" w:rsidRDefault="009970F3" w14:paraId="6EC9B4E6" w14:textId="77777777">
          <w:pPr>
            <w:rPr>
              <w:lang w:val="da-DK"/>
            </w:rPr>
          </w:pPr>
        </w:p>
      </w:tc>
      <w:sdt>
        <w:sdtPr>
          <w:rPr>
            <w:rFonts w:asciiTheme="majorHAnsi" w:hAnsiTheme="majorHAnsi"/>
            <w:sz w:val="18"/>
            <w:szCs w:val="18"/>
          </w:rPr>
          <w:alias w:val="#Nav: /Header/CompanyEMail"/>
          <w:tag w:val="#Nav: Extend Std Sales Invoice/50214"/>
          <w:id w:val="860396444"/>
          <w:placeholder>
            <w:docPart w:val="49127E0E90AB40D9AD3AB4F703B43A6E"/>
          </w:placeholder>
          <w:dataBinding w:prefixMappings="xmlns:ns0='urn:microsoft-dynamics-nav/reports/Extend Std Sales Invoice/50214/'" w:xpath="/ns0:NavWordReportXmlPart[1]/ns0:Header[1]/ns0:CompanyEMail[1]" w:storeItemID="{929A8973-8BB2-4A9A-AD7B-6AF2D3F33C73}"/>
          <w:text/>
        </w:sdtPr>
        <w:sdtEndPr/>
        <w:sdtContent>
          <w:tc>
            <w:tcPr>
              <w:tcW w:w="1555" w:type="pct"/>
              <w:tcMar>
                <w:right w:w="0" w:type="dxa"/>
              </w:tcMar>
            </w:tcPr>
            <w:p w:rsidRPr="0023400D" w:rsidR="009970F3" w:rsidP="005B3CF7" w:rsidRDefault="009970F3" w14:paraId="4B2DD9B2" w14:textId="77777777">
              <w:r w:rsidRPr="00AB77FA">
                <w:rPr>
                  <w:rFonts w:asciiTheme="majorHAnsi" w:hAnsiTheme="majorHAnsi"/>
                  <w:sz w:val="18"/>
                  <w:szCs w:val="18"/>
                  <w:lang w:val="da-DK"/>
                </w:rPr>
                <w:t>CompanyEMail</w:t>
              </w:r>
            </w:p>
          </w:tc>
        </w:sdtContent>
      </w:sdt>
      <w:sdt>
        <w:sdtPr>
          <w:rPr>
            <w:rFonts w:asciiTheme="majorHAnsi" w:hAnsiTheme="majorHAnsi"/>
          </w:rPr>
          <w:id w:val="2043394005"/>
          <w:placeholder>
            <w:docPart w:val="EAE9D0BCFBF7482BBFDE52F3D0D397DA"/>
          </w:placeholder>
          <w15:dataBinding w:prefixMappings="xmlns:ns0='urn:microsoft-dynamics-nav/reports/Standard_Sales_Invoice/1306/' " w:xpath="/ns0:NavWordReportXmlPart[1]/ns0:Header[1]/ns0:CompanyVATRegNo[1]" w:storeItemID="{DFF8BEC2-C0A4-435F-9715-E42E03FFB647}"/>
        </w:sdtPr>
        <w:sdtEndPr/>
        <w:sdtContent>
          <w:tc>
            <w:tcPr>
              <w:tcW w:w="1249" w:type="pct"/>
            </w:tcPr>
            <w:p w:rsidRPr="00AB77FA" w:rsidR="009970F3" w:rsidP="00C43401" w:rsidRDefault="00B061ED" w14:paraId="390566BE" w14:textId="2A5876D3">
              <w:pPr>
                <w:rPr>
                  <w:rFonts w:asciiTheme="majorHAnsi" w:hAnsiTheme="majorHAnsi"/>
                </w:rPr>
              </w:pPr>
              <w:proofErr w:type="spellStart"/>
              <w:r>
                <w:rPr>
                  <w:rFonts w:asciiTheme="majorHAnsi" w:hAnsiTheme="majorHAnsi"/>
                </w:rPr>
                <w:t>CompanyVATRegNo</w:t>
              </w:r>
              <w:proofErr w:type="spellEnd"/>
            </w:p>
          </w:tc>
        </w:sdtContent>
      </w:sdt>
    </w:tr>
  </w:tbl>
  <w:p w:rsidRPr="005C497A" w:rsidR="00C43401" w:rsidRDefault="00C43401" w14:paraId="7718ADC1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20E7" w:rsidP="00E40C63" w:rsidRDefault="000F20E7" w14:paraId="00F491B5" w14:textId="77777777">
      <w:pPr>
        <w:spacing w:after="0"/>
      </w:pPr>
      <w:r>
        <w:separator/>
      </w:r>
    </w:p>
  </w:footnote>
  <w:footnote w:type="continuationSeparator" w:id="0">
    <w:p w:rsidR="000F20E7" w:rsidP="00E40C63" w:rsidRDefault="000F20E7" w14:paraId="5EAA77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7FA" w:rsidRDefault="00AB77FA" w14:paraId="1D6E5939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 w14:paraId="7C7E6260" w14:textId="77777777">
      <w:tc>
        <w:tcPr>
          <w:tcW w:w="2929" w:type="pct"/>
        </w:tcPr>
        <w:p w:rsidRPr="00AB77FA" w:rsidR="00FE1807" w:rsidP="00FE1807" w:rsidRDefault="000F20E7" w14:paraId="16E1BB03" w14:textId="77777777">
          <w:pPr>
            <w:rPr>
              <w:rStyle w:val="Strong"/>
              <w:rFonts w:asciiTheme="majorHAnsi" w:hAnsiTheme="majorHAnsi"/>
            </w:rPr>
          </w:pPr>
          <w:sdt>
            <w:sdtPr>
              <w:rPr>
                <w:rStyle w:val="Strong"/>
                <w:rFonts w:asciiTheme="majorHAnsi" w:hAnsiTheme="majorHAnsi"/>
              </w:rPr>
              <w:alias w:val="#Nav: /Header/DocumentTitle_Lbl"/>
              <w:tag w:val="#Nav: Extend Std Sales Invoice/50214"/>
              <w:id w:val="1118172250"/>
              <w:placeholder>
                <w:docPart w:val="85F17D8968A64DA6A4F66CAAC909213D"/>
              </w:placeholder>
              <w:dataBinding w:prefixMappings="xmlns:ns0='urn:microsoft-dynamics-nav/reports/Extend Std Sales Invoice/50214/'" w:xpath="/ns0:NavWordReportXmlPart[1]/ns0:Header[1]/ns0:DocumentTitle_Lbl[1]" w:storeItemID="{929A8973-8BB2-4A9A-AD7B-6AF2D3F33C73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AB77FA" w:rsidR="00C43401">
                <w:rPr>
                  <w:rStyle w:val="Strong"/>
                  <w:rFonts w:asciiTheme="majorHAnsi" w:hAnsiTheme="majorHAnsi"/>
                </w:rPr>
                <w:t>DocumentTitle_Lbl</w:t>
              </w:r>
              <w:proofErr w:type="spellEnd"/>
            </w:sdtContent>
          </w:sdt>
          <w:r w:rsidRPr="00AB77FA" w:rsidR="00C43401">
            <w:rPr>
              <w:rStyle w:val="Strong"/>
              <w:rFonts w:asciiTheme="majorHAnsi" w:hAnsiTheme="majorHAnsi"/>
            </w:rPr>
            <w:t xml:space="preserve"> </w:t>
          </w:r>
          <w:sdt>
            <w:sdtPr>
              <w:rPr>
                <w:rStyle w:val="Strong"/>
                <w:rFonts w:asciiTheme="majorHAnsi" w:hAnsiTheme="majorHAnsi"/>
              </w:rPr>
              <w:alias w:val="#Nav: /Header/DocumentNo"/>
              <w:tag w:val="#Nav: Extend Std Sales Invoice/50214"/>
              <w:id w:val="-1792285139"/>
              <w:placeholder>
                <w:docPart w:val="85F17D8968A64DA6A4F66CAAC909213D"/>
              </w:placeholder>
              <w:dataBinding w:prefixMappings="xmlns:ns0='urn:microsoft-dynamics-nav/reports/Extend Std Sales Invoice/50214/'" w:xpath="/ns0:NavWordReportXmlPart[1]/ns0:Header[1]/ns0:DocumentNo[1]" w:storeItemID="{929A8973-8BB2-4A9A-AD7B-6AF2D3F33C73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AB77FA" w:rsidR="001D2965">
                <w:rPr>
                  <w:rStyle w:val="Strong"/>
                  <w:rFonts w:asciiTheme="majorHAnsi" w:hAnsiTheme="majorHAnsi"/>
                </w:rPr>
                <w:t>DocumentNo</w:t>
              </w:r>
              <w:proofErr w:type="spellEnd"/>
            </w:sdtContent>
          </w:sdt>
        </w:p>
        <w:p w:rsidRPr="00AB77FA" w:rsidR="00C43401" w:rsidP="00FE1807" w:rsidRDefault="000F20E7" w14:paraId="6CD01B55" w14:textId="77777777">
          <w:pPr>
            <w:rPr>
              <w:rFonts w:asciiTheme="majorHAnsi" w:hAnsiTheme="majorHAnsi"/>
              <w:b/>
              <w:bCs/>
            </w:rPr>
          </w:pPr>
          <w:sdt>
            <w:sdtPr>
              <w:rPr>
                <w:rFonts w:asciiTheme="majorHAnsi" w:hAnsiTheme="majorHAnsi"/>
              </w:rPr>
              <w:alias w:val="#Nav: /Header/Page_Lbl"/>
              <w:tag w:val="#Nav: Extend Std Sales Invoice/50214"/>
              <w:id w:val="-1719745130"/>
              <w:placeholder>
                <w:docPart w:val="85F17D8968A64DA6A4F66CAAC909213D"/>
              </w:placeholder>
              <w:dataBinding w:prefixMappings="xmlns:ns0='urn:microsoft-dynamics-nav/reports/Extend Std Sales Invoice/50214/'" w:xpath="/ns0:NavWordReportXmlPart[1]/ns0:Header[1]/ns0:Page_Lbl[1]" w:storeItemID="{929A8973-8BB2-4A9A-AD7B-6AF2D3F33C73}"/>
              <w:text/>
            </w:sdtPr>
            <w:sdtEndPr/>
            <w:sdtContent>
              <w:proofErr w:type="spellStart"/>
              <w:r w:rsidRPr="00AB77FA" w:rsidR="00C43401">
                <w:rPr>
                  <w:rFonts w:asciiTheme="majorHAnsi" w:hAnsiTheme="majorHAnsi"/>
                </w:rPr>
                <w:t>Page_Lbl</w:t>
              </w:r>
              <w:proofErr w:type="spellEnd"/>
            </w:sdtContent>
          </w:sdt>
          <w:r w:rsidRPr="00AB77FA" w:rsidR="00C43401">
            <w:rPr>
              <w:rFonts w:asciiTheme="majorHAnsi" w:hAnsiTheme="majorHAnsi"/>
            </w:rPr>
            <w:t xml:space="preserve">  </w:t>
          </w:r>
          <w:r w:rsidRPr="00AB77FA" w:rsidR="00C43401">
            <w:rPr>
              <w:rFonts w:asciiTheme="majorHAnsi" w:hAnsiTheme="majorHAnsi"/>
              <w:bCs/>
            </w:rPr>
            <w:fldChar w:fldCharType="begin"/>
          </w:r>
          <w:r w:rsidRPr="00AB77FA" w:rsidR="00C43401">
            <w:rPr>
              <w:rFonts w:asciiTheme="majorHAnsi" w:hAnsiTheme="majorHAnsi"/>
              <w:bCs/>
            </w:rPr>
            <w:instrText xml:space="preserve"> PAGE  \* Arabic  \* MERGEFORMAT </w:instrText>
          </w:r>
          <w:r w:rsidRPr="00AB77FA" w:rsidR="00C43401">
            <w:rPr>
              <w:rFonts w:asciiTheme="majorHAnsi" w:hAnsiTheme="majorHAnsi"/>
              <w:bCs/>
            </w:rPr>
            <w:fldChar w:fldCharType="separate"/>
          </w:r>
          <w:r w:rsidRPr="00AB77FA" w:rsidR="00304E92">
            <w:rPr>
              <w:rFonts w:asciiTheme="majorHAnsi" w:hAnsiTheme="majorHAnsi"/>
              <w:bCs/>
              <w:noProof/>
            </w:rPr>
            <w:t>2</w:t>
          </w:r>
          <w:r w:rsidRPr="00AB77FA" w:rsidR="00C43401">
            <w:rPr>
              <w:rFonts w:asciiTheme="majorHAnsi" w:hAnsiTheme="majorHAnsi"/>
              <w:bCs/>
            </w:rPr>
            <w:fldChar w:fldCharType="end"/>
          </w:r>
          <w:r w:rsidRPr="00AB77FA" w:rsidR="00C43401">
            <w:rPr>
              <w:rFonts w:asciiTheme="majorHAnsi" w:hAnsiTheme="majorHAnsi"/>
            </w:rPr>
            <w:t xml:space="preserve"> / </w:t>
          </w:r>
          <w:r w:rsidRPr="00AB77FA" w:rsidR="00C43401">
            <w:rPr>
              <w:rFonts w:asciiTheme="majorHAnsi" w:hAnsiTheme="majorHAnsi"/>
              <w:bCs/>
            </w:rPr>
            <w:fldChar w:fldCharType="begin"/>
          </w:r>
          <w:r w:rsidRPr="00AB77FA" w:rsidR="00C43401">
            <w:rPr>
              <w:rFonts w:asciiTheme="majorHAnsi" w:hAnsiTheme="majorHAnsi"/>
              <w:bCs/>
            </w:rPr>
            <w:instrText xml:space="preserve"> NUMPAGES  \* Arabic  \* MERGEFORMAT </w:instrText>
          </w:r>
          <w:r w:rsidRPr="00AB77FA" w:rsidR="00C43401">
            <w:rPr>
              <w:rFonts w:asciiTheme="majorHAnsi" w:hAnsiTheme="majorHAnsi"/>
              <w:bCs/>
            </w:rPr>
            <w:fldChar w:fldCharType="separate"/>
          </w:r>
          <w:r w:rsidRPr="00AB77FA" w:rsidR="00304E92">
            <w:rPr>
              <w:rFonts w:asciiTheme="majorHAnsi" w:hAnsiTheme="majorHAnsi"/>
              <w:bCs/>
              <w:noProof/>
            </w:rPr>
            <w:t>2</w:t>
          </w:r>
          <w:r w:rsidRPr="00AB77FA" w:rsidR="00C43401">
            <w:rPr>
              <w:rFonts w:asciiTheme="majorHAnsi" w:hAnsiTheme="majorHAnsi"/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06B58365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790EEE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7FA" w:rsidRDefault="00AB77FA" w14:paraId="0E03F6D5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315C4"/>
    <w:rsid w:val="00032E69"/>
    <w:rsid w:val="00033B20"/>
    <w:rsid w:val="000357EB"/>
    <w:rsid w:val="000361C8"/>
    <w:rsid w:val="00050888"/>
    <w:rsid w:val="00063F20"/>
    <w:rsid w:val="00066F99"/>
    <w:rsid w:val="000675B3"/>
    <w:rsid w:val="00070EE8"/>
    <w:rsid w:val="00072134"/>
    <w:rsid w:val="00074151"/>
    <w:rsid w:val="00082B59"/>
    <w:rsid w:val="000844A3"/>
    <w:rsid w:val="000967F3"/>
    <w:rsid w:val="000A665A"/>
    <w:rsid w:val="000C7857"/>
    <w:rsid w:val="000D228E"/>
    <w:rsid w:val="000D537A"/>
    <w:rsid w:val="000D5A6D"/>
    <w:rsid w:val="000E071F"/>
    <w:rsid w:val="000E5606"/>
    <w:rsid w:val="000F0AA7"/>
    <w:rsid w:val="000F20E7"/>
    <w:rsid w:val="0010290F"/>
    <w:rsid w:val="00103846"/>
    <w:rsid w:val="001130B4"/>
    <w:rsid w:val="0011793B"/>
    <w:rsid w:val="001227EA"/>
    <w:rsid w:val="00123A7D"/>
    <w:rsid w:val="00126D5A"/>
    <w:rsid w:val="00130677"/>
    <w:rsid w:val="00134A71"/>
    <w:rsid w:val="00151C73"/>
    <w:rsid w:val="00160832"/>
    <w:rsid w:val="001616DC"/>
    <w:rsid w:val="001621D9"/>
    <w:rsid w:val="00193DE5"/>
    <w:rsid w:val="001A63CC"/>
    <w:rsid w:val="001B1455"/>
    <w:rsid w:val="001B6F8C"/>
    <w:rsid w:val="001B793C"/>
    <w:rsid w:val="001D1CE2"/>
    <w:rsid w:val="001D2965"/>
    <w:rsid w:val="001D6163"/>
    <w:rsid w:val="001D6807"/>
    <w:rsid w:val="001E221C"/>
    <w:rsid w:val="001E29A8"/>
    <w:rsid w:val="001E3C59"/>
    <w:rsid w:val="001F101C"/>
    <w:rsid w:val="001F1FAA"/>
    <w:rsid w:val="001F7B9D"/>
    <w:rsid w:val="00200316"/>
    <w:rsid w:val="0020108A"/>
    <w:rsid w:val="0022414A"/>
    <w:rsid w:val="00227BDC"/>
    <w:rsid w:val="0023400D"/>
    <w:rsid w:val="0023528F"/>
    <w:rsid w:val="00235CA0"/>
    <w:rsid w:val="00236BD5"/>
    <w:rsid w:val="00245B0E"/>
    <w:rsid w:val="00261876"/>
    <w:rsid w:val="0026269B"/>
    <w:rsid w:val="00264D8D"/>
    <w:rsid w:val="002669DB"/>
    <w:rsid w:val="00273BA9"/>
    <w:rsid w:val="00283270"/>
    <w:rsid w:val="002848A5"/>
    <w:rsid w:val="002956F6"/>
    <w:rsid w:val="0029628E"/>
    <w:rsid w:val="002A29DF"/>
    <w:rsid w:val="002A37A1"/>
    <w:rsid w:val="002A382C"/>
    <w:rsid w:val="002A47A1"/>
    <w:rsid w:val="002A7016"/>
    <w:rsid w:val="002B6B46"/>
    <w:rsid w:val="002B7F36"/>
    <w:rsid w:val="002C7384"/>
    <w:rsid w:val="002E2A56"/>
    <w:rsid w:val="002E7F9A"/>
    <w:rsid w:val="002F7805"/>
    <w:rsid w:val="0030373B"/>
    <w:rsid w:val="00304C33"/>
    <w:rsid w:val="00304E92"/>
    <w:rsid w:val="003312E9"/>
    <w:rsid w:val="00332D82"/>
    <w:rsid w:val="00335150"/>
    <w:rsid w:val="00337723"/>
    <w:rsid w:val="00341222"/>
    <w:rsid w:val="00341E83"/>
    <w:rsid w:val="003454DC"/>
    <w:rsid w:val="00355E20"/>
    <w:rsid w:val="00364529"/>
    <w:rsid w:val="00364FD7"/>
    <w:rsid w:val="00365905"/>
    <w:rsid w:val="00374316"/>
    <w:rsid w:val="00375035"/>
    <w:rsid w:val="00381659"/>
    <w:rsid w:val="00382F23"/>
    <w:rsid w:val="0038349C"/>
    <w:rsid w:val="0038633D"/>
    <w:rsid w:val="00390535"/>
    <w:rsid w:val="00394029"/>
    <w:rsid w:val="003A0907"/>
    <w:rsid w:val="003A0E92"/>
    <w:rsid w:val="003A2A05"/>
    <w:rsid w:val="003A31D7"/>
    <w:rsid w:val="003A7E69"/>
    <w:rsid w:val="003B1D59"/>
    <w:rsid w:val="003B344A"/>
    <w:rsid w:val="003B4DE8"/>
    <w:rsid w:val="003C2C96"/>
    <w:rsid w:val="003D120B"/>
    <w:rsid w:val="003D4B80"/>
    <w:rsid w:val="003E2178"/>
    <w:rsid w:val="003E3714"/>
    <w:rsid w:val="003F29DC"/>
    <w:rsid w:val="003F77E2"/>
    <w:rsid w:val="0040698F"/>
    <w:rsid w:val="004111E5"/>
    <w:rsid w:val="00413957"/>
    <w:rsid w:val="0041602B"/>
    <w:rsid w:val="00420D70"/>
    <w:rsid w:val="00421769"/>
    <w:rsid w:val="004251CE"/>
    <w:rsid w:val="0043655A"/>
    <w:rsid w:val="00442833"/>
    <w:rsid w:val="00444563"/>
    <w:rsid w:val="00445504"/>
    <w:rsid w:val="00447486"/>
    <w:rsid w:val="00451877"/>
    <w:rsid w:val="00451D06"/>
    <w:rsid w:val="0046083A"/>
    <w:rsid w:val="004621A6"/>
    <w:rsid w:val="0047382C"/>
    <w:rsid w:val="0048687D"/>
    <w:rsid w:val="0049014E"/>
    <w:rsid w:val="004913DB"/>
    <w:rsid w:val="00492354"/>
    <w:rsid w:val="004A4D71"/>
    <w:rsid w:val="004B22F6"/>
    <w:rsid w:val="004B3E55"/>
    <w:rsid w:val="004B47ED"/>
    <w:rsid w:val="004B6FE5"/>
    <w:rsid w:val="004C60A5"/>
    <w:rsid w:val="004C6BAB"/>
    <w:rsid w:val="004F2432"/>
    <w:rsid w:val="004F4682"/>
    <w:rsid w:val="0050342F"/>
    <w:rsid w:val="0051653A"/>
    <w:rsid w:val="0051660C"/>
    <w:rsid w:val="00524711"/>
    <w:rsid w:val="00524FE6"/>
    <w:rsid w:val="005325CA"/>
    <w:rsid w:val="0053573B"/>
    <w:rsid w:val="00543913"/>
    <w:rsid w:val="0055137F"/>
    <w:rsid w:val="00552846"/>
    <w:rsid w:val="0055506F"/>
    <w:rsid w:val="00557FED"/>
    <w:rsid w:val="00563DCD"/>
    <w:rsid w:val="00571E70"/>
    <w:rsid w:val="00572373"/>
    <w:rsid w:val="00572B65"/>
    <w:rsid w:val="005731CF"/>
    <w:rsid w:val="0058032C"/>
    <w:rsid w:val="00581EF8"/>
    <w:rsid w:val="00583B97"/>
    <w:rsid w:val="00587157"/>
    <w:rsid w:val="00587A45"/>
    <w:rsid w:val="0059110D"/>
    <w:rsid w:val="00592D3C"/>
    <w:rsid w:val="00593FD2"/>
    <w:rsid w:val="00594D4C"/>
    <w:rsid w:val="00595263"/>
    <w:rsid w:val="00595F7F"/>
    <w:rsid w:val="005963DE"/>
    <w:rsid w:val="00597124"/>
    <w:rsid w:val="0059739C"/>
    <w:rsid w:val="005A0994"/>
    <w:rsid w:val="005A2CF5"/>
    <w:rsid w:val="005A4BD1"/>
    <w:rsid w:val="005A5501"/>
    <w:rsid w:val="005B247B"/>
    <w:rsid w:val="005B3676"/>
    <w:rsid w:val="005B3CF7"/>
    <w:rsid w:val="005B4C5A"/>
    <w:rsid w:val="005C497A"/>
    <w:rsid w:val="005C5437"/>
    <w:rsid w:val="005D1B96"/>
    <w:rsid w:val="005D51C5"/>
    <w:rsid w:val="005E5022"/>
    <w:rsid w:val="005F14C5"/>
    <w:rsid w:val="005F19F2"/>
    <w:rsid w:val="005F2559"/>
    <w:rsid w:val="005F5EC9"/>
    <w:rsid w:val="005F6B5E"/>
    <w:rsid w:val="005F6BCC"/>
    <w:rsid w:val="0060133C"/>
    <w:rsid w:val="0060202A"/>
    <w:rsid w:val="00610A30"/>
    <w:rsid w:val="006120CD"/>
    <w:rsid w:val="00612ABF"/>
    <w:rsid w:val="006130B3"/>
    <w:rsid w:val="006245DA"/>
    <w:rsid w:val="00625B0E"/>
    <w:rsid w:val="006433EE"/>
    <w:rsid w:val="006713AF"/>
    <w:rsid w:val="0067225B"/>
    <w:rsid w:val="00677AD5"/>
    <w:rsid w:val="006800CE"/>
    <w:rsid w:val="0068273F"/>
    <w:rsid w:val="006827DD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5700"/>
    <w:rsid w:val="006B7EAD"/>
    <w:rsid w:val="006C12DD"/>
    <w:rsid w:val="006C30D9"/>
    <w:rsid w:val="006C4581"/>
    <w:rsid w:val="006C4613"/>
    <w:rsid w:val="006D23E9"/>
    <w:rsid w:val="006D2645"/>
    <w:rsid w:val="006D4B90"/>
    <w:rsid w:val="006D64AE"/>
    <w:rsid w:val="006E7C1D"/>
    <w:rsid w:val="006F2626"/>
    <w:rsid w:val="00701374"/>
    <w:rsid w:val="00702AAD"/>
    <w:rsid w:val="007057CA"/>
    <w:rsid w:val="00710F21"/>
    <w:rsid w:val="0071439C"/>
    <w:rsid w:val="00716E24"/>
    <w:rsid w:val="00717667"/>
    <w:rsid w:val="007200AD"/>
    <w:rsid w:val="00731217"/>
    <w:rsid w:val="00731840"/>
    <w:rsid w:val="00732AEF"/>
    <w:rsid w:val="00735EC6"/>
    <w:rsid w:val="00741F6B"/>
    <w:rsid w:val="007532CB"/>
    <w:rsid w:val="007537BA"/>
    <w:rsid w:val="00760FA8"/>
    <w:rsid w:val="00762137"/>
    <w:rsid w:val="00765190"/>
    <w:rsid w:val="00766078"/>
    <w:rsid w:val="0077236B"/>
    <w:rsid w:val="007773B8"/>
    <w:rsid w:val="00777632"/>
    <w:rsid w:val="00777ADC"/>
    <w:rsid w:val="00797305"/>
    <w:rsid w:val="007A0A2F"/>
    <w:rsid w:val="007A219A"/>
    <w:rsid w:val="007A3649"/>
    <w:rsid w:val="007A5051"/>
    <w:rsid w:val="007B235B"/>
    <w:rsid w:val="007B3609"/>
    <w:rsid w:val="007C71CD"/>
    <w:rsid w:val="007C73E4"/>
    <w:rsid w:val="007D6516"/>
    <w:rsid w:val="007E323C"/>
    <w:rsid w:val="007E56B1"/>
    <w:rsid w:val="007F0817"/>
    <w:rsid w:val="00800F94"/>
    <w:rsid w:val="00802B5B"/>
    <w:rsid w:val="00807754"/>
    <w:rsid w:val="0081158C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33EF"/>
    <w:rsid w:val="008562DD"/>
    <w:rsid w:val="008567C5"/>
    <w:rsid w:val="00856BBF"/>
    <w:rsid w:val="00860ECE"/>
    <w:rsid w:val="008760F9"/>
    <w:rsid w:val="00877E93"/>
    <w:rsid w:val="00887428"/>
    <w:rsid w:val="0089278A"/>
    <w:rsid w:val="008972AA"/>
    <w:rsid w:val="008A036C"/>
    <w:rsid w:val="008B1DAE"/>
    <w:rsid w:val="008B6890"/>
    <w:rsid w:val="008B6A7B"/>
    <w:rsid w:val="008C06C5"/>
    <w:rsid w:val="008C3901"/>
    <w:rsid w:val="008C5CDE"/>
    <w:rsid w:val="008D61BB"/>
    <w:rsid w:val="008D7475"/>
    <w:rsid w:val="008E766D"/>
    <w:rsid w:val="008F0A38"/>
    <w:rsid w:val="008F7A2A"/>
    <w:rsid w:val="009036BB"/>
    <w:rsid w:val="0090637C"/>
    <w:rsid w:val="009072D1"/>
    <w:rsid w:val="00907ECA"/>
    <w:rsid w:val="00912C61"/>
    <w:rsid w:val="00922C09"/>
    <w:rsid w:val="0092542A"/>
    <w:rsid w:val="00933658"/>
    <w:rsid w:val="00933DB5"/>
    <w:rsid w:val="0093574E"/>
    <w:rsid w:val="00940735"/>
    <w:rsid w:val="00943A17"/>
    <w:rsid w:val="009453BC"/>
    <w:rsid w:val="00954C6C"/>
    <w:rsid w:val="00962B71"/>
    <w:rsid w:val="00966D04"/>
    <w:rsid w:val="00982219"/>
    <w:rsid w:val="00982950"/>
    <w:rsid w:val="00991278"/>
    <w:rsid w:val="0099175E"/>
    <w:rsid w:val="009943A4"/>
    <w:rsid w:val="009970F3"/>
    <w:rsid w:val="00997858"/>
    <w:rsid w:val="009A04C2"/>
    <w:rsid w:val="009A071B"/>
    <w:rsid w:val="009A16F6"/>
    <w:rsid w:val="009B485A"/>
    <w:rsid w:val="009B79E5"/>
    <w:rsid w:val="009C1C86"/>
    <w:rsid w:val="009D29F0"/>
    <w:rsid w:val="009D508B"/>
    <w:rsid w:val="009D6FE7"/>
    <w:rsid w:val="009D74C0"/>
    <w:rsid w:val="009E16EA"/>
    <w:rsid w:val="009E251E"/>
    <w:rsid w:val="009F21B5"/>
    <w:rsid w:val="00A00B95"/>
    <w:rsid w:val="00A01AB9"/>
    <w:rsid w:val="00A048EC"/>
    <w:rsid w:val="00A06C3C"/>
    <w:rsid w:val="00A132E3"/>
    <w:rsid w:val="00A30C38"/>
    <w:rsid w:val="00A42BE5"/>
    <w:rsid w:val="00A50E56"/>
    <w:rsid w:val="00A53452"/>
    <w:rsid w:val="00A54A4D"/>
    <w:rsid w:val="00A57FD1"/>
    <w:rsid w:val="00A76F36"/>
    <w:rsid w:val="00A9010E"/>
    <w:rsid w:val="00A92381"/>
    <w:rsid w:val="00A940EF"/>
    <w:rsid w:val="00A9726D"/>
    <w:rsid w:val="00AB0297"/>
    <w:rsid w:val="00AB47BE"/>
    <w:rsid w:val="00AB4E3C"/>
    <w:rsid w:val="00AB77FA"/>
    <w:rsid w:val="00AC7B33"/>
    <w:rsid w:val="00AD1D9E"/>
    <w:rsid w:val="00AE539A"/>
    <w:rsid w:val="00AE5590"/>
    <w:rsid w:val="00AE6131"/>
    <w:rsid w:val="00AF1EDD"/>
    <w:rsid w:val="00AF4452"/>
    <w:rsid w:val="00AF53DB"/>
    <w:rsid w:val="00B00B61"/>
    <w:rsid w:val="00B01DA6"/>
    <w:rsid w:val="00B061ED"/>
    <w:rsid w:val="00B10D67"/>
    <w:rsid w:val="00B14433"/>
    <w:rsid w:val="00B1593F"/>
    <w:rsid w:val="00B20FE4"/>
    <w:rsid w:val="00B22FDE"/>
    <w:rsid w:val="00B27FD3"/>
    <w:rsid w:val="00B32D4B"/>
    <w:rsid w:val="00B402B9"/>
    <w:rsid w:val="00B437D5"/>
    <w:rsid w:val="00B53D5E"/>
    <w:rsid w:val="00B54BF9"/>
    <w:rsid w:val="00B57659"/>
    <w:rsid w:val="00B60D54"/>
    <w:rsid w:val="00B8041E"/>
    <w:rsid w:val="00B8205C"/>
    <w:rsid w:val="00B85BE8"/>
    <w:rsid w:val="00B86BCD"/>
    <w:rsid w:val="00B86E6F"/>
    <w:rsid w:val="00B906DD"/>
    <w:rsid w:val="00B91CA1"/>
    <w:rsid w:val="00B92F96"/>
    <w:rsid w:val="00B96060"/>
    <w:rsid w:val="00BB313C"/>
    <w:rsid w:val="00BB7320"/>
    <w:rsid w:val="00BC1D68"/>
    <w:rsid w:val="00BC232B"/>
    <w:rsid w:val="00BC2E22"/>
    <w:rsid w:val="00BD2533"/>
    <w:rsid w:val="00BD35AE"/>
    <w:rsid w:val="00BE189F"/>
    <w:rsid w:val="00BE5952"/>
    <w:rsid w:val="00BE6BE6"/>
    <w:rsid w:val="00BF0F10"/>
    <w:rsid w:val="00C12011"/>
    <w:rsid w:val="00C14376"/>
    <w:rsid w:val="00C25361"/>
    <w:rsid w:val="00C27C1A"/>
    <w:rsid w:val="00C33CDF"/>
    <w:rsid w:val="00C34D11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96149"/>
    <w:rsid w:val="00CA1259"/>
    <w:rsid w:val="00CA4E0D"/>
    <w:rsid w:val="00CA6394"/>
    <w:rsid w:val="00CA6666"/>
    <w:rsid w:val="00CB70AD"/>
    <w:rsid w:val="00CB7579"/>
    <w:rsid w:val="00CC289D"/>
    <w:rsid w:val="00CD1B92"/>
    <w:rsid w:val="00CE5ADF"/>
    <w:rsid w:val="00CF4142"/>
    <w:rsid w:val="00CF5F27"/>
    <w:rsid w:val="00D03D45"/>
    <w:rsid w:val="00D079C1"/>
    <w:rsid w:val="00D21D63"/>
    <w:rsid w:val="00D22638"/>
    <w:rsid w:val="00D235D0"/>
    <w:rsid w:val="00D267CC"/>
    <w:rsid w:val="00D40A70"/>
    <w:rsid w:val="00D41DC8"/>
    <w:rsid w:val="00D52551"/>
    <w:rsid w:val="00D52B82"/>
    <w:rsid w:val="00D53B6F"/>
    <w:rsid w:val="00D54A61"/>
    <w:rsid w:val="00D54DEE"/>
    <w:rsid w:val="00D568E3"/>
    <w:rsid w:val="00D6006D"/>
    <w:rsid w:val="00D6071C"/>
    <w:rsid w:val="00D6204D"/>
    <w:rsid w:val="00D6522F"/>
    <w:rsid w:val="00D72A07"/>
    <w:rsid w:val="00D72E02"/>
    <w:rsid w:val="00D754C6"/>
    <w:rsid w:val="00D75AAF"/>
    <w:rsid w:val="00DA0F11"/>
    <w:rsid w:val="00DA10CB"/>
    <w:rsid w:val="00DA1421"/>
    <w:rsid w:val="00DA38F1"/>
    <w:rsid w:val="00DA580A"/>
    <w:rsid w:val="00DB2F98"/>
    <w:rsid w:val="00DB4B5B"/>
    <w:rsid w:val="00DC306F"/>
    <w:rsid w:val="00DC7132"/>
    <w:rsid w:val="00DD708C"/>
    <w:rsid w:val="00DE2DFF"/>
    <w:rsid w:val="00DF274E"/>
    <w:rsid w:val="00DF2AA5"/>
    <w:rsid w:val="00DF30F1"/>
    <w:rsid w:val="00DF7640"/>
    <w:rsid w:val="00E044F1"/>
    <w:rsid w:val="00E0553D"/>
    <w:rsid w:val="00E111C4"/>
    <w:rsid w:val="00E11F42"/>
    <w:rsid w:val="00E15258"/>
    <w:rsid w:val="00E15FE7"/>
    <w:rsid w:val="00E21ED9"/>
    <w:rsid w:val="00E22B7E"/>
    <w:rsid w:val="00E23B98"/>
    <w:rsid w:val="00E2430C"/>
    <w:rsid w:val="00E375BC"/>
    <w:rsid w:val="00E40C63"/>
    <w:rsid w:val="00E41182"/>
    <w:rsid w:val="00E4361D"/>
    <w:rsid w:val="00E470F6"/>
    <w:rsid w:val="00E53A6E"/>
    <w:rsid w:val="00E54F17"/>
    <w:rsid w:val="00E62B00"/>
    <w:rsid w:val="00E65451"/>
    <w:rsid w:val="00E67097"/>
    <w:rsid w:val="00E73173"/>
    <w:rsid w:val="00E902EA"/>
    <w:rsid w:val="00E96A2B"/>
    <w:rsid w:val="00EA246E"/>
    <w:rsid w:val="00EA27AA"/>
    <w:rsid w:val="00EA66A6"/>
    <w:rsid w:val="00EB2DC0"/>
    <w:rsid w:val="00EB5B19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100BB"/>
    <w:rsid w:val="00F117EC"/>
    <w:rsid w:val="00F14176"/>
    <w:rsid w:val="00F20F72"/>
    <w:rsid w:val="00F219F1"/>
    <w:rsid w:val="00F35C5D"/>
    <w:rsid w:val="00F36FA0"/>
    <w:rsid w:val="00F44822"/>
    <w:rsid w:val="00F56E4E"/>
    <w:rsid w:val="00F57F48"/>
    <w:rsid w:val="00F66A1F"/>
    <w:rsid w:val="00F73E1D"/>
    <w:rsid w:val="00F81AE9"/>
    <w:rsid w:val="00F848FB"/>
    <w:rsid w:val="00F86468"/>
    <w:rsid w:val="00F910D0"/>
    <w:rsid w:val="00FA4D66"/>
    <w:rsid w:val="00FA76F1"/>
    <w:rsid w:val="00FB06A1"/>
    <w:rsid w:val="00FB3DCE"/>
    <w:rsid w:val="00FC2D88"/>
    <w:rsid w:val="00FD6A00"/>
    <w:rsid w:val="00FE1807"/>
    <w:rsid w:val="00FE1868"/>
    <w:rsid w:val="00FE4CD8"/>
    <w:rsid w:val="00FF5235"/>
    <w:rsid w:val="00FF66A4"/>
    <w:rsid w:val="00FF6D45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C32C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400D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3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link w:val="NoSpacingChar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23400D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qFormat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qFormat/>
    <w:rsid w:val="00D6071C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qFormat/>
    <w:rsid w:val="00D6071C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olor w:val="FF000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olor w:val="4C483D" w:themeColor="text2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qFormat/>
    <w:rsid w:val="0023400D"/>
    <w:rPr>
      <w:rFonts w:asciiTheme="majorHAnsi" w:hAnsiTheme="majorHAnsi"/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qFormat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hAnsiTheme="majorHAnsi"/>
      <w:b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qFormat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hAnsiTheme="majorHAnsi"/>
      <w:b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qFormat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qFormat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qFormat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qFormat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qFormat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qFormat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qFormat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57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5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eader" Target="header3.xml" Id="rId14" /><Relationship Type="http://schemas.openxmlformats.org/officeDocument/2006/relationships/customXml" Target="/customXML/item3.xml" Id="R897ac0bafbaa4630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A74152B287419C962D5DE6DAC60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49CEE-2247-4B4F-B7C5-70F4189D22F3}"/>
      </w:docPartPr>
      <w:docPartBody>
        <w:p w:rsidR="00A93787" w:rsidRDefault="00FC37AF" w:rsidP="00FC37AF">
          <w:pPr>
            <w:pStyle w:val="95A74152B287419C962D5DE6DAC609A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A57E0B" w:rsidRDefault="006706AC"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5F79AE18019442981C158AB3483B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24EC4-8E49-432C-9B26-6B5F8DCAB963}"/>
      </w:docPartPr>
      <w:docPartBody>
        <w:p w:rsidR="00434BFF" w:rsidRDefault="00A30FD7" w:rsidP="00A30FD7">
          <w:pPr>
            <w:pStyle w:val="95F79AE18019442981C158AB3483BA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D4FF7685384B8098E918DF593A5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83AD0-B68A-4B66-86C8-C716476782AD}"/>
      </w:docPartPr>
      <w:docPartBody>
        <w:p w:rsidR="00434BFF" w:rsidRDefault="00A30FD7" w:rsidP="00A30FD7">
          <w:pPr>
            <w:pStyle w:val="85D4FF7685384B8098E918DF593A59A1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127E0E90AB40D9AD3AB4F703B43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B3FD7-A846-4C5A-9B57-0DDF52FD0751}"/>
      </w:docPartPr>
      <w:docPartBody>
        <w:p w:rsidR="00434BFF" w:rsidRDefault="00A30FD7" w:rsidP="00A30FD7">
          <w:pPr>
            <w:pStyle w:val="49127E0E90AB40D9AD3AB4F703B43A6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E9D0BCFBF7482BBFDE52F3D0D39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01941-9470-417A-8BC5-4EDD12A2239C}"/>
      </w:docPartPr>
      <w:docPartBody>
        <w:p w:rsidR="00434BFF" w:rsidRDefault="00A30FD7" w:rsidP="00A30FD7">
          <w:pPr>
            <w:pStyle w:val="EAE9D0BCFBF7482BBFDE52F3D0D397D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6682E7B14040F0986B9D20EB9DF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34D20-C376-49D9-A0DF-5FB36B62B04A}"/>
      </w:docPartPr>
      <w:docPartBody>
        <w:p w:rsidR="00FF1B36" w:rsidRDefault="00501299" w:rsidP="00501299">
          <w:pPr>
            <w:pStyle w:val="196682E7B14040F0986B9D20EB9DF6BB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EA67B7088F43A9A23B763869A9C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04F6F-85C3-47E4-A103-CA4D32FBD049}"/>
      </w:docPartPr>
      <w:docPartBody>
        <w:p w:rsidR="00FF1B36" w:rsidRDefault="00501299" w:rsidP="00501299">
          <w:pPr>
            <w:pStyle w:val="58EA67B7088F43A9A23B763869A9C6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3239C3565A4CAA91BA1EE01468C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536A4-4193-4587-9B99-8C21B2BA4559}"/>
      </w:docPartPr>
      <w:docPartBody>
        <w:p w:rsidR="00FF1B36" w:rsidRDefault="00501299" w:rsidP="00501299">
          <w:pPr>
            <w:pStyle w:val="C63239C3565A4CAA91BA1EE01468C7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B172E3035E4CAD97F9D69038B67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0F6BA-E68D-4AE1-905A-2CF6C5DE955D}"/>
      </w:docPartPr>
      <w:docPartBody>
        <w:p w:rsidR="00FF1B36" w:rsidRDefault="00501299" w:rsidP="00501299">
          <w:pPr>
            <w:pStyle w:val="43B172E3035E4CAD97F9D69038B67906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1F38CA5EAF4B17BEED8E2C78AB1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F9B55-E289-452C-88A4-578D6B01AB8F}"/>
      </w:docPartPr>
      <w:docPartBody>
        <w:p w:rsidR="00FF1B36" w:rsidRDefault="00501299" w:rsidP="00501299">
          <w:pPr>
            <w:pStyle w:val="171F38CA5EAF4B17BEED8E2C78AB11DD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DDF1908E37E4BEAAE09E8EC1273B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ABAE8-36FA-4D92-9524-B4DF47D6EE17}"/>
      </w:docPartPr>
      <w:docPartBody>
        <w:p w:rsidR="00FF1B36" w:rsidRDefault="00501299" w:rsidP="00501299">
          <w:pPr>
            <w:pStyle w:val="0DDF1908E37E4BEAAE09E8EC1273B01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395A5178D3B4506A481D5EE6AB34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1A8A6-1114-44CE-A03B-0E8687337261}"/>
      </w:docPartPr>
      <w:docPartBody>
        <w:p w:rsidR="00FF1B36" w:rsidRDefault="00501299" w:rsidP="00501299">
          <w:pPr>
            <w:pStyle w:val="F395A5178D3B4506A481D5EE6AB340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AC0163BFC046C78553764DBF0C3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8C0BC-B1E0-4CB2-8DF3-FDAE51B4129F}"/>
      </w:docPartPr>
      <w:docPartBody>
        <w:p w:rsidR="00FF1B36" w:rsidRDefault="00501299" w:rsidP="00501299">
          <w:pPr>
            <w:pStyle w:val="D2AC0163BFC046C78553764DBF0C39D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C3CFAC975B4B94A34E3D2B81B09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9B812-EBB5-482F-A08E-13C02C38A6DC}"/>
      </w:docPartPr>
      <w:docPartBody>
        <w:p w:rsidR="00FF1B36" w:rsidRDefault="00501299" w:rsidP="00501299">
          <w:pPr>
            <w:pStyle w:val="E6C3CFAC975B4B94A34E3D2B81B09B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BD32F345254D779D635BF8136B3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A6A07-3C2D-439E-BE53-E7BB88778B70}"/>
      </w:docPartPr>
      <w:docPartBody>
        <w:p w:rsidR="00FF1B36" w:rsidRDefault="00501299" w:rsidP="00501299">
          <w:pPr>
            <w:pStyle w:val="85BD32F345254D779D635BF8136B34F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EDB88BAC054538A33E00993741F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83DB3-29ED-4515-9B96-CE1CBF841450}"/>
      </w:docPartPr>
      <w:docPartBody>
        <w:p w:rsidR="00FF1B36" w:rsidRDefault="00501299" w:rsidP="00501299">
          <w:pPr>
            <w:pStyle w:val="F6EDB88BAC054538A33E00993741F3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290364D4554335AF44D35AC3CE4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66287-E480-4FD6-AFDB-6CDD1D3EDCAE}"/>
      </w:docPartPr>
      <w:docPartBody>
        <w:p w:rsidR="00FF1B36" w:rsidRDefault="00501299" w:rsidP="00501299">
          <w:pPr>
            <w:pStyle w:val="78290364D4554335AF44D35AC3CE470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254C42B6C14573A7BB99A194EA8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85DD4-653F-430F-A79F-97051FD0BA47}"/>
      </w:docPartPr>
      <w:docPartBody>
        <w:p w:rsidR="00507906" w:rsidRDefault="009D61B6" w:rsidP="009D61B6">
          <w:pPr>
            <w:pStyle w:val="E8254C42B6C14573A7BB99A194EA8C0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DC8AA89C0EF4F69B25E2388D6461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EAB68-FF63-4E71-BEEB-53F9052B046A}"/>
      </w:docPartPr>
      <w:docPartBody>
        <w:p w:rsidR="00507906" w:rsidRDefault="009D61B6" w:rsidP="009D61B6">
          <w:pPr>
            <w:pStyle w:val="4DC8AA89C0EF4F69B25E2388D646178D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8E25E5792E945EE9538408796962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623F7-5A6D-49FD-BAFA-F95282B013D5}"/>
      </w:docPartPr>
      <w:docPartBody>
        <w:p w:rsidR="00507906" w:rsidRDefault="009D61B6" w:rsidP="009D61B6">
          <w:pPr>
            <w:pStyle w:val="08E25E5792E945EE9538408796962D1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71C7001ED0A4815BA0A1B387B8BC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077E4-2551-43F2-9703-CE2972919D15}"/>
      </w:docPartPr>
      <w:docPartBody>
        <w:p w:rsidR="00507906" w:rsidRDefault="009D61B6" w:rsidP="009D61B6">
          <w:pPr>
            <w:pStyle w:val="571C7001ED0A4815BA0A1B387B8BC20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77CC89ECB46C48D68F6E4F2419714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117DF-C4E9-4FEA-A10A-D5467DC56A0A}"/>
      </w:docPartPr>
      <w:docPartBody>
        <w:p w:rsidR="00900400" w:rsidRDefault="009305B0" w:rsidP="009305B0">
          <w:pPr>
            <w:pStyle w:val="77CC89ECB46C48D68F6E4F241971477A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6F7EED9EB6446639C49D1D287BB8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97106-85C4-4888-BFE4-49B80A4EADEE}"/>
      </w:docPartPr>
      <w:docPartBody>
        <w:p w:rsidR="00900400" w:rsidRDefault="009305B0" w:rsidP="009305B0">
          <w:pPr>
            <w:pStyle w:val="D6F7EED9EB6446639C49D1D287BB8EB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6CB62A003440958C0B4AE44D013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F5DF8-2D62-46EB-861D-06FE6BA50ECA}"/>
      </w:docPartPr>
      <w:docPartBody>
        <w:p w:rsidR="00900400" w:rsidRDefault="009305B0" w:rsidP="009305B0">
          <w:pPr>
            <w:pStyle w:val="0E6CB62A003440958C0B4AE44D0133D9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4096E"/>
    <w:rsid w:val="000612AE"/>
    <w:rsid w:val="00084292"/>
    <w:rsid w:val="000842B1"/>
    <w:rsid w:val="00085596"/>
    <w:rsid w:val="00096DCD"/>
    <w:rsid w:val="000A2C40"/>
    <w:rsid w:val="000B12FE"/>
    <w:rsid w:val="000C099C"/>
    <w:rsid w:val="000C30DE"/>
    <w:rsid w:val="000C6630"/>
    <w:rsid w:val="000D4FFA"/>
    <w:rsid w:val="000F2DCC"/>
    <w:rsid w:val="001051D8"/>
    <w:rsid w:val="001102F7"/>
    <w:rsid w:val="00111F37"/>
    <w:rsid w:val="00126D69"/>
    <w:rsid w:val="00155F0C"/>
    <w:rsid w:val="00160FE4"/>
    <w:rsid w:val="00187355"/>
    <w:rsid w:val="001A3C35"/>
    <w:rsid w:val="001B1B00"/>
    <w:rsid w:val="001D6FE3"/>
    <w:rsid w:val="001E6A8A"/>
    <w:rsid w:val="001F6C15"/>
    <w:rsid w:val="00235D29"/>
    <w:rsid w:val="00236015"/>
    <w:rsid w:val="00237D72"/>
    <w:rsid w:val="0026137A"/>
    <w:rsid w:val="00263797"/>
    <w:rsid w:val="002705A5"/>
    <w:rsid w:val="00271F3D"/>
    <w:rsid w:val="00273637"/>
    <w:rsid w:val="00280217"/>
    <w:rsid w:val="00285F3C"/>
    <w:rsid w:val="00294909"/>
    <w:rsid w:val="002A5D7D"/>
    <w:rsid w:val="002B16B0"/>
    <w:rsid w:val="002C6608"/>
    <w:rsid w:val="002E0A37"/>
    <w:rsid w:val="002F6AA1"/>
    <w:rsid w:val="00323D92"/>
    <w:rsid w:val="00350A6F"/>
    <w:rsid w:val="00351BF5"/>
    <w:rsid w:val="00353244"/>
    <w:rsid w:val="003633E3"/>
    <w:rsid w:val="0038311F"/>
    <w:rsid w:val="0038586A"/>
    <w:rsid w:val="003A4C21"/>
    <w:rsid w:val="003E0159"/>
    <w:rsid w:val="003E037C"/>
    <w:rsid w:val="004259AF"/>
    <w:rsid w:val="00434BFF"/>
    <w:rsid w:val="00441283"/>
    <w:rsid w:val="00451C7E"/>
    <w:rsid w:val="00471979"/>
    <w:rsid w:val="00484428"/>
    <w:rsid w:val="004C134E"/>
    <w:rsid w:val="004C7006"/>
    <w:rsid w:val="004E17F2"/>
    <w:rsid w:val="004E2932"/>
    <w:rsid w:val="00501299"/>
    <w:rsid w:val="005073E4"/>
    <w:rsid w:val="00507906"/>
    <w:rsid w:val="0051742B"/>
    <w:rsid w:val="00574F0B"/>
    <w:rsid w:val="005D3D73"/>
    <w:rsid w:val="005E35BE"/>
    <w:rsid w:val="005F4655"/>
    <w:rsid w:val="00600011"/>
    <w:rsid w:val="00605419"/>
    <w:rsid w:val="00606FF7"/>
    <w:rsid w:val="006278B9"/>
    <w:rsid w:val="00643240"/>
    <w:rsid w:val="006706AC"/>
    <w:rsid w:val="0067402E"/>
    <w:rsid w:val="006A749B"/>
    <w:rsid w:val="006D6703"/>
    <w:rsid w:val="0071561E"/>
    <w:rsid w:val="0071615C"/>
    <w:rsid w:val="00724BA0"/>
    <w:rsid w:val="007351AB"/>
    <w:rsid w:val="00781235"/>
    <w:rsid w:val="007A26C4"/>
    <w:rsid w:val="007A3BCA"/>
    <w:rsid w:val="007C7006"/>
    <w:rsid w:val="007D08E3"/>
    <w:rsid w:val="0081124A"/>
    <w:rsid w:val="00822ECA"/>
    <w:rsid w:val="00833113"/>
    <w:rsid w:val="008B3F9C"/>
    <w:rsid w:val="008C327C"/>
    <w:rsid w:val="008D307E"/>
    <w:rsid w:val="008D6559"/>
    <w:rsid w:val="00900400"/>
    <w:rsid w:val="00920D69"/>
    <w:rsid w:val="009248DD"/>
    <w:rsid w:val="009305B0"/>
    <w:rsid w:val="00946440"/>
    <w:rsid w:val="00954758"/>
    <w:rsid w:val="009563FB"/>
    <w:rsid w:val="00996151"/>
    <w:rsid w:val="00997A5F"/>
    <w:rsid w:val="009B550E"/>
    <w:rsid w:val="009C3745"/>
    <w:rsid w:val="009D61B6"/>
    <w:rsid w:val="00A03BAB"/>
    <w:rsid w:val="00A21A72"/>
    <w:rsid w:val="00A25837"/>
    <w:rsid w:val="00A27CB6"/>
    <w:rsid w:val="00A30FD7"/>
    <w:rsid w:val="00A42AC1"/>
    <w:rsid w:val="00A555E7"/>
    <w:rsid w:val="00A57E0B"/>
    <w:rsid w:val="00A732B7"/>
    <w:rsid w:val="00A81735"/>
    <w:rsid w:val="00A917F9"/>
    <w:rsid w:val="00A93787"/>
    <w:rsid w:val="00AA0501"/>
    <w:rsid w:val="00AC6E16"/>
    <w:rsid w:val="00AF242D"/>
    <w:rsid w:val="00AF6278"/>
    <w:rsid w:val="00B05CC1"/>
    <w:rsid w:val="00B07230"/>
    <w:rsid w:val="00B20C44"/>
    <w:rsid w:val="00B24D45"/>
    <w:rsid w:val="00B25766"/>
    <w:rsid w:val="00B449C0"/>
    <w:rsid w:val="00B675F5"/>
    <w:rsid w:val="00B70ABA"/>
    <w:rsid w:val="00B74DFC"/>
    <w:rsid w:val="00BB1E41"/>
    <w:rsid w:val="00BC02E8"/>
    <w:rsid w:val="00BE0C78"/>
    <w:rsid w:val="00BE7623"/>
    <w:rsid w:val="00C03606"/>
    <w:rsid w:val="00C20C51"/>
    <w:rsid w:val="00C36242"/>
    <w:rsid w:val="00C43624"/>
    <w:rsid w:val="00C64FE6"/>
    <w:rsid w:val="00C945BD"/>
    <w:rsid w:val="00CB561E"/>
    <w:rsid w:val="00CD59A6"/>
    <w:rsid w:val="00CF29EF"/>
    <w:rsid w:val="00D00030"/>
    <w:rsid w:val="00D0317A"/>
    <w:rsid w:val="00D15CCF"/>
    <w:rsid w:val="00D32FEA"/>
    <w:rsid w:val="00D42E4A"/>
    <w:rsid w:val="00D52384"/>
    <w:rsid w:val="00DA1BBC"/>
    <w:rsid w:val="00DB52A8"/>
    <w:rsid w:val="00DD1F5E"/>
    <w:rsid w:val="00DE673B"/>
    <w:rsid w:val="00E022EC"/>
    <w:rsid w:val="00E07554"/>
    <w:rsid w:val="00E154F3"/>
    <w:rsid w:val="00E23458"/>
    <w:rsid w:val="00E246A7"/>
    <w:rsid w:val="00E31B3F"/>
    <w:rsid w:val="00E62B86"/>
    <w:rsid w:val="00E758E5"/>
    <w:rsid w:val="00E82CAF"/>
    <w:rsid w:val="00E92499"/>
    <w:rsid w:val="00E95D4C"/>
    <w:rsid w:val="00EA0CDB"/>
    <w:rsid w:val="00EB11C4"/>
    <w:rsid w:val="00ED3CCB"/>
    <w:rsid w:val="00EF7AB9"/>
    <w:rsid w:val="00F05A6F"/>
    <w:rsid w:val="00F24036"/>
    <w:rsid w:val="00F260A2"/>
    <w:rsid w:val="00F26E0A"/>
    <w:rsid w:val="00F54816"/>
    <w:rsid w:val="00F635C5"/>
    <w:rsid w:val="00F87021"/>
    <w:rsid w:val="00F90B5E"/>
    <w:rsid w:val="00FC37AF"/>
    <w:rsid w:val="00FC586F"/>
    <w:rsid w:val="00FF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0400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9B021DDF424F4CA2B08927EC042D10CE">
    <w:name w:val="9B021DDF424F4CA2B08927EC042D10CE"/>
    <w:rsid w:val="00A732B7"/>
  </w:style>
  <w:style w:type="paragraph" w:customStyle="1" w:styleId="0B0EF98445EA4257B09935A5FD2580AF">
    <w:name w:val="0B0EF98445EA4257B09935A5FD2580AF"/>
    <w:rsid w:val="00A732B7"/>
  </w:style>
  <w:style w:type="paragraph" w:customStyle="1" w:styleId="F143455995764689883BEE057902B0A1">
    <w:name w:val="F143455995764689883BEE057902B0A1"/>
    <w:rsid w:val="00A732B7"/>
  </w:style>
  <w:style w:type="paragraph" w:customStyle="1" w:styleId="EEA7D7DAC210431BB6AEA89BBA58FD00">
    <w:name w:val="EEA7D7DAC210431BB6AEA89BBA58FD00"/>
    <w:rsid w:val="00A732B7"/>
  </w:style>
  <w:style w:type="paragraph" w:customStyle="1" w:styleId="B2E4E87BBE114C5589388BD6E8A7721F">
    <w:name w:val="B2E4E87BBE114C5589388BD6E8A7721F"/>
    <w:rsid w:val="00A732B7"/>
  </w:style>
  <w:style w:type="paragraph" w:customStyle="1" w:styleId="6F35A0D9E60F4EE89987D37D001B753C">
    <w:name w:val="6F35A0D9E60F4EE89987D37D001B753C"/>
    <w:rsid w:val="00A732B7"/>
  </w:style>
  <w:style w:type="paragraph" w:customStyle="1" w:styleId="27E5252CA65C40E4AA77AEA7E6FB074C">
    <w:name w:val="27E5252CA65C40E4AA77AEA7E6FB074C"/>
    <w:rsid w:val="00A732B7"/>
  </w:style>
  <w:style w:type="paragraph" w:customStyle="1" w:styleId="5C1D253EFD354223B5DE992B8E381A14">
    <w:name w:val="5C1D253EFD354223B5DE992B8E381A14"/>
    <w:rsid w:val="00A732B7"/>
  </w:style>
  <w:style w:type="paragraph" w:customStyle="1" w:styleId="BC9317CBDAB14B5C976B5A4F66C65AD1">
    <w:name w:val="BC9317CBDAB14B5C976B5A4F66C65AD1"/>
    <w:rsid w:val="00A732B7"/>
  </w:style>
  <w:style w:type="paragraph" w:customStyle="1" w:styleId="38A50CC556DF447DADF777F4CF1734FE">
    <w:name w:val="38A50CC556DF447DADF777F4CF1734FE"/>
    <w:rsid w:val="00A732B7"/>
  </w:style>
  <w:style w:type="paragraph" w:customStyle="1" w:styleId="8A7057C69A8A46AFB22B6C4823168DE0">
    <w:name w:val="8A7057C69A8A46AFB22B6C4823168DE0"/>
    <w:rsid w:val="00A732B7"/>
  </w:style>
  <w:style w:type="paragraph" w:customStyle="1" w:styleId="175D3A3F8E894915A182898536FB0633">
    <w:name w:val="175D3A3F8E894915A182898536FB0633"/>
    <w:rsid w:val="00A732B7"/>
  </w:style>
  <w:style w:type="paragraph" w:customStyle="1" w:styleId="A7C545BE892342989077FB77A5D21A1C">
    <w:name w:val="A7C545BE892342989077FB77A5D21A1C"/>
    <w:rsid w:val="00A732B7"/>
  </w:style>
  <w:style w:type="paragraph" w:customStyle="1" w:styleId="37057669D80642D2B70DABE32514E4DC">
    <w:name w:val="37057669D80642D2B70DABE32514E4DC"/>
    <w:rsid w:val="00A732B7"/>
  </w:style>
  <w:style w:type="paragraph" w:customStyle="1" w:styleId="B5C8EC59240A402EB279F810FBCF4DE5">
    <w:name w:val="B5C8EC59240A402EB279F810FBCF4DE5"/>
    <w:rsid w:val="00A732B7"/>
  </w:style>
  <w:style w:type="paragraph" w:customStyle="1" w:styleId="2BD5FD5D90734C74A698C50D0B8ECDDE">
    <w:name w:val="2BD5FD5D90734C74A698C50D0B8ECDDE"/>
    <w:rsid w:val="00A732B7"/>
  </w:style>
  <w:style w:type="paragraph" w:customStyle="1" w:styleId="650C140D83AD42F98D8C2853EF15522E">
    <w:name w:val="650C140D83AD42F98D8C2853EF15522E"/>
    <w:rsid w:val="00A732B7"/>
  </w:style>
  <w:style w:type="paragraph" w:customStyle="1" w:styleId="54A02B3EAFBD4E7CB593364722A9D476">
    <w:name w:val="54A02B3EAFBD4E7CB593364722A9D476"/>
    <w:rsid w:val="00A732B7"/>
  </w:style>
  <w:style w:type="paragraph" w:customStyle="1" w:styleId="B726E1034DF6404DB4640D7D33F72AC0">
    <w:name w:val="B726E1034DF6404DB4640D7D33F72AC0"/>
    <w:rsid w:val="00A732B7"/>
  </w:style>
  <w:style w:type="paragraph" w:customStyle="1" w:styleId="34FBE95CAAF94AAC9E1365005504C27C">
    <w:name w:val="34FBE95CAAF94AAC9E1365005504C27C"/>
    <w:rsid w:val="00A732B7"/>
  </w:style>
  <w:style w:type="paragraph" w:customStyle="1" w:styleId="1792E3A588C649F4B7C9A55684FB3DF7">
    <w:name w:val="1792E3A588C649F4B7C9A55684FB3DF7"/>
    <w:rsid w:val="00A732B7"/>
  </w:style>
  <w:style w:type="paragraph" w:customStyle="1" w:styleId="1ACA379683174CA0BAB089DADBCCF494">
    <w:name w:val="1ACA379683174CA0BAB089DADBCCF494"/>
    <w:rsid w:val="00A732B7"/>
  </w:style>
  <w:style w:type="paragraph" w:customStyle="1" w:styleId="0119A020CF16460EA60498E6B21AA633">
    <w:name w:val="0119A020CF16460EA60498E6B21AA633"/>
    <w:rsid w:val="00A732B7"/>
  </w:style>
  <w:style w:type="paragraph" w:customStyle="1" w:styleId="47AD646C23B3435FA8B70C0A62692BDC">
    <w:name w:val="47AD646C23B3435FA8B70C0A62692BDC"/>
    <w:rsid w:val="00A732B7"/>
  </w:style>
  <w:style w:type="paragraph" w:customStyle="1" w:styleId="37B04D21465F4874AAA99CFCC9B2E482">
    <w:name w:val="37B04D21465F4874AAA99CFCC9B2E482"/>
    <w:rsid w:val="00A732B7"/>
  </w:style>
  <w:style w:type="paragraph" w:customStyle="1" w:styleId="45F154DDDE734A99B29B62E452C92D85">
    <w:name w:val="45F154DDDE734A99B29B62E452C92D85"/>
    <w:rsid w:val="00A732B7"/>
  </w:style>
  <w:style w:type="paragraph" w:customStyle="1" w:styleId="DEB18E681A0D490A89AAEE2C7E7FF97F">
    <w:name w:val="DEB18E681A0D490A89AAEE2C7E7FF97F"/>
    <w:rsid w:val="00A732B7"/>
  </w:style>
  <w:style w:type="paragraph" w:customStyle="1" w:styleId="4B3DEF4AA77E48258AEF01BC83691556">
    <w:name w:val="4B3DEF4AA77E48258AEF01BC83691556"/>
    <w:rsid w:val="00A732B7"/>
  </w:style>
  <w:style w:type="paragraph" w:customStyle="1" w:styleId="34C53893996047069667687E8E7F7277">
    <w:name w:val="34C53893996047069667687E8E7F7277"/>
    <w:rsid w:val="00A732B7"/>
  </w:style>
  <w:style w:type="paragraph" w:customStyle="1" w:styleId="D6B6A6152A7A4C04B36316B071B8AF5D">
    <w:name w:val="D6B6A6152A7A4C04B36316B071B8AF5D"/>
    <w:rsid w:val="00A732B7"/>
  </w:style>
  <w:style w:type="paragraph" w:customStyle="1" w:styleId="C9311C98D6494107B8634C766E4DDBBD">
    <w:name w:val="C9311C98D6494107B8634C766E4DDBBD"/>
    <w:rsid w:val="00A732B7"/>
  </w:style>
  <w:style w:type="paragraph" w:customStyle="1" w:styleId="FC675E12AB5940D9BA8A4A34208702AF">
    <w:name w:val="FC675E12AB5940D9BA8A4A34208702AF"/>
    <w:rsid w:val="00A732B7"/>
  </w:style>
  <w:style w:type="paragraph" w:customStyle="1" w:styleId="776955302DF7496B8E8F23EA427AA479">
    <w:name w:val="776955302DF7496B8E8F23EA427AA479"/>
    <w:rsid w:val="00A732B7"/>
  </w:style>
  <w:style w:type="paragraph" w:customStyle="1" w:styleId="F30F2FBAFCF14AFDACA55634A8AB4E97">
    <w:name w:val="F30F2FBAFCF14AFDACA55634A8AB4E97"/>
    <w:rsid w:val="00A732B7"/>
  </w:style>
  <w:style w:type="paragraph" w:customStyle="1" w:styleId="D2AF418760DF4F95A1098EA8A5A15015">
    <w:name w:val="D2AF418760DF4F95A1098EA8A5A15015"/>
    <w:rsid w:val="00A732B7"/>
  </w:style>
  <w:style w:type="paragraph" w:customStyle="1" w:styleId="1AED6D4ACB07449381032C9BAAF146E4">
    <w:name w:val="1AED6D4ACB07449381032C9BAAF146E4"/>
    <w:rsid w:val="00A732B7"/>
  </w:style>
  <w:style w:type="paragraph" w:customStyle="1" w:styleId="9EDE545B9C4745D8916E16F7CCB2F14C">
    <w:name w:val="9EDE545B9C4745D8916E16F7CCB2F14C"/>
    <w:rsid w:val="00A732B7"/>
  </w:style>
  <w:style w:type="paragraph" w:customStyle="1" w:styleId="C13A28D8DEA949EB9C5EF942939F7C9C">
    <w:name w:val="C13A28D8DEA949EB9C5EF942939F7C9C"/>
    <w:rsid w:val="00A732B7"/>
  </w:style>
  <w:style w:type="paragraph" w:customStyle="1" w:styleId="95C8C422EF0B438983B98CA673CA4C71">
    <w:name w:val="95C8C422EF0B438983B98CA673CA4C71"/>
    <w:rsid w:val="00A732B7"/>
  </w:style>
  <w:style w:type="paragraph" w:customStyle="1" w:styleId="45195B071D5F43228A24DC184CCD3D6B">
    <w:name w:val="45195B071D5F43228A24DC184CCD3D6B"/>
    <w:rsid w:val="00A732B7"/>
  </w:style>
  <w:style w:type="paragraph" w:customStyle="1" w:styleId="C6474A988BFA4DD89B99CC7C79B5FA09">
    <w:name w:val="C6474A988BFA4DD89B99CC7C79B5FA09"/>
    <w:rsid w:val="00A732B7"/>
  </w:style>
  <w:style w:type="paragraph" w:customStyle="1" w:styleId="0E9FFD2D45CE402CA92F9425FCF89B32">
    <w:name w:val="0E9FFD2D45CE402CA92F9425FCF89B32"/>
    <w:rsid w:val="00A732B7"/>
  </w:style>
  <w:style w:type="paragraph" w:customStyle="1" w:styleId="464DA222DA124CE0AEAF01B7067716D6">
    <w:name w:val="464DA222DA124CE0AEAF01B7067716D6"/>
    <w:rsid w:val="00A732B7"/>
  </w:style>
  <w:style w:type="paragraph" w:customStyle="1" w:styleId="0BCD2B1608C84A958D451C4B5630063E">
    <w:name w:val="0BCD2B1608C84A958D451C4B5630063E"/>
    <w:rsid w:val="00A732B7"/>
  </w:style>
  <w:style w:type="paragraph" w:customStyle="1" w:styleId="40F53F2C6444433AB3BB7AAFFC151FCA">
    <w:name w:val="40F53F2C6444433AB3BB7AAFFC151FCA"/>
    <w:rsid w:val="00A732B7"/>
  </w:style>
  <w:style w:type="paragraph" w:customStyle="1" w:styleId="234C42211D194F06B1DA628EFC3AEDE8">
    <w:name w:val="234C42211D194F06B1DA628EFC3AEDE8"/>
    <w:rsid w:val="00A732B7"/>
  </w:style>
  <w:style w:type="paragraph" w:customStyle="1" w:styleId="6973CAD7B87F407882A182EB12AB9ADC">
    <w:name w:val="6973CAD7B87F407882A182EB12AB9ADC"/>
    <w:rsid w:val="00A732B7"/>
  </w:style>
  <w:style w:type="paragraph" w:customStyle="1" w:styleId="AE493C8CCFA84F4E9FA11A9BA83AD1D6">
    <w:name w:val="AE493C8CCFA84F4E9FA11A9BA83AD1D6"/>
    <w:rsid w:val="00A732B7"/>
  </w:style>
  <w:style w:type="paragraph" w:customStyle="1" w:styleId="A3A144CE9E684AF0A6EA1D557AFCB31E">
    <w:name w:val="A3A144CE9E684AF0A6EA1D557AFCB31E"/>
    <w:rsid w:val="00A732B7"/>
  </w:style>
  <w:style w:type="paragraph" w:customStyle="1" w:styleId="C919B5BDE17E462FA65F78FCBFDAF47E">
    <w:name w:val="C919B5BDE17E462FA65F78FCBFDAF47E"/>
    <w:rsid w:val="00A732B7"/>
  </w:style>
  <w:style w:type="paragraph" w:customStyle="1" w:styleId="E09CBE70589940DAA910AAE7BBE56E88">
    <w:name w:val="E09CBE70589940DAA910AAE7BBE56E88"/>
    <w:rsid w:val="00A732B7"/>
  </w:style>
  <w:style w:type="paragraph" w:customStyle="1" w:styleId="E75130CB04A84E42AC8E269BA9398193">
    <w:name w:val="E75130CB04A84E42AC8E269BA9398193"/>
    <w:rsid w:val="00DE673B"/>
  </w:style>
  <w:style w:type="paragraph" w:customStyle="1" w:styleId="B20DB76BB9804753AB5AB8ECE90C352D">
    <w:name w:val="B20DB76BB9804753AB5AB8ECE90C352D"/>
    <w:rsid w:val="00DE673B"/>
  </w:style>
  <w:style w:type="paragraph" w:customStyle="1" w:styleId="AA765F99D17741C9A3B9750DEA31D1A1">
    <w:name w:val="AA765F99D17741C9A3B9750DEA31D1A1"/>
    <w:rsid w:val="00DE673B"/>
  </w:style>
  <w:style w:type="paragraph" w:customStyle="1" w:styleId="5051025F00034262B2170E0D83AA6064">
    <w:name w:val="5051025F00034262B2170E0D83AA6064"/>
    <w:rsid w:val="00DE673B"/>
  </w:style>
  <w:style w:type="paragraph" w:customStyle="1" w:styleId="0BF95995BABE4D139E5B2A36442E655C">
    <w:name w:val="0BF95995BABE4D139E5B2A36442E655C"/>
    <w:rsid w:val="00DE673B"/>
  </w:style>
  <w:style w:type="paragraph" w:customStyle="1" w:styleId="BF2A3BB4EE6B453585FCFCB51D0F567E">
    <w:name w:val="BF2A3BB4EE6B453585FCFCB51D0F567E"/>
    <w:rsid w:val="00DE673B"/>
  </w:style>
  <w:style w:type="paragraph" w:customStyle="1" w:styleId="95D3655F4EB7413687E26B2244072A68">
    <w:name w:val="95D3655F4EB7413687E26B2244072A68"/>
    <w:rsid w:val="00273637"/>
  </w:style>
  <w:style w:type="paragraph" w:customStyle="1" w:styleId="E58F9C548BC9482D9AF0BEDFC6498BCE">
    <w:name w:val="E58F9C548BC9482D9AF0BEDFC6498BCE"/>
    <w:rsid w:val="00273637"/>
  </w:style>
  <w:style w:type="paragraph" w:customStyle="1" w:styleId="F7985BE920994E95AB6B759F552C0339">
    <w:name w:val="F7985BE920994E95AB6B759F552C0339"/>
    <w:rsid w:val="00EB11C4"/>
  </w:style>
  <w:style w:type="paragraph" w:customStyle="1" w:styleId="31401E726A1D4FC68AE48BCD36F4D87C">
    <w:name w:val="31401E726A1D4FC68AE48BCD36F4D87C"/>
    <w:rsid w:val="00EB11C4"/>
  </w:style>
  <w:style w:type="paragraph" w:customStyle="1" w:styleId="8AE3038E5F1248778C2C559899FDE104">
    <w:name w:val="8AE3038E5F1248778C2C559899FDE104"/>
    <w:rsid w:val="00EB11C4"/>
  </w:style>
  <w:style w:type="paragraph" w:customStyle="1" w:styleId="8B40D6C8A548419FA402D7C8EE5817CB">
    <w:name w:val="8B40D6C8A548419FA402D7C8EE5817CB"/>
    <w:rsid w:val="00EB11C4"/>
  </w:style>
  <w:style w:type="paragraph" w:customStyle="1" w:styleId="B57657CEC3D043908B4C4E4AA138BD7C">
    <w:name w:val="B57657CEC3D043908B4C4E4AA138BD7C"/>
    <w:rsid w:val="00E246A7"/>
  </w:style>
  <w:style w:type="paragraph" w:customStyle="1" w:styleId="86EBC0EBF6D5482E966C4C9648887375">
    <w:name w:val="86EBC0EBF6D5482E966C4C9648887375"/>
    <w:rsid w:val="00E246A7"/>
  </w:style>
  <w:style w:type="paragraph" w:customStyle="1" w:styleId="D83F4FFE1B8A4360843EC3C082EE861C">
    <w:name w:val="D83F4FFE1B8A4360843EC3C082EE861C"/>
    <w:rsid w:val="00E246A7"/>
  </w:style>
  <w:style w:type="paragraph" w:customStyle="1" w:styleId="51ABD1CA16B747599334763CDAC13A85">
    <w:name w:val="51ABD1CA16B747599334763CDAC13A85"/>
    <w:rsid w:val="00E246A7"/>
  </w:style>
  <w:style w:type="paragraph" w:customStyle="1" w:styleId="02C45B86452F469384F628C6FC4AA34E">
    <w:name w:val="02C45B86452F469384F628C6FC4AA34E"/>
    <w:rsid w:val="00E246A7"/>
  </w:style>
  <w:style w:type="paragraph" w:customStyle="1" w:styleId="DFB70FBA6E4945C0904528D9B2C7E590">
    <w:name w:val="DFB70FBA6E4945C0904528D9B2C7E590"/>
    <w:rsid w:val="00E246A7"/>
  </w:style>
  <w:style w:type="paragraph" w:customStyle="1" w:styleId="11CFC38435F6415FB0CD0DF009FCC414">
    <w:name w:val="11CFC38435F6415FB0CD0DF009FCC414"/>
    <w:rsid w:val="00E246A7"/>
  </w:style>
  <w:style w:type="paragraph" w:customStyle="1" w:styleId="3026BDC3BF954D059926D8F1C0DA4653">
    <w:name w:val="3026BDC3BF954D059926D8F1C0DA4653"/>
    <w:rsid w:val="00E246A7"/>
  </w:style>
  <w:style w:type="paragraph" w:customStyle="1" w:styleId="048B218F9A13442C86C5FC89A34526C4">
    <w:name w:val="048B218F9A13442C86C5FC89A34526C4"/>
    <w:rsid w:val="00DD1F5E"/>
  </w:style>
  <w:style w:type="paragraph" w:customStyle="1" w:styleId="5A8A60CF61F2442A909BA9DEB2C7B8D3">
    <w:name w:val="5A8A60CF61F2442A909BA9DEB2C7B8D3"/>
    <w:rsid w:val="00DD1F5E"/>
  </w:style>
  <w:style w:type="paragraph" w:customStyle="1" w:styleId="EEFAB7A2DEA9421BB856FB3276B7208E">
    <w:name w:val="EEFAB7A2DEA9421BB856FB3276B7208E"/>
    <w:rsid w:val="00DD1F5E"/>
  </w:style>
  <w:style w:type="paragraph" w:customStyle="1" w:styleId="46AB6078A0144C4881C66563AE71AE79">
    <w:name w:val="46AB6078A0144C4881C66563AE71AE79"/>
    <w:rsid w:val="00DD1F5E"/>
  </w:style>
  <w:style w:type="paragraph" w:customStyle="1" w:styleId="C691FD935C6F432B9562137CE09BF4B7">
    <w:name w:val="C691FD935C6F432B9562137CE09BF4B7"/>
    <w:rsid w:val="00DD1F5E"/>
  </w:style>
  <w:style w:type="paragraph" w:customStyle="1" w:styleId="15E308792BB64553BD8EABD02D7576B5">
    <w:name w:val="15E308792BB64553BD8EABD02D7576B5"/>
    <w:rsid w:val="00DD1F5E"/>
  </w:style>
  <w:style w:type="paragraph" w:customStyle="1" w:styleId="169C683B5DE049CB9182E868CB8CF77A">
    <w:name w:val="169C683B5DE049CB9182E868CB8CF77A"/>
    <w:rsid w:val="00DD1F5E"/>
  </w:style>
  <w:style w:type="paragraph" w:customStyle="1" w:styleId="E1916BB5379F4D3192E00783EB8C453F">
    <w:name w:val="E1916BB5379F4D3192E00783EB8C453F"/>
    <w:rsid w:val="00DD1F5E"/>
  </w:style>
  <w:style w:type="paragraph" w:customStyle="1" w:styleId="769D66FDDED046EAA2BCCA737FEED421">
    <w:name w:val="769D66FDDED046EAA2BCCA737FEED421"/>
    <w:rsid w:val="00DD1F5E"/>
  </w:style>
  <w:style w:type="paragraph" w:customStyle="1" w:styleId="7C5AB435DDBA41F4ACDBDAB4D9C43DD3">
    <w:name w:val="7C5AB435DDBA41F4ACDBDAB4D9C43DD3"/>
    <w:rsid w:val="00DD1F5E"/>
  </w:style>
  <w:style w:type="paragraph" w:customStyle="1" w:styleId="8AAD0867EDE0444BAF0CC1A345658FB1">
    <w:name w:val="8AAD0867EDE0444BAF0CC1A345658FB1"/>
    <w:rsid w:val="00DD1F5E"/>
  </w:style>
  <w:style w:type="paragraph" w:customStyle="1" w:styleId="CB1396A4BB9A44AF85FEB0B2893400D4">
    <w:name w:val="CB1396A4BB9A44AF85FEB0B2893400D4"/>
    <w:rsid w:val="00DD1F5E"/>
  </w:style>
  <w:style w:type="paragraph" w:customStyle="1" w:styleId="B17709A085C54E2C8FB547D95C0269CC">
    <w:name w:val="B17709A085C54E2C8FB547D95C0269CC"/>
    <w:rsid w:val="00DD1F5E"/>
  </w:style>
  <w:style w:type="paragraph" w:customStyle="1" w:styleId="938D900402BF40CF9B032F3D092CABBC">
    <w:name w:val="938D900402BF40CF9B032F3D092CABBC"/>
    <w:rsid w:val="00DD1F5E"/>
  </w:style>
  <w:style w:type="paragraph" w:customStyle="1" w:styleId="B25DCFCEE65C41F1BE10865CAEF47868">
    <w:name w:val="B25DCFCEE65C41F1BE10865CAEF47868"/>
    <w:rsid w:val="00DD1F5E"/>
  </w:style>
  <w:style w:type="paragraph" w:customStyle="1" w:styleId="593D56B67D164A3BB2E22A9822EAB9ED">
    <w:name w:val="593D56B67D164A3BB2E22A9822EAB9ED"/>
    <w:rsid w:val="00DD1F5E"/>
  </w:style>
  <w:style w:type="paragraph" w:customStyle="1" w:styleId="F12C76394A2C490AA8B3339F6F39D0C6">
    <w:name w:val="F12C76394A2C490AA8B3339F6F39D0C6"/>
    <w:rsid w:val="00DD1F5E"/>
  </w:style>
  <w:style w:type="paragraph" w:customStyle="1" w:styleId="B735AEFA235C42699D5C07797A4903E7">
    <w:name w:val="B735AEFA235C42699D5C07797A4903E7"/>
    <w:rsid w:val="00DD1F5E"/>
  </w:style>
  <w:style w:type="paragraph" w:customStyle="1" w:styleId="00FFC69422A74B8CA07FD78FF29D19C4">
    <w:name w:val="00FFC69422A74B8CA07FD78FF29D19C4"/>
    <w:rsid w:val="00DD1F5E"/>
  </w:style>
  <w:style w:type="paragraph" w:customStyle="1" w:styleId="DB52B3703A124CDEAD00578CF43152B8">
    <w:name w:val="DB52B3703A124CDEAD00578CF43152B8"/>
    <w:rsid w:val="00DD1F5E"/>
  </w:style>
  <w:style w:type="paragraph" w:customStyle="1" w:styleId="FDAC09781DD346EFAF7D6B3E543E50C9">
    <w:name w:val="FDAC09781DD346EFAF7D6B3E543E50C9"/>
    <w:rsid w:val="00DD1F5E"/>
  </w:style>
  <w:style w:type="paragraph" w:customStyle="1" w:styleId="0E3CE09ACB8A41BE90F8FFAD64F52FF0">
    <w:name w:val="0E3CE09ACB8A41BE90F8FFAD64F52FF0"/>
    <w:rsid w:val="00DD1F5E"/>
  </w:style>
  <w:style w:type="paragraph" w:customStyle="1" w:styleId="626FE61AF9184080A8F87138C496480D">
    <w:name w:val="626FE61AF9184080A8F87138C496480D"/>
    <w:rsid w:val="00DD1F5E"/>
  </w:style>
  <w:style w:type="paragraph" w:customStyle="1" w:styleId="9F9385F90B434C49982D088775D205E4">
    <w:name w:val="9F9385F90B434C49982D088775D205E4"/>
    <w:rsid w:val="00DD1F5E"/>
  </w:style>
  <w:style w:type="paragraph" w:customStyle="1" w:styleId="4830C39F8E304D48B9691EF280CE119A">
    <w:name w:val="4830C39F8E304D48B9691EF280CE119A"/>
    <w:rsid w:val="00DD1F5E"/>
  </w:style>
  <w:style w:type="paragraph" w:customStyle="1" w:styleId="A9595CE2F93F42359C31E03719F52B3E">
    <w:name w:val="A9595CE2F93F42359C31E03719F52B3E"/>
    <w:rsid w:val="00DD1F5E"/>
  </w:style>
  <w:style w:type="paragraph" w:customStyle="1" w:styleId="AC6EFFC8ACAD40FCBC38870057343CA9">
    <w:name w:val="AC6EFFC8ACAD40FCBC38870057343CA9"/>
    <w:rsid w:val="00DD1F5E"/>
  </w:style>
  <w:style w:type="paragraph" w:customStyle="1" w:styleId="3A3FD65B3EC24B40AFB0FD35228AB15A">
    <w:name w:val="3A3FD65B3EC24B40AFB0FD35228AB15A"/>
    <w:rsid w:val="00DD1F5E"/>
  </w:style>
  <w:style w:type="paragraph" w:customStyle="1" w:styleId="DEF1D274148E42AD9E5A293B57003895">
    <w:name w:val="DEF1D274148E42AD9E5A293B57003895"/>
    <w:rsid w:val="00DD1F5E"/>
  </w:style>
  <w:style w:type="paragraph" w:customStyle="1" w:styleId="9C814685F02D4B7DB6DA71E5A33057EE">
    <w:name w:val="9C814685F02D4B7DB6DA71E5A33057EE"/>
    <w:rsid w:val="00DD1F5E"/>
  </w:style>
  <w:style w:type="paragraph" w:customStyle="1" w:styleId="043D819E13E0452C9F44BB944D7692A0">
    <w:name w:val="043D819E13E0452C9F44BB944D7692A0"/>
    <w:rsid w:val="00DD1F5E"/>
  </w:style>
  <w:style w:type="paragraph" w:customStyle="1" w:styleId="3AC76EB51444472CA132F9C20EBF3866">
    <w:name w:val="3AC76EB51444472CA132F9C20EBF3866"/>
    <w:rsid w:val="00DD1F5E"/>
  </w:style>
  <w:style w:type="paragraph" w:customStyle="1" w:styleId="06BEC856DD4C469C91AB4CB50F5C5C01">
    <w:name w:val="06BEC856DD4C469C91AB4CB50F5C5C01"/>
    <w:rsid w:val="00DD1F5E"/>
  </w:style>
  <w:style w:type="paragraph" w:customStyle="1" w:styleId="1F25889FAB7D4A49B9ECA5FA8C23BFF2">
    <w:name w:val="1F25889FAB7D4A49B9ECA5FA8C23BFF2"/>
    <w:rsid w:val="00DD1F5E"/>
  </w:style>
  <w:style w:type="paragraph" w:customStyle="1" w:styleId="3220B380A5E24CC7821DD7B1401CEC68">
    <w:name w:val="3220B380A5E24CC7821DD7B1401CEC68"/>
    <w:rsid w:val="00DD1F5E"/>
  </w:style>
  <w:style w:type="paragraph" w:customStyle="1" w:styleId="7098959C2B0C418F9B680DF0BC8B5F33">
    <w:name w:val="7098959C2B0C418F9B680DF0BC8B5F33"/>
    <w:rsid w:val="00DD1F5E"/>
  </w:style>
  <w:style w:type="paragraph" w:customStyle="1" w:styleId="46C8BF39573A41FAACE8D34345D3039A">
    <w:name w:val="46C8BF39573A41FAACE8D34345D3039A"/>
    <w:rsid w:val="00DD1F5E"/>
  </w:style>
  <w:style w:type="paragraph" w:customStyle="1" w:styleId="A7B617BFBA40481793B6AD944A7791E0">
    <w:name w:val="A7B617BFBA40481793B6AD944A7791E0"/>
    <w:rsid w:val="00DD1F5E"/>
  </w:style>
  <w:style w:type="paragraph" w:customStyle="1" w:styleId="97BC3A1796F34C04A2ABD75A40652E2F">
    <w:name w:val="97BC3A1796F34C04A2ABD75A40652E2F"/>
    <w:rsid w:val="00DD1F5E"/>
  </w:style>
  <w:style w:type="paragraph" w:customStyle="1" w:styleId="A1911993B9814A399E7B6094B2D7492C">
    <w:name w:val="A1911993B9814A399E7B6094B2D7492C"/>
    <w:rsid w:val="00DD1F5E"/>
  </w:style>
  <w:style w:type="paragraph" w:customStyle="1" w:styleId="FCB6C2E3592E4DDFA178924831A49057">
    <w:name w:val="FCB6C2E3592E4DDFA178924831A49057"/>
    <w:rsid w:val="00DD1F5E"/>
  </w:style>
  <w:style w:type="paragraph" w:customStyle="1" w:styleId="1E61421B690745E29B7693357DCF7FA9">
    <w:name w:val="1E61421B690745E29B7693357DCF7FA9"/>
    <w:rsid w:val="00DD1F5E"/>
  </w:style>
  <w:style w:type="paragraph" w:customStyle="1" w:styleId="2DEB4C00C279447DAED6529163A9F7A6">
    <w:name w:val="2DEB4C00C279447DAED6529163A9F7A6"/>
    <w:rsid w:val="00DD1F5E"/>
  </w:style>
  <w:style w:type="paragraph" w:customStyle="1" w:styleId="2B18D753EE1C4B1DAD5F4AC0DE27A689">
    <w:name w:val="2B18D753EE1C4B1DAD5F4AC0DE27A689"/>
    <w:rsid w:val="00DD1F5E"/>
  </w:style>
  <w:style w:type="paragraph" w:customStyle="1" w:styleId="C69A196E91964955AE21677B96D0EC0D">
    <w:name w:val="C69A196E91964955AE21677B96D0EC0D"/>
    <w:rsid w:val="00DD1F5E"/>
  </w:style>
  <w:style w:type="paragraph" w:customStyle="1" w:styleId="1AE4AF0FC0704809845989A40046F6B9">
    <w:name w:val="1AE4AF0FC0704809845989A40046F6B9"/>
    <w:rsid w:val="00DD1F5E"/>
  </w:style>
  <w:style w:type="paragraph" w:customStyle="1" w:styleId="EAFACAA058E9427899487C5E048F54E1">
    <w:name w:val="EAFACAA058E9427899487C5E048F54E1"/>
    <w:rsid w:val="00DD1F5E"/>
  </w:style>
  <w:style w:type="paragraph" w:customStyle="1" w:styleId="F900F49877FD4A4F8F169426FB484EF7">
    <w:name w:val="F900F49877FD4A4F8F169426FB484EF7"/>
    <w:rsid w:val="00DD1F5E"/>
  </w:style>
  <w:style w:type="paragraph" w:customStyle="1" w:styleId="EDCFB3AE161A4EBEA18B149B7E7F4144">
    <w:name w:val="EDCFB3AE161A4EBEA18B149B7E7F4144"/>
    <w:rsid w:val="00DD1F5E"/>
  </w:style>
  <w:style w:type="paragraph" w:customStyle="1" w:styleId="6E7306405813460FB9DFF7FBDD7B43B4">
    <w:name w:val="6E7306405813460FB9DFF7FBDD7B43B4"/>
    <w:rsid w:val="00DD1F5E"/>
  </w:style>
  <w:style w:type="paragraph" w:customStyle="1" w:styleId="E5928A1942BA49C0A4EB62490241B49F">
    <w:name w:val="E5928A1942BA49C0A4EB62490241B49F"/>
    <w:rsid w:val="00DD1F5E"/>
  </w:style>
  <w:style w:type="paragraph" w:customStyle="1" w:styleId="2E0402B740DF4D628401EBDF11F9F720">
    <w:name w:val="2E0402B740DF4D628401EBDF11F9F720"/>
    <w:rsid w:val="00DD1F5E"/>
  </w:style>
  <w:style w:type="paragraph" w:customStyle="1" w:styleId="8F29530227F94DA8911EE7E504699581">
    <w:name w:val="8F29530227F94DA8911EE7E504699581"/>
    <w:rsid w:val="00DD1F5E"/>
  </w:style>
  <w:style w:type="paragraph" w:customStyle="1" w:styleId="C42C4511ECCD4B488AD9E32E79125A83">
    <w:name w:val="C42C4511ECCD4B488AD9E32E79125A83"/>
    <w:rsid w:val="00DD1F5E"/>
  </w:style>
  <w:style w:type="paragraph" w:customStyle="1" w:styleId="61FCCE46A44B4311B558C8FE16727F5F">
    <w:name w:val="61FCCE46A44B4311B558C8FE16727F5F"/>
    <w:rsid w:val="00DD1F5E"/>
  </w:style>
  <w:style w:type="paragraph" w:customStyle="1" w:styleId="16543208561A4EE3B6702C36E53D050E">
    <w:name w:val="16543208561A4EE3B6702C36E53D050E"/>
    <w:rsid w:val="00DD1F5E"/>
  </w:style>
  <w:style w:type="paragraph" w:customStyle="1" w:styleId="089B7DEF08C64ADDA61D502AFCD6ECA6">
    <w:name w:val="089B7DEF08C64ADDA61D502AFCD6ECA6"/>
    <w:rsid w:val="00DD1F5E"/>
  </w:style>
  <w:style w:type="paragraph" w:customStyle="1" w:styleId="634D485097E64D13939292CD59E6312F">
    <w:name w:val="634D485097E64D13939292CD59E6312F"/>
    <w:rsid w:val="00DD1F5E"/>
  </w:style>
  <w:style w:type="paragraph" w:customStyle="1" w:styleId="B64A5B132F8B42D39E71D4DABA31E8C1">
    <w:name w:val="B64A5B132F8B42D39E71D4DABA31E8C1"/>
    <w:rsid w:val="00DD1F5E"/>
  </w:style>
  <w:style w:type="paragraph" w:customStyle="1" w:styleId="A12FC4814189497492946E5CC238AE01">
    <w:name w:val="A12FC4814189497492946E5CC238AE01"/>
    <w:rsid w:val="00DD1F5E"/>
  </w:style>
  <w:style w:type="paragraph" w:customStyle="1" w:styleId="C97FBEC8E9DC47A587112B46AC732ECF">
    <w:name w:val="C97FBEC8E9DC47A587112B46AC732ECF"/>
    <w:rsid w:val="00DD1F5E"/>
  </w:style>
  <w:style w:type="paragraph" w:customStyle="1" w:styleId="C07BAC5FCED941E5A229CF3C2A96BBDD">
    <w:name w:val="C07BAC5FCED941E5A229CF3C2A96BBDD"/>
    <w:rsid w:val="00DD1F5E"/>
  </w:style>
  <w:style w:type="paragraph" w:customStyle="1" w:styleId="8776E4DC40414F1AB72270604585BDA6">
    <w:name w:val="8776E4DC40414F1AB72270604585BDA6"/>
    <w:rsid w:val="00B20C44"/>
  </w:style>
  <w:style w:type="paragraph" w:customStyle="1" w:styleId="38ED8E352ADB4C2D869DAEC2FB11529B">
    <w:name w:val="38ED8E352ADB4C2D869DAEC2FB11529B"/>
    <w:rsid w:val="00B20C44"/>
  </w:style>
  <w:style w:type="paragraph" w:customStyle="1" w:styleId="63B7B8851E414E44ADFE9F8D7130C38B">
    <w:name w:val="63B7B8851E414E44ADFE9F8D7130C38B"/>
    <w:rsid w:val="00FC37AF"/>
  </w:style>
  <w:style w:type="paragraph" w:customStyle="1" w:styleId="84E216FA0F1245CE9ACB10DFD692C4B2">
    <w:name w:val="84E216FA0F1245CE9ACB10DFD692C4B2"/>
    <w:rsid w:val="00FC37AF"/>
  </w:style>
  <w:style w:type="paragraph" w:customStyle="1" w:styleId="DD79F61182C74C1E9AA6F3AF2A2274D2">
    <w:name w:val="DD79F61182C74C1E9AA6F3AF2A2274D2"/>
    <w:rsid w:val="00FC37AF"/>
  </w:style>
  <w:style w:type="paragraph" w:customStyle="1" w:styleId="8CDBFAA5AEA6408D841FC0AA291151BC">
    <w:name w:val="8CDBFAA5AEA6408D841FC0AA291151BC"/>
    <w:rsid w:val="00FC37AF"/>
  </w:style>
  <w:style w:type="paragraph" w:customStyle="1" w:styleId="943D42D1D40C4E32ADFFC6FE39E5E889">
    <w:name w:val="943D42D1D40C4E32ADFFC6FE39E5E889"/>
    <w:rsid w:val="00FC37AF"/>
  </w:style>
  <w:style w:type="paragraph" w:customStyle="1" w:styleId="7604EA3E85BB4673AD23329301E0DE7C">
    <w:name w:val="7604EA3E85BB4673AD23329301E0DE7C"/>
    <w:rsid w:val="00FC37AF"/>
  </w:style>
  <w:style w:type="paragraph" w:customStyle="1" w:styleId="95A74152B287419C962D5DE6DAC609AB">
    <w:name w:val="95A74152B287419C962D5DE6DAC609AB"/>
    <w:rsid w:val="00FC37AF"/>
  </w:style>
  <w:style w:type="paragraph" w:customStyle="1" w:styleId="AEEEF9B66CD542C9B7936C4FB888ABDC">
    <w:name w:val="AEEEF9B66CD542C9B7936C4FB888ABDC"/>
    <w:rsid w:val="00FC37AF"/>
  </w:style>
  <w:style w:type="paragraph" w:customStyle="1" w:styleId="75814946A682433289A6DA3446C2B169">
    <w:name w:val="75814946A682433289A6DA3446C2B169"/>
    <w:rsid w:val="00A93787"/>
  </w:style>
  <w:style w:type="paragraph" w:customStyle="1" w:styleId="F69F5D3BC94140A191ADA9C63132309E">
    <w:name w:val="F69F5D3BC94140A191ADA9C63132309E"/>
    <w:rsid w:val="00A93787"/>
  </w:style>
  <w:style w:type="paragraph" w:customStyle="1" w:styleId="8177EDED42E84E488DD0DB7755609BE7">
    <w:name w:val="8177EDED42E84E488DD0DB7755609BE7"/>
    <w:rsid w:val="00B25766"/>
  </w:style>
  <w:style w:type="paragraph" w:customStyle="1" w:styleId="90C93450809640C89B017B9D850CCF5C">
    <w:name w:val="90C93450809640C89B017B9D850CCF5C"/>
    <w:rsid w:val="00B25766"/>
  </w:style>
  <w:style w:type="paragraph" w:customStyle="1" w:styleId="1525A17811EF487EA42392DD62C595C7">
    <w:name w:val="1525A17811EF487EA42392DD62C595C7"/>
    <w:rsid w:val="00B25766"/>
  </w:style>
  <w:style w:type="paragraph" w:customStyle="1" w:styleId="41F38E2831F3484CAAAC5395DC5F306F">
    <w:name w:val="41F38E2831F3484CAAAC5395DC5F306F"/>
    <w:rsid w:val="00B25766"/>
  </w:style>
  <w:style w:type="paragraph" w:customStyle="1" w:styleId="713D9639A20240B986721B28C8CFB504">
    <w:name w:val="713D9639A20240B986721B28C8CFB504"/>
    <w:rsid w:val="00B25766"/>
  </w:style>
  <w:style w:type="paragraph" w:customStyle="1" w:styleId="50BC2D56582E492583B3FA2D108177C0">
    <w:name w:val="50BC2D56582E492583B3FA2D108177C0"/>
    <w:rsid w:val="00B25766"/>
  </w:style>
  <w:style w:type="paragraph" w:customStyle="1" w:styleId="948C1ABD891F47AE92094E8ED445C468">
    <w:name w:val="948C1ABD891F47AE92094E8ED445C468"/>
    <w:rsid w:val="00B25766"/>
  </w:style>
  <w:style w:type="paragraph" w:customStyle="1" w:styleId="5510B4824AEB4DCF8730E21282AFBE73">
    <w:name w:val="5510B4824AEB4DCF8730E21282AFBE73"/>
    <w:rsid w:val="00B25766"/>
  </w:style>
  <w:style w:type="paragraph" w:customStyle="1" w:styleId="A2EDD1D857FD4D348941E0EB997BC38A">
    <w:name w:val="A2EDD1D857FD4D348941E0EB997BC38A"/>
    <w:rsid w:val="00B25766"/>
  </w:style>
  <w:style w:type="paragraph" w:customStyle="1" w:styleId="2CA89BD40C334199BB138103FCEC0F74">
    <w:name w:val="2CA89BD40C334199BB138103FCEC0F74"/>
    <w:rsid w:val="00B25766"/>
  </w:style>
  <w:style w:type="paragraph" w:customStyle="1" w:styleId="407D2140B1D04884A359785087CC642A">
    <w:name w:val="407D2140B1D04884A359785087CC642A"/>
    <w:rsid w:val="00B25766"/>
  </w:style>
  <w:style w:type="paragraph" w:customStyle="1" w:styleId="4FC0DA5710E94DA7A756B0EBAC30DDCC">
    <w:name w:val="4FC0DA5710E94DA7A756B0EBAC30DDCC"/>
    <w:rsid w:val="00B25766"/>
  </w:style>
  <w:style w:type="paragraph" w:customStyle="1" w:styleId="F019ED365C0642288A94BBE2D755F626">
    <w:name w:val="F019ED365C0642288A94BBE2D755F626"/>
    <w:rsid w:val="00B25766"/>
  </w:style>
  <w:style w:type="paragraph" w:customStyle="1" w:styleId="4118D8E013FC40EA9908B0F2EBEE48DB">
    <w:name w:val="4118D8E013FC40EA9908B0F2EBEE48DB"/>
    <w:rsid w:val="00B25766"/>
  </w:style>
  <w:style w:type="paragraph" w:customStyle="1" w:styleId="27816026C3984D778E4ABCB8E109C79C">
    <w:name w:val="27816026C3984D778E4ABCB8E109C79C"/>
    <w:rsid w:val="00B25766"/>
  </w:style>
  <w:style w:type="paragraph" w:customStyle="1" w:styleId="B5A902C057304FB7802822EA87E12E24">
    <w:name w:val="B5A902C057304FB7802822EA87E12E24"/>
    <w:rsid w:val="00B25766"/>
  </w:style>
  <w:style w:type="paragraph" w:customStyle="1" w:styleId="9A85A2D8253644ED98A3DC92F5094571">
    <w:name w:val="9A85A2D8253644ED98A3DC92F5094571"/>
    <w:rsid w:val="00B25766"/>
  </w:style>
  <w:style w:type="paragraph" w:customStyle="1" w:styleId="FBABE7328A034491AFA589F7071A35CC">
    <w:name w:val="FBABE7328A034491AFA589F7071A35CC"/>
    <w:rsid w:val="00B25766"/>
  </w:style>
  <w:style w:type="paragraph" w:customStyle="1" w:styleId="2E61402A26F94164B69DDC47C79BD296">
    <w:name w:val="2E61402A26F94164B69DDC47C79BD296"/>
    <w:rsid w:val="009B550E"/>
  </w:style>
  <w:style w:type="paragraph" w:customStyle="1" w:styleId="2D0D1EB031384F7690277744DEF467F6">
    <w:name w:val="2D0D1EB031384F7690277744DEF467F6"/>
    <w:rsid w:val="009B550E"/>
  </w:style>
  <w:style w:type="paragraph" w:customStyle="1" w:styleId="E06F1923085D4BD5B89E9A599EE71064">
    <w:name w:val="E06F1923085D4BD5B89E9A599EE71064"/>
    <w:rsid w:val="009B550E"/>
  </w:style>
  <w:style w:type="paragraph" w:customStyle="1" w:styleId="6A47B05EF8574BBDA3AAA284AD2CE403">
    <w:name w:val="6A47B05EF8574BBDA3AAA284AD2CE403"/>
    <w:rsid w:val="009B550E"/>
  </w:style>
  <w:style w:type="paragraph" w:customStyle="1" w:styleId="360A9B2050B647A199806E1ED6A516F0">
    <w:name w:val="360A9B2050B647A199806E1ED6A516F0"/>
    <w:rsid w:val="009B550E"/>
  </w:style>
  <w:style w:type="paragraph" w:customStyle="1" w:styleId="A3176A85E59347BFB179550150E6808E">
    <w:name w:val="A3176A85E59347BFB179550150E6808E"/>
    <w:rsid w:val="009B550E"/>
  </w:style>
  <w:style w:type="paragraph" w:customStyle="1" w:styleId="8A6B983BDEA348E98AFB750EC6411234">
    <w:name w:val="8A6B983BDEA348E98AFB750EC6411234"/>
    <w:rsid w:val="009B550E"/>
  </w:style>
  <w:style w:type="paragraph" w:customStyle="1" w:styleId="8575A6D065BF4DDA8C177FB518D2C2A9">
    <w:name w:val="8575A6D065BF4DDA8C177FB518D2C2A9"/>
    <w:rsid w:val="009B550E"/>
  </w:style>
  <w:style w:type="paragraph" w:customStyle="1" w:styleId="D84CC825CB244DC99DB04080DD8DAB53">
    <w:name w:val="D84CC825CB244DC99DB04080DD8DAB53"/>
    <w:rsid w:val="009B550E"/>
  </w:style>
  <w:style w:type="paragraph" w:customStyle="1" w:styleId="FB0464322B194F238909E3D8BDEAF586">
    <w:name w:val="FB0464322B194F238909E3D8BDEAF586"/>
    <w:rsid w:val="009B550E"/>
  </w:style>
  <w:style w:type="paragraph" w:customStyle="1" w:styleId="5B88428BDC2E4F7F9084F089EDB53A78">
    <w:name w:val="5B88428BDC2E4F7F9084F089EDB53A78"/>
    <w:rsid w:val="009B550E"/>
  </w:style>
  <w:style w:type="paragraph" w:customStyle="1" w:styleId="16007B920C3146A1AD889BD5FDC67D08">
    <w:name w:val="16007B920C3146A1AD889BD5FDC67D08"/>
    <w:rsid w:val="009B550E"/>
  </w:style>
  <w:style w:type="paragraph" w:customStyle="1" w:styleId="4C15929314774722AEEB8774F984B955">
    <w:name w:val="4C15929314774722AEEB8774F984B955"/>
    <w:rsid w:val="009B550E"/>
  </w:style>
  <w:style w:type="paragraph" w:customStyle="1" w:styleId="FAE236F7B4904A4696E2C8699D23367B">
    <w:name w:val="FAE236F7B4904A4696E2C8699D23367B"/>
    <w:rsid w:val="009B550E"/>
  </w:style>
  <w:style w:type="paragraph" w:customStyle="1" w:styleId="EBB14EA43B7E4806A8BDA406B7751770">
    <w:name w:val="EBB14EA43B7E4806A8BDA406B7751770"/>
    <w:rsid w:val="009B550E"/>
  </w:style>
  <w:style w:type="paragraph" w:customStyle="1" w:styleId="222EE7F4ECFB4E999C43A0D749FDBCD4">
    <w:name w:val="222EE7F4ECFB4E999C43A0D749FDBCD4"/>
    <w:rsid w:val="009B550E"/>
  </w:style>
  <w:style w:type="paragraph" w:customStyle="1" w:styleId="3FBCFEFFBD8D400E94629FCEFBC7C132">
    <w:name w:val="3FBCFEFFBD8D400E94629FCEFBC7C132"/>
    <w:rsid w:val="009B550E"/>
  </w:style>
  <w:style w:type="paragraph" w:customStyle="1" w:styleId="2AAA782A2ABD415C9C9C80A2F5F6D8E9">
    <w:name w:val="2AAA782A2ABD415C9C9C80A2F5F6D8E9"/>
    <w:rsid w:val="009B550E"/>
  </w:style>
  <w:style w:type="paragraph" w:customStyle="1" w:styleId="84C4F4C3760143EBA9E8C9E805CFDE4F">
    <w:name w:val="84C4F4C3760143EBA9E8C9E805CFDE4F"/>
    <w:rsid w:val="009B550E"/>
  </w:style>
  <w:style w:type="paragraph" w:customStyle="1" w:styleId="7FB555AA1A8949AB8C7908ED30F7A468">
    <w:name w:val="7FB555AA1A8949AB8C7908ED30F7A468"/>
    <w:rsid w:val="009B550E"/>
  </w:style>
  <w:style w:type="paragraph" w:customStyle="1" w:styleId="EFAE016E817A4773B38D83D8CF7CD11C">
    <w:name w:val="EFAE016E817A4773B38D83D8CF7CD11C"/>
    <w:rsid w:val="009B550E"/>
  </w:style>
  <w:style w:type="paragraph" w:customStyle="1" w:styleId="A6EE02120A224CAFBD98C8E0AE3F6C1F">
    <w:name w:val="A6EE02120A224CAFBD98C8E0AE3F6C1F"/>
    <w:rsid w:val="009B550E"/>
  </w:style>
  <w:style w:type="paragraph" w:customStyle="1" w:styleId="748AC9DAC48948978811C27D637C28A7">
    <w:name w:val="748AC9DAC48948978811C27D637C28A7"/>
    <w:rsid w:val="009B550E"/>
  </w:style>
  <w:style w:type="paragraph" w:customStyle="1" w:styleId="729533BD278D4828A6DC25B55D563C50">
    <w:name w:val="729533BD278D4828A6DC25B55D563C50"/>
    <w:rsid w:val="009B550E"/>
  </w:style>
  <w:style w:type="paragraph" w:customStyle="1" w:styleId="E6D483EFABF545DC9DE2B39272CEA7B4">
    <w:name w:val="E6D483EFABF545DC9DE2B39272CEA7B4"/>
    <w:rsid w:val="009B550E"/>
  </w:style>
  <w:style w:type="paragraph" w:customStyle="1" w:styleId="A728FE1C70C34259B406E3588AA758E6">
    <w:name w:val="A728FE1C70C34259B406E3588AA758E6"/>
    <w:rsid w:val="009B550E"/>
  </w:style>
  <w:style w:type="paragraph" w:customStyle="1" w:styleId="6932A684DF234264A987BC70B1610FB2">
    <w:name w:val="6932A684DF234264A987BC70B1610FB2"/>
    <w:rsid w:val="009B550E"/>
  </w:style>
  <w:style w:type="paragraph" w:customStyle="1" w:styleId="795E83C6C3454403A23834ECC86282CC">
    <w:name w:val="795E83C6C3454403A23834ECC86282CC"/>
    <w:rsid w:val="009B550E"/>
  </w:style>
  <w:style w:type="paragraph" w:customStyle="1" w:styleId="B3F4FE06054448CB8C3FC016FBC3E256">
    <w:name w:val="B3F4FE06054448CB8C3FC016FBC3E256"/>
    <w:rsid w:val="009B550E"/>
  </w:style>
  <w:style w:type="paragraph" w:customStyle="1" w:styleId="27EFCEB6EA6C490BB8FCBCC56F335B7D">
    <w:name w:val="27EFCEB6EA6C490BB8FCBCC56F335B7D"/>
    <w:rsid w:val="009B550E"/>
  </w:style>
  <w:style w:type="paragraph" w:customStyle="1" w:styleId="8FC39732335845E68C76BEB266E90D4B">
    <w:name w:val="8FC39732335845E68C76BEB266E90D4B"/>
    <w:rsid w:val="009B550E"/>
  </w:style>
  <w:style w:type="paragraph" w:customStyle="1" w:styleId="B2DC531B20F9466C81D0B988D053570D">
    <w:name w:val="B2DC531B20F9466C81D0B988D053570D"/>
    <w:rsid w:val="009B550E"/>
  </w:style>
  <w:style w:type="paragraph" w:customStyle="1" w:styleId="821DEF39BFE54174AB8429AAB4C91393">
    <w:name w:val="821DEF39BFE54174AB8429AAB4C91393"/>
    <w:rsid w:val="009B550E"/>
  </w:style>
  <w:style w:type="paragraph" w:customStyle="1" w:styleId="49F423384AF04C7C8C32CE01D6CE4E12">
    <w:name w:val="49F423384AF04C7C8C32CE01D6CE4E12"/>
    <w:rsid w:val="009B550E"/>
  </w:style>
  <w:style w:type="paragraph" w:customStyle="1" w:styleId="8723E81B25FE443F8D14BD2467B34B87">
    <w:name w:val="8723E81B25FE443F8D14BD2467B34B87"/>
    <w:rsid w:val="009B550E"/>
  </w:style>
  <w:style w:type="paragraph" w:customStyle="1" w:styleId="1A3AD142D41F4AC2B44F364963C79F6A">
    <w:name w:val="1A3AD142D41F4AC2B44F364963C79F6A"/>
    <w:rsid w:val="009B550E"/>
  </w:style>
  <w:style w:type="paragraph" w:customStyle="1" w:styleId="26F8BCDA984D4697842CF3A979E4FDDC">
    <w:name w:val="26F8BCDA984D4697842CF3A979E4FDDC"/>
    <w:rsid w:val="009B550E"/>
  </w:style>
  <w:style w:type="paragraph" w:customStyle="1" w:styleId="E13E38EC1BEF43FDBD57643CB53E898B">
    <w:name w:val="E13E38EC1BEF43FDBD57643CB53E898B"/>
    <w:rsid w:val="009B550E"/>
  </w:style>
  <w:style w:type="paragraph" w:customStyle="1" w:styleId="6B2020689D25446FB948B9C62690B376">
    <w:name w:val="6B2020689D25446FB948B9C62690B376"/>
    <w:rsid w:val="009B550E"/>
  </w:style>
  <w:style w:type="paragraph" w:customStyle="1" w:styleId="D98B568E42B045049CA19547DFBB2DBF">
    <w:name w:val="D98B568E42B045049CA19547DFBB2DBF"/>
    <w:rsid w:val="009B550E"/>
  </w:style>
  <w:style w:type="paragraph" w:customStyle="1" w:styleId="694C2FEDB883421B91943090A827A742">
    <w:name w:val="694C2FEDB883421B91943090A827A742"/>
    <w:rsid w:val="009B550E"/>
  </w:style>
  <w:style w:type="paragraph" w:customStyle="1" w:styleId="45005366ED8E4285B351650E3268FFAA">
    <w:name w:val="45005366ED8E4285B351650E3268FFAA"/>
    <w:rsid w:val="009B550E"/>
  </w:style>
  <w:style w:type="paragraph" w:customStyle="1" w:styleId="C6E15F5C65384F36A05EA1C90EE08D45">
    <w:name w:val="C6E15F5C65384F36A05EA1C90EE08D45"/>
    <w:rsid w:val="009B550E"/>
  </w:style>
  <w:style w:type="paragraph" w:customStyle="1" w:styleId="D6510863973B44E090B5BBF6860D8095">
    <w:name w:val="D6510863973B44E090B5BBF6860D8095"/>
    <w:rsid w:val="009B550E"/>
  </w:style>
  <w:style w:type="paragraph" w:customStyle="1" w:styleId="4DF4E87B274C48C4B063B75456E9DF90">
    <w:name w:val="4DF4E87B274C48C4B063B75456E9DF90"/>
    <w:rsid w:val="009B550E"/>
  </w:style>
  <w:style w:type="paragraph" w:customStyle="1" w:styleId="19FE29388585423D9EFB720FA03C6E48">
    <w:name w:val="19FE29388585423D9EFB720FA03C6E48"/>
    <w:rsid w:val="009B550E"/>
  </w:style>
  <w:style w:type="paragraph" w:customStyle="1" w:styleId="75F32097E7D34584BB9D3AB7DC15CEC9">
    <w:name w:val="75F32097E7D34584BB9D3AB7DC15CEC9"/>
    <w:rsid w:val="009B550E"/>
  </w:style>
  <w:style w:type="paragraph" w:customStyle="1" w:styleId="41F494001F4C4EAEAC0EE2D58CF3A83A">
    <w:name w:val="41F494001F4C4EAEAC0EE2D58CF3A83A"/>
    <w:rsid w:val="009B550E"/>
  </w:style>
  <w:style w:type="paragraph" w:customStyle="1" w:styleId="57AD85F6B141426B901913B3AB18C21F">
    <w:name w:val="57AD85F6B141426B901913B3AB18C21F"/>
    <w:rsid w:val="009B550E"/>
  </w:style>
  <w:style w:type="paragraph" w:customStyle="1" w:styleId="970738E0390341BB946340DDB8834932">
    <w:name w:val="970738E0390341BB946340DDB8834932"/>
    <w:rsid w:val="009B550E"/>
  </w:style>
  <w:style w:type="paragraph" w:customStyle="1" w:styleId="3D2E06DC1CEA41268426AAEFD7082BFD">
    <w:name w:val="3D2E06DC1CEA41268426AAEFD7082BFD"/>
    <w:rsid w:val="009B550E"/>
  </w:style>
  <w:style w:type="paragraph" w:customStyle="1" w:styleId="2606D4B0C4FC4E9AA215B95A67A8BDC7">
    <w:name w:val="2606D4B0C4FC4E9AA215B95A67A8BDC7"/>
    <w:rsid w:val="009B550E"/>
  </w:style>
  <w:style w:type="paragraph" w:customStyle="1" w:styleId="835ABDA9A0724636A9F5092719E949FA">
    <w:name w:val="835ABDA9A0724636A9F5092719E949FA"/>
    <w:rsid w:val="009B550E"/>
  </w:style>
  <w:style w:type="paragraph" w:customStyle="1" w:styleId="E773BF92AE264187BF4B10FCB61194C6">
    <w:name w:val="E773BF92AE264187BF4B10FCB61194C6"/>
    <w:rsid w:val="009B550E"/>
  </w:style>
  <w:style w:type="paragraph" w:customStyle="1" w:styleId="B479C6556F1644DA9E7039F2A3C21447">
    <w:name w:val="B479C6556F1644DA9E7039F2A3C21447"/>
    <w:rsid w:val="009248DD"/>
  </w:style>
  <w:style w:type="paragraph" w:customStyle="1" w:styleId="FC4412E7D7104CDE9CB926B7248A886B">
    <w:name w:val="FC4412E7D7104CDE9CB926B7248A886B"/>
    <w:rsid w:val="009248DD"/>
  </w:style>
  <w:style w:type="paragraph" w:customStyle="1" w:styleId="D42D7AF56FA54E5581B4BCE85A91FE33">
    <w:name w:val="D42D7AF56FA54E5581B4BCE85A91FE33"/>
    <w:rsid w:val="009248DD"/>
  </w:style>
  <w:style w:type="paragraph" w:customStyle="1" w:styleId="291BAB98CD084302B0307FFF1E9F681F">
    <w:name w:val="291BAB98CD084302B0307FFF1E9F681F"/>
    <w:rsid w:val="009248DD"/>
  </w:style>
  <w:style w:type="paragraph" w:customStyle="1" w:styleId="F9654F81C600482488C18330984470C3">
    <w:name w:val="F9654F81C600482488C18330984470C3"/>
    <w:rsid w:val="009248DD"/>
  </w:style>
  <w:style w:type="paragraph" w:customStyle="1" w:styleId="C39CA4D7F57643AEA66B897B29802E02">
    <w:name w:val="C39CA4D7F57643AEA66B897B29802E02"/>
    <w:rsid w:val="009248DD"/>
  </w:style>
  <w:style w:type="paragraph" w:customStyle="1" w:styleId="A90E55665FC245D7993CD6AEAA56A0C8">
    <w:name w:val="A90E55665FC245D7993CD6AEAA56A0C8"/>
    <w:rsid w:val="009248DD"/>
  </w:style>
  <w:style w:type="paragraph" w:customStyle="1" w:styleId="2A5D8D140BC443729F171C61928BE7A2">
    <w:name w:val="2A5D8D140BC443729F171C61928BE7A2"/>
    <w:rsid w:val="009248DD"/>
  </w:style>
  <w:style w:type="paragraph" w:customStyle="1" w:styleId="18E6FD9ECA324DF89A38A417386388F6">
    <w:name w:val="18E6FD9ECA324DF89A38A417386388F6"/>
    <w:rsid w:val="001A3C35"/>
  </w:style>
  <w:style w:type="paragraph" w:customStyle="1" w:styleId="EA36099BB72D4916B2691FBA225A479A">
    <w:name w:val="EA36099BB72D4916B2691FBA225A479A"/>
    <w:rsid w:val="001A3C35"/>
  </w:style>
  <w:style w:type="paragraph" w:customStyle="1" w:styleId="F79C4C8310394866924CD686429B3F64">
    <w:name w:val="F79C4C8310394866924CD686429B3F64"/>
    <w:rsid w:val="001A3C35"/>
  </w:style>
  <w:style w:type="paragraph" w:customStyle="1" w:styleId="5223521CC02A4D1799E831132813D442">
    <w:name w:val="5223521CC02A4D1799E831132813D442"/>
    <w:rsid w:val="001A3C35"/>
  </w:style>
  <w:style w:type="paragraph" w:customStyle="1" w:styleId="029505A0671448D4948A955B0CAC8CD2">
    <w:name w:val="029505A0671448D4948A955B0CAC8CD2"/>
    <w:rsid w:val="001A3C35"/>
  </w:style>
  <w:style w:type="paragraph" w:customStyle="1" w:styleId="E0974C57939B4A3F9F1CC0789A38BC9B">
    <w:name w:val="E0974C57939B4A3F9F1CC0789A38BC9B"/>
    <w:rsid w:val="001A3C35"/>
  </w:style>
  <w:style w:type="paragraph" w:customStyle="1" w:styleId="9E81CF5693E84AE794871E58161BD551">
    <w:name w:val="9E81CF5693E84AE794871E58161BD551"/>
    <w:rsid w:val="001A3C35"/>
  </w:style>
  <w:style w:type="paragraph" w:customStyle="1" w:styleId="3178A3BA37764FCC8B0587264123B08B">
    <w:name w:val="3178A3BA37764FCC8B0587264123B08B"/>
    <w:rsid w:val="001A3C35"/>
  </w:style>
  <w:style w:type="paragraph" w:customStyle="1" w:styleId="0425D9949B964BC0BDC2C1A1ECC90AEA">
    <w:name w:val="0425D9949B964BC0BDC2C1A1ECC90AEA"/>
    <w:rsid w:val="001A3C35"/>
  </w:style>
  <w:style w:type="paragraph" w:customStyle="1" w:styleId="EB414A56F3074CE29BD8381254E12B13">
    <w:name w:val="EB414A56F3074CE29BD8381254E12B13"/>
    <w:rsid w:val="001A3C35"/>
  </w:style>
  <w:style w:type="paragraph" w:customStyle="1" w:styleId="AB17735B25D74D96A37578EB896B52C5">
    <w:name w:val="AB17735B25D74D96A37578EB896B52C5"/>
    <w:rsid w:val="001A3C35"/>
  </w:style>
  <w:style w:type="paragraph" w:customStyle="1" w:styleId="85758097D8C34212AF8DAF95B08FCDF4">
    <w:name w:val="85758097D8C34212AF8DAF95B08FCDF4"/>
    <w:rsid w:val="001A3C35"/>
  </w:style>
  <w:style w:type="paragraph" w:customStyle="1" w:styleId="22BED116418F4AF6B8E2393A32363909">
    <w:name w:val="22BED116418F4AF6B8E2393A32363909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9209D801C5E246CA851F33ED5E38EC5B">
    <w:name w:val="9209D801C5E246CA851F33ED5E38EC5B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A89F380269A8474CA2D26B99D54FD795">
    <w:name w:val="A89F380269A8474CA2D26B99D54FD795"/>
    <w:rsid w:val="001A3C35"/>
  </w:style>
  <w:style w:type="paragraph" w:customStyle="1" w:styleId="57FD0D0C36EE4EC0A43336BFF95A2B3A">
    <w:name w:val="57FD0D0C36EE4EC0A43336BFF95A2B3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656398A15588432C8202DEAB1D522493">
    <w:name w:val="656398A15588432C8202DEAB1D522493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1B08991C120546568B22DB96BE536307">
    <w:name w:val="1B08991C120546568B22DB96BE536307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E5ADF56F50074096BF5F4B996380707A">
    <w:name w:val="E5ADF56F50074096BF5F4B996380707A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22AF10376605494C847E3AC3B5AFC99D">
    <w:name w:val="22AF10376605494C847E3AC3B5AFC99D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843192B59572427CA59D048EBC9BB6F1">
    <w:name w:val="843192B59572427CA59D048EBC9BB6F1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0379F24208A14033A2A349BA11B20C57">
    <w:name w:val="0379F24208A14033A2A349BA11B20C57"/>
    <w:rsid w:val="001A3C35"/>
  </w:style>
  <w:style w:type="paragraph" w:customStyle="1" w:styleId="0E5D4EF6A20D41868CC3D9337D2C6E46">
    <w:name w:val="0E5D4EF6A20D41868CC3D9337D2C6E46"/>
    <w:rsid w:val="001A3C35"/>
  </w:style>
  <w:style w:type="paragraph" w:customStyle="1" w:styleId="46C3E5A7C0714B5783D9EC860299EAB6">
    <w:name w:val="46C3E5A7C0714B5783D9EC860299EAB6"/>
    <w:rsid w:val="001A3C35"/>
  </w:style>
  <w:style w:type="paragraph" w:customStyle="1" w:styleId="23AED02B3ED04951BC470DF72C4E5CE9">
    <w:name w:val="23AED02B3ED04951BC470DF72C4E5CE9"/>
    <w:rsid w:val="001A3C35"/>
  </w:style>
  <w:style w:type="paragraph" w:customStyle="1" w:styleId="B02446A0005A43FCB0933B71A3676E75">
    <w:name w:val="B02446A0005A43FCB0933B71A3676E75"/>
    <w:rsid w:val="001A3C35"/>
  </w:style>
  <w:style w:type="paragraph" w:customStyle="1" w:styleId="907758EE6B334C88903B346916881D3E">
    <w:name w:val="907758EE6B334C88903B346916881D3E"/>
    <w:rsid w:val="001A3C35"/>
  </w:style>
  <w:style w:type="paragraph" w:customStyle="1" w:styleId="AE7019F123624B6E97908FAB8CB22685">
    <w:name w:val="AE7019F123624B6E97908FAB8CB22685"/>
    <w:rsid w:val="00B07230"/>
  </w:style>
  <w:style w:type="paragraph" w:customStyle="1" w:styleId="447AA194D4B0467196AD14BBEEA4556B">
    <w:name w:val="447AA194D4B0467196AD14BBEEA4556B"/>
    <w:rsid w:val="00B07230"/>
  </w:style>
  <w:style w:type="paragraph" w:customStyle="1" w:styleId="9C5D710A06DD4C50A2D4EAD8E66E68E1">
    <w:name w:val="9C5D710A06DD4C50A2D4EAD8E66E68E1"/>
    <w:rsid w:val="00B07230"/>
  </w:style>
  <w:style w:type="paragraph" w:customStyle="1" w:styleId="E651DE66DC674527B7796AA2DB93D7B1">
    <w:name w:val="E651DE66DC674527B7796AA2DB93D7B1"/>
    <w:rsid w:val="00B07230"/>
  </w:style>
  <w:style w:type="paragraph" w:customStyle="1" w:styleId="E4C5855094A746239AD1B290AE1890C9">
    <w:name w:val="E4C5855094A746239AD1B290AE1890C9"/>
    <w:rsid w:val="004E2932"/>
  </w:style>
  <w:style w:type="paragraph" w:customStyle="1" w:styleId="FC5C77D59C304855B399D56DFD37C9AF">
    <w:name w:val="FC5C77D59C304855B399D56DFD37C9AF"/>
    <w:rsid w:val="004E2932"/>
  </w:style>
  <w:style w:type="paragraph" w:customStyle="1" w:styleId="53E0915B75D5439F8175A1D16E1AEC54">
    <w:name w:val="53E0915B75D5439F8175A1D16E1AEC54"/>
    <w:rsid w:val="004E2932"/>
  </w:style>
  <w:style w:type="paragraph" w:customStyle="1" w:styleId="788B73E9CFEF420EA1DC46E58EEA2AE0">
    <w:name w:val="788B73E9CFEF420EA1DC46E58EEA2AE0"/>
    <w:rsid w:val="004E2932"/>
  </w:style>
  <w:style w:type="paragraph" w:customStyle="1" w:styleId="8CA127D8D9CA49B8A0269B0525E3B3ED">
    <w:name w:val="8CA127D8D9CA49B8A0269B0525E3B3ED"/>
    <w:rsid w:val="00EF7AB9"/>
    <w:rPr>
      <w:lang w:val="da-DK" w:eastAsia="da-DK"/>
    </w:rPr>
  </w:style>
  <w:style w:type="paragraph" w:customStyle="1" w:styleId="012E0BE99E804EF3B44AC7118F3E17C4">
    <w:name w:val="012E0BE99E804EF3B44AC7118F3E17C4"/>
    <w:rsid w:val="00EF7AB9"/>
    <w:rPr>
      <w:lang w:val="da-DK" w:eastAsia="da-DK"/>
    </w:rPr>
  </w:style>
  <w:style w:type="paragraph" w:customStyle="1" w:styleId="D28734EB87CC4E1DA2D8BB7AC411592A">
    <w:name w:val="D28734EB87CC4E1DA2D8BB7AC411592A"/>
    <w:rsid w:val="00EF7AB9"/>
    <w:rPr>
      <w:lang w:val="da-DK" w:eastAsia="da-DK"/>
    </w:rPr>
  </w:style>
  <w:style w:type="paragraph" w:customStyle="1" w:styleId="09E8D4B5ABD44A959362931250772109">
    <w:name w:val="09E8D4B5ABD44A959362931250772109"/>
    <w:rsid w:val="00EF7AB9"/>
    <w:rPr>
      <w:lang w:val="da-DK" w:eastAsia="da-DK"/>
    </w:rPr>
  </w:style>
  <w:style w:type="paragraph" w:customStyle="1" w:styleId="B0820E11E45441C7BEC77FA2F5D4ABF0">
    <w:name w:val="B0820E11E45441C7BEC77FA2F5D4ABF0"/>
    <w:rsid w:val="00EF7AB9"/>
    <w:rPr>
      <w:lang w:val="da-DK" w:eastAsia="da-DK"/>
    </w:rPr>
  </w:style>
  <w:style w:type="paragraph" w:customStyle="1" w:styleId="C4E1579CB4BB4024AA75FA5A56B85A8A">
    <w:name w:val="C4E1579CB4BB4024AA75FA5A56B85A8A"/>
    <w:rsid w:val="00EF7AB9"/>
    <w:rPr>
      <w:lang w:val="da-DK" w:eastAsia="da-DK"/>
    </w:rPr>
  </w:style>
  <w:style w:type="paragraph" w:customStyle="1" w:styleId="9A103D86434B4EE0A66BD6BE69B01647">
    <w:name w:val="9A103D86434B4EE0A66BD6BE69B01647"/>
    <w:rsid w:val="00EF7AB9"/>
    <w:rPr>
      <w:lang w:val="da-DK" w:eastAsia="da-DK"/>
    </w:rPr>
  </w:style>
  <w:style w:type="paragraph" w:customStyle="1" w:styleId="11B757D1ECE146EDA93CBE4B88471982">
    <w:name w:val="11B757D1ECE146EDA93CBE4B88471982"/>
    <w:rsid w:val="00EF7AB9"/>
    <w:rPr>
      <w:lang w:val="da-DK" w:eastAsia="da-DK"/>
    </w:rPr>
  </w:style>
  <w:style w:type="paragraph" w:customStyle="1" w:styleId="E4353E0357364551BA34B106F5F4B50F">
    <w:name w:val="E4353E0357364551BA34B106F5F4B50F"/>
    <w:rsid w:val="00EF7AB9"/>
    <w:rPr>
      <w:lang w:val="da-DK" w:eastAsia="da-DK"/>
    </w:rPr>
  </w:style>
  <w:style w:type="paragraph" w:customStyle="1" w:styleId="CF2C15130FEA4D3C9D5E09619475C33A">
    <w:name w:val="CF2C15130FEA4D3C9D5E09619475C33A"/>
    <w:rsid w:val="00EF7AB9"/>
    <w:rPr>
      <w:lang w:val="da-DK" w:eastAsia="da-DK"/>
    </w:rPr>
  </w:style>
  <w:style w:type="paragraph" w:customStyle="1" w:styleId="81C047A35B31457AA2EAA2FF6C16795C">
    <w:name w:val="81C047A35B31457AA2EAA2FF6C16795C"/>
    <w:rsid w:val="00606FF7"/>
  </w:style>
  <w:style w:type="paragraph" w:customStyle="1" w:styleId="BFF246190CAF40A58E6FF7D5CFB7A42E">
    <w:name w:val="BFF246190CAF40A58E6FF7D5CFB7A42E"/>
    <w:rsid w:val="00606FF7"/>
  </w:style>
  <w:style w:type="paragraph" w:customStyle="1" w:styleId="256CAD3FEDA1451295C9F8935E02777D">
    <w:name w:val="256CAD3FEDA1451295C9F8935E02777D"/>
    <w:rsid w:val="00606FF7"/>
  </w:style>
  <w:style w:type="paragraph" w:customStyle="1" w:styleId="19FF5AAE76FE49178AB9DABC19E094EF">
    <w:name w:val="19FF5AAE76FE49178AB9DABC19E094EF"/>
    <w:rsid w:val="00606FF7"/>
  </w:style>
  <w:style w:type="paragraph" w:customStyle="1" w:styleId="9C5A2B6BBDA342A185F7B77B72FA5B6A">
    <w:name w:val="9C5A2B6BBDA342A185F7B77B72FA5B6A"/>
    <w:rsid w:val="00606FF7"/>
  </w:style>
  <w:style w:type="paragraph" w:customStyle="1" w:styleId="588072B3A0FE460299AD41D5CAFE6414">
    <w:name w:val="588072B3A0FE460299AD41D5CAFE6414"/>
    <w:rsid w:val="00606FF7"/>
  </w:style>
  <w:style w:type="paragraph" w:customStyle="1" w:styleId="58EC873BBED244039F3B421333D45256">
    <w:name w:val="58EC873BBED244039F3B421333D45256"/>
    <w:rsid w:val="00606FF7"/>
  </w:style>
  <w:style w:type="paragraph" w:customStyle="1" w:styleId="D958D1C4DBE24FEDA5B1CAE6B1453B41">
    <w:name w:val="D958D1C4DBE24FEDA5B1CAE6B1453B41"/>
    <w:rsid w:val="00606FF7"/>
  </w:style>
  <w:style w:type="paragraph" w:customStyle="1" w:styleId="D893B60EA64D4E9691D4EFEF9668FEA6">
    <w:name w:val="D893B60EA64D4E9691D4EFEF9668FEA6"/>
    <w:rsid w:val="00606FF7"/>
  </w:style>
  <w:style w:type="paragraph" w:customStyle="1" w:styleId="0FC5D732E64B4581AF3581C28FA50B8F">
    <w:name w:val="0FC5D732E64B4581AF3581C28FA50B8F"/>
    <w:rsid w:val="00606FF7"/>
  </w:style>
  <w:style w:type="paragraph" w:customStyle="1" w:styleId="F999EA40FCAC4B58BB36C4B2E6EB93F8">
    <w:name w:val="F999EA40FCAC4B58BB36C4B2E6EB93F8"/>
    <w:rsid w:val="00606FF7"/>
  </w:style>
  <w:style w:type="paragraph" w:customStyle="1" w:styleId="2052B5B6136149A5A8AABDC0260DCB3E">
    <w:name w:val="2052B5B6136149A5A8AABDC0260DCB3E"/>
    <w:rsid w:val="00606FF7"/>
  </w:style>
  <w:style w:type="paragraph" w:customStyle="1" w:styleId="DE4329872F884B0592F27DEB0469D05C">
    <w:name w:val="DE4329872F884B0592F27DEB0469D05C"/>
    <w:rsid w:val="00606FF7"/>
  </w:style>
  <w:style w:type="paragraph" w:customStyle="1" w:styleId="D473EF6009F34299866DF70A2D6CD72C">
    <w:name w:val="D473EF6009F34299866DF70A2D6CD72C"/>
    <w:rsid w:val="00606FF7"/>
  </w:style>
  <w:style w:type="paragraph" w:customStyle="1" w:styleId="2277784F515B4155979506CACC7491F3">
    <w:name w:val="2277784F515B4155979506CACC7491F3"/>
    <w:rsid w:val="00606FF7"/>
  </w:style>
  <w:style w:type="paragraph" w:customStyle="1" w:styleId="7E22B12A913442B785FE691BFDDBBA1E">
    <w:name w:val="7E22B12A913442B785FE691BFDDBBA1E"/>
    <w:rsid w:val="00606FF7"/>
  </w:style>
  <w:style w:type="paragraph" w:customStyle="1" w:styleId="BCA21D0E6D934CEBBE06BA49EECF37C4">
    <w:name w:val="BCA21D0E6D934CEBBE06BA49EECF37C4"/>
    <w:rsid w:val="00606FF7"/>
  </w:style>
  <w:style w:type="paragraph" w:customStyle="1" w:styleId="C8303F203B3142729E4C48F522DEFF47">
    <w:name w:val="C8303F203B3142729E4C48F522DEFF47"/>
    <w:rsid w:val="00606FF7"/>
  </w:style>
  <w:style w:type="paragraph" w:customStyle="1" w:styleId="48FD3918234B4B918ADC2B5A724E3319">
    <w:name w:val="48FD3918234B4B918ADC2B5A724E3319"/>
    <w:rsid w:val="00606FF7"/>
  </w:style>
  <w:style w:type="paragraph" w:customStyle="1" w:styleId="DE3BA5A2D1034CDFB93F3BB8FBA48E97">
    <w:name w:val="DE3BA5A2D1034CDFB93F3BB8FBA48E97"/>
    <w:rsid w:val="00606FF7"/>
  </w:style>
  <w:style w:type="paragraph" w:customStyle="1" w:styleId="06FFF04AD6DD42948003189AB418FCAC">
    <w:name w:val="06FFF04AD6DD42948003189AB418FCAC"/>
    <w:rsid w:val="00606FF7"/>
  </w:style>
  <w:style w:type="paragraph" w:customStyle="1" w:styleId="7C4412963AFF470F84643F2E52000299">
    <w:name w:val="7C4412963AFF470F84643F2E52000299"/>
    <w:rsid w:val="00606FF7"/>
  </w:style>
  <w:style w:type="paragraph" w:customStyle="1" w:styleId="0139C268E57846A69C5F0BD48DC10942">
    <w:name w:val="0139C268E57846A69C5F0BD48DC10942"/>
    <w:rsid w:val="00606FF7"/>
  </w:style>
  <w:style w:type="paragraph" w:customStyle="1" w:styleId="2BE4AB9F5CB6457B8E55033753B71AC2">
    <w:name w:val="2BE4AB9F5CB6457B8E55033753B71AC2"/>
    <w:rsid w:val="00606FF7"/>
  </w:style>
  <w:style w:type="paragraph" w:customStyle="1" w:styleId="77F99E26CFC84B158BEC1046D0AF9005">
    <w:name w:val="77F99E26CFC84B158BEC1046D0AF9005"/>
    <w:rsid w:val="00606FF7"/>
  </w:style>
  <w:style w:type="paragraph" w:customStyle="1" w:styleId="6734C6BB72B64758BF3C4DE10BE223F3">
    <w:name w:val="6734C6BB72B64758BF3C4DE10BE223F3"/>
    <w:rsid w:val="00606FF7"/>
  </w:style>
  <w:style w:type="paragraph" w:customStyle="1" w:styleId="F66013243ACE47EBB33AF38F51EFA128">
    <w:name w:val="F66013243ACE47EBB33AF38F51EFA128"/>
    <w:rsid w:val="001051D8"/>
  </w:style>
  <w:style w:type="paragraph" w:customStyle="1" w:styleId="3CAF660E238143D98F3B76BB624BC706">
    <w:name w:val="3CAF660E238143D98F3B76BB624BC706"/>
    <w:rsid w:val="001051D8"/>
  </w:style>
  <w:style w:type="paragraph" w:customStyle="1" w:styleId="9C5AAF2F6F1E4C5EB50C27739DE7418A">
    <w:name w:val="9C5AAF2F6F1E4C5EB50C27739DE7418A"/>
    <w:rsid w:val="001051D8"/>
  </w:style>
  <w:style w:type="paragraph" w:customStyle="1" w:styleId="8ABFF91558CF457CBA6AE00A28A5EDFB">
    <w:name w:val="8ABFF91558CF457CBA6AE00A28A5EDFB"/>
    <w:rsid w:val="001051D8"/>
  </w:style>
  <w:style w:type="paragraph" w:customStyle="1" w:styleId="BA52160E50664C53B0AC958DEF9AE9A0">
    <w:name w:val="BA52160E50664C53B0AC958DEF9AE9A0"/>
    <w:rsid w:val="001051D8"/>
  </w:style>
  <w:style w:type="paragraph" w:customStyle="1" w:styleId="DC7638EDA45F44D5A2B39CD7D944BD02">
    <w:name w:val="DC7638EDA45F44D5A2B39CD7D944BD02"/>
    <w:rsid w:val="001051D8"/>
  </w:style>
  <w:style w:type="paragraph" w:customStyle="1" w:styleId="1F2FE0EDA13D44FCAE45F660FACFB27B">
    <w:name w:val="1F2FE0EDA13D44FCAE45F660FACFB27B"/>
    <w:rsid w:val="001051D8"/>
  </w:style>
  <w:style w:type="paragraph" w:customStyle="1" w:styleId="941BAFA5A83E456BB531AF8CC798AB49">
    <w:name w:val="941BAFA5A83E456BB531AF8CC798AB49"/>
    <w:rsid w:val="001051D8"/>
  </w:style>
  <w:style w:type="paragraph" w:customStyle="1" w:styleId="708E2BC6D919435C84ACB2716F6BA6A1">
    <w:name w:val="708E2BC6D919435C84ACB2716F6BA6A1"/>
    <w:rsid w:val="001051D8"/>
  </w:style>
  <w:style w:type="paragraph" w:customStyle="1" w:styleId="AD723439E28C49438614C2BE2EE74FEA">
    <w:name w:val="AD723439E28C49438614C2BE2EE74FEA"/>
    <w:rsid w:val="001051D8"/>
  </w:style>
  <w:style w:type="paragraph" w:customStyle="1" w:styleId="87F948994ED642C4A89E903EF8E7F06B">
    <w:name w:val="87F948994ED642C4A89E903EF8E7F06B"/>
    <w:rsid w:val="001051D8"/>
  </w:style>
  <w:style w:type="paragraph" w:customStyle="1" w:styleId="DD54AB3ABA384FAEAF55A6AD5E1A81C8">
    <w:name w:val="DD54AB3ABA384FAEAF55A6AD5E1A81C8"/>
    <w:rsid w:val="001051D8"/>
  </w:style>
  <w:style w:type="paragraph" w:customStyle="1" w:styleId="0ADD5517737F41F7998A086E33160DB9">
    <w:name w:val="0ADD5517737F41F7998A086E33160DB9"/>
    <w:rsid w:val="001051D8"/>
  </w:style>
  <w:style w:type="paragraph" w:customStyle="1" w:styleId="05482CA4449D4E6E8E51F9718D7EEFEA">
    <w:name w:val="05482CA4449D4E6E8E51F9718D7EEFEA"/>
    <w:rsid w:val="001051D8"/>
  </w:style>
  <w:style w:type="paragraph" w:customStyle="1" w:styleId="C37DA707468F4B269B0D5039B7B0BC91">
    <w:name w:val="C37DA707468F4B269B0D5039B7B0BC91"/>
    <w:rsid w:val="001051D8"/>
  </w:style>
  <w:style w:type="paragraph" w:customStyle="1" w:styleId="0C95AE24996D447AACA385291FC2F75B">
    <w:name w:val="0C95AE24996D447AACA385291FC2F75B"/>
    <w:rsid w:val="001051D8"/>
  </w:style>
  <w:style w:type="paragraph" w:customStyle="1" w:styleId="76FFAF9F9C374DD58F0D6E14D1E72974">
    <w:name w:val="76FFAF9F9C374DD58F0D6E14D1E72974"/>
    <w:rsid w:val="001051D8"/>
  </w:style>
  <w:style w:type="paragraph" w:customStyle="1" w:styleId="24D9DEAE06ED458BBC946624ED2A33D0">
    <w:name w:val="24D9DEAE06ED458BBC946624ED2A33D0"/>
    <w:rsid w:val="001051D8"/>
  </w:style>
  <w:style w:type="paragraph" w:customStyle="1" w:styleId="A667FC5296504F8BA231B4F38A21828D">
    <w:name w:val="A667FC5296504F8BA231B4F38A21828D"/>
    <w:rsid w:val="001051D8"/>
  </w:style>
  <w:style w:type="paragraph" w:customStyle="1" w:styleId="8F9B8AF2B6984638A6210EF7F8B1FF3D">
    <w:name w:val="8F9B8AF2B6984638A6210EF7F8B1FF3D"/>
    <w:rsid w:val="001051D8"/>
  </w:style>
  <w:style w:type="paragraph" w:customStyle="1" w:styleId="01D07766C51B4D7EB4F05D10B8488A95">
    <w:name w:val="01D07766C51B4D7EB4F05D10B8488A95"/>
    <w:rsid w:val="001051D8"/>
  </w:style>
  <w:style w:type="paragraph" w:customStyle="1" w:styleId="14CD48C4E6AE4454AA08F3C9503FB860">
    <w:name w:val="14CD48C4E6AE4454AA08F3C9503FB860"/>
    <w:rsid w:val="001051D8"/>
  </w:style>
  <w:style w:type="paragraph" w:customStyle="1" w:styleId="486CD694499843619A1FE440C458F4D7">
    <w:name w:val="486CD694499843619A1FE440C458F4D7"/>
    <w:rsid w:val="001051D8"/>
  </w:style>
  <w:style w:type="paragraph" w:customStyle="1" w:styleId="803CA532CA4C4A32A50A0395A5FE87BA">
    <w:name w:val="803CA532CA4C4A32A50A0395A5FE87BA"/>
    <w:rsid w:val="001051D8"/>
  </w:style>
  <w:style w:type="paragraph" w:customStyle="1" w:styleId="69DAD1DFE60E4C2F8C5BAA65093AC204">
    <w:name w:val="69DAD1DFE60E4C2F8C5BAA65093AC204"/>
    <w:rsid w:val="001051D8"/>
  </w:style>
  <w:style w:type="paragraph" w:customStyle="1" w:styleId="4636D35E86D949ABBB235C0231E207F3">
    <w:name w:val="4636D35E86D949ABBB235C0231E207F3"/>
    <w:rsid w:val="001051D8"/>
  </w:style>
  <w:style w:type="paragraph" w:customStyle="1" w:styleId="03066E454C384872AB9970B3000F1FFC">
    <w:name w:val="03066E454C384872AB9970B3000F1FFC"/>
    <w:rsid w:val="001051D8"/>
  </w:style>
  <w:style w:type="paragraph" w:customStyle="1" w:styleId="DE3A8A74CBF344908230CD632AAE8D33">
    <w:name w:val="DE3A8A74CBF344908230CD632AAE8D33"/>
    <w:rsid w:val="001051D8"/>
  </w:style>
  <w:style w:type="paragraph" w:customStyle="1" w:styleId="95F1262EBF87435BA0B03C5A9989F001">
    <w:name w:val="95F1262EBF87435BA0B03C5A9989F001"/>
    <w:rsid w:val="001051D8"/>
  </w:style>
  <w:style w:type="paragraph" w:customStyle="1" w:styleId="2B599038D1DB4A46A0A54FA284500015">
    <w:name w:val="2B599038D1DB4A46A0A54FA284500015"/>
    <w:rsid w:val="001051D8"/>
  </w:style>
  <w:style w:type="paragraph" w:customStyle="1" w:styleId="914B0AB37E00437C823B941B59FC46F6">
    <w:name w:val="914B0AB37E00437C823B941B59FC46F6"/>
    <w:rsid w:val="001051D8"/>
  </w:style>
  <w:style w:type="paragraph" w:customStyle="1" w:styleId="027D88B1E18C4C559FABBBA838F0AA68">
    <w:name w:val="027D88B1E18C4C559FABBBA838F0AA68"/>
    <w:rsid w:val="001051D8"/>
  </w:style>
  <w:style w:type="paragraph" w:customStyle="1" w:styleId="288121406A35420E954F31D23DB43300">
    <w:name w:val="288121406A35420E954F31D23DB43300"/>
    <w:rsid w:val="00ED3CCB"/>
  </w:style>
  <w:style w:type="paragraph" w:customStyle="1" w:styleId="2B1C7100E0524A06A965F3AE20C247E6">
    <w:name w:val="2B1C7100E0524A06A965F3AE20C247E6"/>
    <w:rsid w:val="00ED3CCB"/>
  </w:style>
  <w:style w:type="paragraph" w:customStyle="1" w:styleId="571A7CF1E5764C96B2D9C9CDFB402D08">
    <w:name w:val="571A7CF1E5764C96B2D9C9CDFB402D08"/>
    <w:rsid w:val="00ED3CCB"/>
  </w:style>
  <w:style w:type="paragraph" w:customStyle="1" w:styleId="CB876AE4901D4CC892C071DCF7F77DF5">
    <w:name w:val="CB876AE4901D4CC892C071DCF7F77DF5"/>
    <w:rsid w:val="00ED3CCB"/>
  </w:style>
  <w:style w:type="paragraph" w:customStyle="1" w:styleId="E04F9EF26B944C3D8EE99BDDE81C1B13">
    <w:name w:val="E04F9EF26B944C3D8EE99BDDE81C1B13"/>
    <w:rsid w:val="00ED3CCB"/>
  </w:style>
  <w:style w:type="paragraph" w:customStyle="1" w:styleId="1FB16315B2D1432BAF017C5F228238F1">
    <w:name w:val="1FB16315B2D1432BAF017C5F228238F1"/>
    <w:rsid w:val="00ED3CCB"/>
  </w:style>
  <w:style w:type="paragraph" w:customStyle="1" w:styleId="7F61D4C0A4EB4954A2FDF5EE7E4B5084">
    <w:name w:val="7F61D4C0A4EB4954A2FDF5EE7E4B5084"/>
    <w:rsid w:val="00ED3CCB"/>
  </w:style>
  <w:style w:type="paragraph" w:customStyle="1" w:styleId="D9A53177D00A4894B06DC5D723622AAF">
    <w:name w:val="D9A53177D00A4894B06DC5D723622AAF"/>
    <w:rsid w:val="00ED3CCB"/>
  </w:style>
  <w:style w:type="paragraph" w:customStyle="1" w:styleId="A80904B23CFE4ACB8C55F2FAA9468FA3">
    <w:name w:val="A80904B23CFE4ACB8C55F2FAA9468FA3"/>
    <w:rsid w:val="00ED3CCB"/>
  </w:style>
  <w:style w:type="paragraph" w:customStyle="1" w:styleId="44211C80761A4506905043D39E5EF715">
    <w:name w:val="44211C80761A4506905043D39E5EF715"/>
    <w:rsid w:val="00ED3CCB"/>
  </w:style>
  <w:style w:type="paragraph" w:customStyle="1" w:styleId="664A027451E64B6FA7E3E51CD678F186">
    <w:name w:val="664A027451E64B6FA7E3E51CD678F186"/>
    <w:rsid w:val="00ED3CCB"/>
  </w:style>
  <w:style w:type="paragraph" w:customStyle="1" w:styleId="D0C26F5D27B54C7492C35E4DB29C229F">
    <w:name w:val="D0C26F5D27B54C7492C35E4DB29C229F"/>
    <w:rsid w:val="00ED3CCB"/>
  </w:style>
  <w:style w:type="paragraph" w:customStyle="1" w:styleId="EF5AA457FAE74AFFBCF342C343BEEA95">
    <w:name w:val="EF5AA457FAE74AFFBCF342C343BEEA95"/>
    <w:rsid w:val="00ED3CCB"/>
  </w:style>
  <w:style w:type="paragraph" w:customStyle="1" w:styleId="545E2569C72745E7835F0CBBA9BF62FD">
    <w:name w:val="545E2569C72745E7835F0CBBA9BF62FD"/>
    <w:rsid w:val="00ED3CCB"/>
  </w:style>
  <w:style w:type="paragraph" w:customStyle="1" w:styleId="46D29C164CDF4F978260535D4FAC9F92">
    <w:name w:val="46D29C164CDF4F978260535D4FAC9F92"/>
    <w:rsid w:val="00ED3CCB"/>
  </w:style>
  <w:style w:type="paragraph" w:customStyle="1" w:styleId="7951C937BDBB47E8A6874993FC0DE0BB">
    <w:name w:val="7951C937BDBB47E8A6874993FC0DE0BB"/>
    <w:rsid w:val="00ED3CCB"/>
  </w:style>
  <w:style w:type="paragraph" w:customStyle="1" w:styleId="80C53CC5245B4B0D89543FF83DC6DE5B">
    <w:name w:val="80C53CC5245B4B0D89543FF83DC6DE5B"/>
    <w:rsid w:val="00ED3CCB"/>
  </w:style>
  <w:style w:type="paragraph" w:customStyle="1" w:styleId="FDCA86006F424D3AB572C433F8BE3F31">
    <w:name w:val="FDCA86006F424D3AB572C433F8BE3F31"/>
    <w:rsid w:val="00ED3CCB"/>
  </w:style>
  <w:style w:type="paragraph" w:customStyle="1" w:styleId="6E08AC3DD42340EA89F31186EDD2AF8D">
    <w:name w:val="6E08AC3DD42340EA89F31186EDD2AF8D"/>
    <w:rsid w:val="00ED3CCB"/>
  </w:style>
  <w:style w:type="paragraph" w:customStyle="1" w:styleId="FD1F596FBAB14983868DFE441D52F4EF">
    <w:name w:val="FD1F596FBAB14983868DFE441D52F4EF"/>
    <w:rsid w:val="00ED3CCB"/>
  </w:style>
  <w:style w:type="paragraph" w:customStyle="1" w:styleId="01137AF02B14472FAF7894B2A53BA4D4">
    <w:name w:val="01137AF02B14472FAF7894B2A53BA4D4"/>
    <w:rsid w:val="00ED3CCB"/>
  </w:style>
  <w:style w:type="paragraph" w:customStyle="1" w:styleId="C2FE54B875034BF4801CB3E4A7245F78">
    <w:name w:val="C2FE54B875034BF4801CB3E4A7245F78"/>
    <w:rsid w:val="00ED3CCB"/>
  </w:style>
  <w:style w:type="paragraph" w:customStyle="1" w:styleId="B41041D162994C9092F672FB287E068C">
    <w:name w:val="B41041D162994C9092F672FB287E068C"/>
    <w:rsid w:val="00ED3CCB"/>
  </w:style>
  <w:style w:type="paragraph" w:customStyle="1" w:styleId="7B4A2F2EE19C452A8360AD0EC172E9DB">
    <w:name w:val="7B4A2F2EE19C452A8360AD0EC172E9DB"/>
    <w:rsid w:val="00ED3CCB"/>
  </w:style>
  <w:style w:type="paragraph" w:customStyle="1" w:styleId="73669CC280724B7BACC615ACB83F5AED">
    <w:name w:val="73669CC280724B7BACC615ACB83F5AED"/>
    <w:rsid w:val="00ED3CCB"/>
  </w:style>
  <w:style w:type="paragraph" w:customStyle="1" w:styleId="0AB7BFDC3BDE4457BFBDD4BE0D1AB4C1">
    <w:name w:val="0AB7BFDC3BDE4457BFBDD4BE0D1AB4C1"/>
    <w:rsid w:val="00C36242"/>
  </w:style>
  <w:style w:type="paragraph" w:customStyle="1" w:styleId="EE644412081448F181E8E086ECEEBC68">
    <w:name w:val="EE644412081448F181E8E086ECEEBC68"/>
    <w:rsid w:val="00C36242"/>
  </w:style>
  <w:style w:type="paragraph" w:customStyle="1" w:styleId="6E90F882259B460FA29AEF7670253174">
    <w:name w:val="6E90F882259B460FA29AEF7670253174"/>
    <w:rsid w:val="00C36242"/>
  </w:style>
  <w:style w:type="paragraph" w:customStyle="1" w:styleId="008E813BC5EE421BB9869A76DB61A442">
    <w:name w:val="008E813BC5EE421BB9869A76DB61A442"/>
    <w:rsid w:val="00C36242"/>
  </w:style>
  <w:style w:type="paragraph" w:customStyle="1" w:styleId="D37A25AC5E9340F1B2F13F5752C156B8">
    <w:name w:val="D37A25AC5E9340F1B2F13F5752C156B8"/>
    <w:rsid w:val="00C36242"/>
  </w:style>
  <w:style w:type="paragraph" w:customStyle="1" w:styleId="7F0767BB14264D549155BCABB40B2870">
    <w:name w:val="7F0767BB14264D549155BCABB40B2870"/>
    <w:rsid w:val="00C36242"/>
  </w:style>
  <w:style w:type="paragraph" w:customStyle="1" w:styleId="873DA43108D24743AE625B43F96B8C2D">
    <w:name w:val="873DA43108D24743AE625B43F96B8C2D"/>
    <w:rsid w:val="00C36242"/>
  </w:style>
  <w:style w:type="paragraph" w:customStyle="1" w:styleId="39E7EB78FA0345E288D17DEB76DF8C2A">
    <w:name w:val="39E7EB78FA0345E288D17DEB76DF8C2A"/>
    <w:rsid w:val="00C36242"/>
  </w:style>
  <w:style w:type="paragraph" w:customStyle="1" w:styleId="F036AAB0D4CE477BBEAE6A56DEA7D0D2">
    <w:name w:val="F036AAB0D4CE477BBEAE6A56DEA7D0D2"/>
    <w:rsid w:val="00C36242"/>
  </w:style>
  <w:style w:type="paragraph" w:customStyle="1" w:styleId="24ACDA8125BD43F49041FF413C3AEDE8">
    <w:name w:val="24ACDA8125BD43F49041FF413C3AEDE8"/>
    <w:rsid w:val="00C36242"/>
  </w:style>
  <w:style w:type="paragraph" w:customStyle="1" w:styleId="32845CE8866441BF906E407ED1045622">
    <w:name w:val="32845CE8866441BF906E407ED1045622"/>
    <w:rsid w:val="00C36242"/>
  </w:style>
  <w:style w:type="paragraph" w:customStyle="1" w:styleId="5761A8C1C1B24C4386BAAFB7B90F754B">
    <w:name w:val="5761A8C1C1B24C4386BAAFB7B90F754B"/>
    <w:rsid w:val="00C36242"/>
  </w:style>
  <w:style w:type="paragraph" w:customStyle="1" w:styleId="30559ECB0BDA45E6A628E021E3E55EE3">
    <w:name w:val="30559ECB0BDA45E6A628E021E3E55EE3"/>
    <w:rsid w:val="00C36242"/>
  </w:style>
  <w:style w:type="paragraph" w:customStyle="1" w:styleId="B615A4A6586A47C7BFDE03F128F238EE">
    <w:name w:val="B615A4A6586A47C7BFDE03F128F238EE"/>
    <w:rsid w:val="00C36242"/>
  </w:style>
  <w:style w:type="paragraph" w:customStyle="1" w:styleId="ABFFBFD29D07445882854004B94AB72B">
    <w:name w:val="ABFFBFD29D07445882854004B94AB72B"/>
    <w:rsid w:val="00C36242"/>
  </w:style>
  <w:style w:type="paragraph" w:customStyle="1" w:styleId="F251769F9B9642E4B91C424A9BB56DB9">
    <w:name w:val="F251769F9B9642E4B91C424A9BB56DB9"/>
    <w:rsid w:val="00C36242"/>
  </w:style>
  <w:style w:type="paragraph" w:customStyle="1" w:styleId="591366D0DF9640F28B4AEAA603ADB65F">
    <w:name w:val="591366D0DF9640F28B4AEAA603ADB65F"/>
    <w:rsid w:val="00C36242"/>
  </w:style>
  <w:style w:type="paragraph" w:customStyle="1" w:styleId="6CE7C474663746D4B60E1D019E71D6F7">
    <w:name w:val="6CE7C474663746D4B60E1D019E71D6F7"/>
    <w:rsid w:val="00C36242"/>
  </w:style>
  <w:style w:type="paragraph" w:customStyle="1" w:styleId="2F70114E583E4355966492B299FE529C">
    <w:name w:val="2F70114E583E4355966492B299FE529C"/>
    <w:rsid w:val="00C36242"/>
  </w:style>
  <w:style w:type="paragraph" w:customStyle="1" w:styleId="12262D13E3974D1987468558E9CF2448">
    <w:name w:val="12262D13E3974D1987468558E9CF2448"/>
    <w:rsid w:val="00C36242"/>
  </w:style>
  <w:style w:type="paragraph" w:customStyle="1" w:styleId="8FD2787523BE45D594C74D9F38405821">
    <w:name w:val="8FD2787523BE45D594C74D9F38405821"/>
    <w:rsid w:val="00C36242"/>
  </w:style>
  <w:style w:type="paragraph" w:customStyle="1" w:styleId="31DD9E98788C404D92E461BBEC2741D8">
    <w:name w:val="31DD9E98788C404D92E461BBEC2741D8"/>
    <w:rsid w:val="00C36242"/>
  </w:style>
  <w:style w:type="paragraph" w:customStyle="1" w:styleId="E6949306C62749CCBF4F5B16EB203892">
    <w:name w:val="E6949306C62749CCBF4F5B16EB203892"/>
    <w:rsid w:val="00C36242"/>
  </w:style>
  <w:style w:type="paragraph" w:customStyle="1" w:styleId="65A25BC612BF43F1974AD371BBDD59CA">
    <w:name w:val="65A25BC612BF43F1974AD371BBDD59CA"/>
    <w:rsid w:val="00C36242"/>
  </w:style>
  <w:style w:type="paragraph" w:customStyle="1" w:styleId="E4AAAE90B0F346C3BF509754B1801018">
    <w:name w:val="E4AAAE90B0F346C3BF509754B1801018"/>
    <w:rsid w:val="00C36242"/>
  </w:style>
  <w:style w:type="paragraph" w:customStyle="1" w:styleId="824F1FA4DB8540B2940AA83362CC77E5">
    <w:name w:val="824F1FA4DB8540B2940AA83362CC77E5"/>
    <w:rsid w:val="00C36242"/>
  </w:style>
  <w:style w:type="paragraph" w:customStyle="1" w:styleId="E752CC270A6F4AF68F13F10A2F1F5B44">
    <w:name w:val="E752CC270A6F4AF68F13F10A2F1F5B44"/>
    <w:rsid w:val="00C36242"/>
  </w:style>
  <w:style w:type="paragraph" w:customStyle="1" w:styleId="AEDD5CC0FC2B49DF83EC9085CC0A3D33">
    <w:name w:val="AEDD5CC0FC2B49DF83EC9085CC0A3D33"/>
    <w:rsid w:val="00C36242"/>
  </w:style>
  <w:style w:type="paragraph" w:customStyle="1" w:styleId="DD81DEDADF1A4013AEF55E0F5DC5902C">
    <w:name w:val="DD81DEDADF1A4013AEF55E0F5DC5902C"/>
    <w:rsid w:val="00C36242"/>
  </w:style>
  <w:style w:type="paragraph" w:customStyle="1" w:styleId="3A75A10FD4914850BAC3738B650170E1">
    <w:name w:val="3A75A10FD4914850BAC3738B650170E1"/>
    <w:rsid w:val="00C36242"/>
  </w:style>
  <w:style w:type="paragraph" w:customStyle="1" w:styleId="0D178F7D519245B6A283F93412D49CAC">
    <w:name w:val="0D178F7D519245B6A283F93412D49CAC"/>
    <w:rsid w:val="00E31B3F"/>
  </w:style>
  <w:style w:type="paragraph" w:customStyle="1" w:styleId="F19C523F295B4D7AA891F3CFB9CCC11C">
    <w:name w:val="F19C523F295B4D7AA891F3CFB9CCC11C"/>
    <w:rsid w:val="00E31B3F"/>
  </w:style>
  <w:style w:type="paragraph" w:customStyle="1" w:styleId="E3E7F34AADAE4CC98C0F7FADF51A2044">
    <w:name w:val="E3E7F34AADAE4CC98C0F7FADF51A2044"/>
    <w:rsid w:val="00E31B3F"/>
  </w:style>
  <w:style w:type="paragraph" w:customStyle="1" w:styleId="798726D9B5B34286BD62556478C45BA5">
    <w:name w:val="798726D9B5B34286BD62556478C45BA5"/>
    <w:rsid w:val="00E31B3F"/>
  </w:style>
  <w:style w:type="paragraph" w:customStyle="1" w:styleId="923D1D3B39204D72A79AD963E7185390">
    <w:name w:val="923D1D3B39204D72A79AD963E7185390"/>
    <w:rsid w:val="00E31B3F"/>
  </w:style>
  <w:style w:type="paragraph" w:customStyle="1" w:styleId="800C325D32814034BB5236CDDA6CCE1F">
    <w:name w:val="800C325D32814034BB5236CDDA6CCE1F"/>
    <w:rsid w:val="00E31B3F"/>
  </w:style>
  <w:style w:type="paragraph" w:customStyle="1" w:styleId="8F04513F80534AA7B578D3D001461D59">
    <w:name w:val="8F04513F80534AA7B578D3D001461D59"/>
    <w:rsid w:val="00E31B3F"/>
  </w:style>
  <w:style w:type="paragraph" w:customStyle="1" w:styleId="88435F44D60E4A31BCBEB07DEF9A8B80">
    <w:name w:val="88435F44D60E4A31BCBEB07DEF9A8B80"/>
    <w:rsid w:val="00E31B3F"/>
  </w:style>
  <w:style w:type="paragraph" w:customStyle="1" w:styleId="BD2AD9C773444CBBB18429D6CF9E2105">
    <w:name w:val="BD2AD9C773444CBBB18429D6CF9E2105"/>
    <w:rsid w:val="00E31B3F"/>
  </w:style>
  <w:style w:type="paragraph" w:customStyle="1" w:styleId="A96DC7AB4B954401B0D10DCDCE218F8C">
    <w:name w:val="A96DC7AB4B954401B0D10DCDCE218F8C"/>
    <w:rsid w:val="00E31B3F"/>
  </w:style>
  <w:style w:type="paragraph" w:customStyle="1" w:styleId="E93F4C6442A44C689223177EDF192FE8">
    <w:name w:val="E93F4C6442A44C689223177EDF192FE8"/>
    <w:rsid w:val="00E31B3F"/>
  </w:style>
  <w:style w:type="paragraph" w:customStyle="1" w:styleId="C5F23BE60B1F4446AC67D57855B6A506">
    <w:name w:val="C5F23BE60B1F4446AC67D57855B6A506"/>
    <w:rsid w:val="00E31B3F"/>
  </w:style>
  <w:style w:type="paragraph" w:customStyle="1" w:styleId="05C5CEB2B69348ECAF28A520DBB2B7E8">
    <w:name w:val="05C5CEB2B69348ECAF28A520DBB2B7E8"/>
    <w:rsid w:val="00E31B3F"/>
  </w:style>
  <w:style w:type="paragraph" w:customStyle="1" w:styleId="A0F7650172D54C8AAD6F2DC269F27593">
    <w:name w:val="A0F7650172D54C8AAD6F2DC269F27593"/>
    <w:rsid w:val="00E31B3F"/>
  </w:style>
  <w:style w:type="paragraph" w:customStyle="1" w:styleId="7CECC65367AB4DDB83FAB0702958E87F">
    <w:name w:val="7CECC65367AB4DDB83FAB0702958E87F"/>
    <w:rsid w:val="00E31B3F"/>
  </w:style>
  <w:style w:type="paragraph" w:customStyle="1" w:styleId="44D2B47544A74783B7B8B4AEC7FB6A34">
    <w:name w:val="44D2B47544A74783B7B8B4AEC7FB6A34"/>
    <w:rsid w:val="00E31B3F"/>
  </w:style>
  <w:style w:type="paragraph" w:customStyle="1" w:styleId="E6E4AB7038F04CA9896CBDABD47CFCD7">
    <w:name w:val="E6E4AB7038F04CA9896CBDABD47CFCD7"/>
    <w:rsid w:val="00E31B3F"/>
  </w:style>
  <w:style w:type="paragraph" w:customStyle="1" w:styleId="38D29C175A1F4050BB51F5435552CBB4">
    <w:name w:val="38D29C175A1F4050BB51F5435552CBB4"/>
    <w:rsid w:val="00E31B3F"/>
  </w:style>
  <w:style w:type="paragraph" w:customStyle="1" w:styleId="18AD0FF5B5A34ACA9B67606C21348069">
    <w:name w:val="18AD0FF5B5A34ACA9B67606C21348069"/>
    <w:rsid w:val="00E31B3F"/>
  </w:style>
  <w:style w:type="paragraph" w:customStyle="1" w:styleId="67C438DCAA6642528DB1C6201111EC25">
    <w:name w:val="67C438DCAA6642528DB1C6201111EC25"/>
    <w:rsid w:val="00E31B3F"/>
  </w:style>
  <w:style w:type="paragraph" w:customStyle="1" w:styleId="C05A24D355C546EC930CB259BB0E6590">
    <w:name w:val="C05A24D355C546EC930CB259BB0E6590"/>
    <w:rsid w:val="00E31B3F"/>
  </w:style>
  <w:style w:type="paragraph" w:customStyle="1" w:styleId="04C8AEA2C58147989BD380DCDB2E20FE">
    <w:name w:val="04C8AEA2C58147989BD380DCDB2E20FE"/>
    <w:rsid w:val="00A30FD7"/>
  </w:style>
  <w:style w:type="paragraph" w:customStyle="1" w:styleId="95F79AE18019442981C158AB3483BA76">
    <w:name w:val="95F79AE18019442981C158AB3483BA76"/>
    <w:rsid w:val="00A30FD7"/>
  </w:style>
  <w:style w:type="paragraph" w:customStyle="1" w:styleId="85D4FF7685384B8098E918DF593A59A1">
    <w:name w:val="85D4FF7685384B8098E918DF593A59A1"/>
    <w:rsid w:val="00A30FD7"/>
  </w:style>
  <w:style w:type="paragraph" w:customStyle="1" w:styleId="68DD622952EE4BAFAF646985526EC7AB">
    <w:name w:val="68DD622952EE4BAFAF646985526EC7AB"/>
    <w:rsid w:val="00A30FD7"/>
  </w:style>
  <w:style w:type="paragraph" w:customStyle="1" w:styleId="49127E0E90AB40D9AD3AB4F703B43A6E">
    <w:name w:val="49127E0E90AB40D9AD3AB4F703B43A6E"/>
    <w:rsid w:val="00A30FD7"/>
  </w:style>
  <w:style w:type="paragraph" w:customStyle="1" w:styleId="EAE9D0BCFBF7482BBFDE52F3D0D397DA">
    <w:name w:val="EAE9D0BCFBF7482BBFDE52F3D0D397DA"/>
    <w:rsid w:val="00A30FD7"/>
  </w:style>
  <w:style w:type="paragraph" w:customStyle="1" w:styleId="2EC43C92C46A490A9957F548F78AE6F3">
    <w:name w:val="2EC43C92C46A490A9957F548F78AE6F3"/>
    <w:rsid w:val="000F2DCC"/>
  </w:style>
  <w:style w:type="paragraph" w:customStyle="1" w:styleId="EEEF30426A0843EB91903F90BA3FB858">
    <w:name w:val="EEEF30426A0843EB91903F90BA3FB858"/>
    <w:rsid w:val="000F2DCC"/>
  </w:style>
  <w:style w:type="paragraph" w:customStyle="1" w:styleId="7692F4F7D13D410A80EDB670E8C569B4">
    <w:name w:val="7692F4F7D13D410A80EDB670E8C569B4"/>
    <w:rsid w:val="000F2DCC"/>
  </w:style>
  <w:style w:type="paragraph" w:customStyle="1" w:styleId="526BE3C4200443DD86138D9F9E81D974">
    <w:name w:val="526BE3C4200443DD86138D9F9E81D974"/>
    <w:rsid w:val="000F2DCC"/>
  </w:style>
  <w:style w:type="paragraph" w:customStyle="1" w:styleId="5B2775ABF67640C388FE40DA712E4B09">
    <w:name w:val="5B2775ABF67640C388FE40DA712E4B09"/>
    <w:rsid w:val="000F2DCC"/>
  </w:style>
  <w:style w:type="paragraph" w:customStyle="1" w:styleId="6D86083145F64DE88D7C1CCD63023B7A">
    <w:name w:val="6D86083145F64DE88D7C1CCD63023B7A"/>
    <w:rsid w:val="000F2DCC"/>
  </w:style>
  <w:style w:type="paragraph" w:customStyle="1" w:styleId="FF4C792830E14334AF776E653D27B81C">
    <w:name w:val="FF4C792830E14334AF776E653D27B81C"/>
    <w:rsid w:val="000F2DCC"/>
  </w:style>
  <w:style w:type="paragraph" w:customStyle="1" w:styleId="CF99A9FFC2D248A1AF70AC9B6552BC1E">
    <w:name w:val="CF99A9FFC2D248A1AF70AC9B6552BC1E"/>
    <w:rsid w:val="000F2DCC"/>
  </w:style>
  <w:style w:type="paragraph" w:customStyle="1" w:styleId="AD4F0B277220429BB8076CFCCA004E50">
    <w:name w:val="AD4F0B277220429BB8076CFCCA004E50"/>
    <w:rsid w:val="000F2DCC"/>
  </w:style>
  <w:style w:type="paragraph" w:customStyle="1" w:styleId="60603C85B7114054835E060682CB60CE">
    <w:name w:val="60603C85B7114054835E060682CB60CE"/>
    <w:rsid w:val="000F2DCC"/>
  </w:style>
  <w:style w:type="paragraph" w:customStyle="1" w:styleId="4A61ECBB0BC24B4391F66926F8DAD3A7">
    <w:name w:val="4A61ECBB0BC24B4391F66926F8DAD3A7"/>
    <w:rsid w:val="000F2DCC"/>
  </w:style>
  <w:style w:type="paragraph" w:customStyle="1" w:styleId="A588648CCACC40FAA9387FF6A22BC55C">
    <w:name w:val="A588648CCACC40FAA9387FF6A22BC55C"/>
    <w:rsid w:val="000F2DCC"/>
  </w:style>
  <w:style w:type="paragraph" w:customStyle="1" w:styleId="1C1873A8BEEB464BA29FFCE6FBFCB718">
    <w:name w:val="1C1873A8BEEB464BA29FFCE6FBFCB718"/>
    <w:rsid w:val="000F2DCC"/>
  </w:style>
  <w:style w:type="paragraph" w:customStyle="1" w:styleId="CA07721AC6F942E68C39A755A4AAFA38">
    <w:name w:val="CA07721AC6F942E68C39A755A4AAFA38"/>
    <w:rsid w:val="000F2DCC"/>
  </w:style>
  <w:style w:type="paragraph" w:customStyle="1" w:styleId="B24D180E10134CE6BDE90181DEE68269">
    <w:name w:val="B24D180E10134CE6BDE90181DEE68269"/>
    <w:rsid w:val="000F2DCC"/>
  </w:style>
  <w:style w:type="paragraph" w:customStyle="1" w:styleId="E6027EC2F5F648859BC1CB864EC20F3B">
    <w:name w:val="E6027EC2F5F648859BC1CB864EC20F3B"/>
    <w:rsid w:val="000F2DCC"/>
  </w:style>
  <w:style w:type="paragraph" w:customStyle="1" w:styleId="8A977D96D148443B89989A198882FA4F">
    <w:name w:val="8A977D96D148443B89989A198882FA4F"/>
    <w:rsid w:val="000F2DCC"/>
  </w:style>
  <w:style w:type="paragraph" w:customStyle="1" w:styleId="94934B91DFDF45FEA0BEAB0C655C06F3">
    <w:name w:val="94934B91DFDF45FEA0BEAB0C655C06F3"/>
    <w:rsid w:val="000F2DCC"/>
  </w:style>
  <w:style w:type="paragraph" w:customStyle="1" w:styleId="5190E8836C7F4E66A4EBDE1EEA0D18A5">
    <w:name w:val="5190E8836C7F4E66A4EBDE1EEA0D18A5"/>
    <w:rsid w:val="000F2DCC"/>
  </w:style>
  <w:style w:type="paragraph" w:customStyle="1" w:styleId="4048B194857D4A30BA4DF091178B79D1">
    <w:name w:val="4048B194857D4A30BA4DF091178B79D1"/>
    <w:rsid w:val="000F2DCC"/>
  </w:style>
  <w:style w:type="paragraph" w:customStyle="1" w:styleId="D38B2A037F2E473099BA3720CFF66A29">
    <w:name w:val="D38B2A037F2E473099BA3720CFF66A29"/>
    <w:rsid w:val="000F2DCC"/>
  </w:style>
  <w:style w:type="paragraph" w:customStyle="1" w:styleId="AE65DBDEAEB74AC8B8EB8744889238E1">
    <w:name w:val="AE65DBDEAEB74AC8B8EB8744889238E1"/>
    <w:rsid w:val="000F2DCC"/>
  </w:style>
  <w:style w:type="paragraph" w:customStyle="1" w:styleId="260D9B4503EC48AD99A49BF67850B6C6">
    <w:name w:val="260D9B4503EC48AD99A49BF67850B6C6"/>
    <w:rsid w:val="000F2DCC"/>
  </w:style>
  <w:style w:type="paragraph" w:customStyle="1" w:styleId="E8AA5EEDE37A47E0820CE9E0F815E4E3">
    <w:name w:val="E8AA5EEDE37A47E0820CE9E0F815E4E3"/>
    <w:rsid w:val="000F2DCC"/>
  </w:style>
  <w:style w:type="paragraph" w:customStyle="1" w:styleId="AF8EB0B507D74F688D88E947E751BF35">
    <w:name w:val="AF8EB0B507D74F688D88E947E751BF35"/>
    <w:rsid w:val="000F2DCC"/>
  </w:style>
  <w:style w:type="paragraph" w:customStyle="1" w:styleId="A251503E6B4F4E4AA168519844CF3F16">
    <w:name w:val="A251503E6B4F4E4AA168519844CF3F16"/>
    <w:rsid w:val="000F2DCC"/>
  </w:style>
  <w:style w:type="paragraph" w:customStyle="1" w:styleId="5A4082B1991B428E98EE9FA8F5CB29FF">
    <w:name w:val="5A4082B1991B428E98EE9FA8F5CB29FF"/>
    <w:rsid w:val="000F2DCC"/>
  </w:style>
  <w:style w:type="paragraph" w:customStyle="1" w:styleId="C936E2377265443782AF87D4B13F7F92">
    <w:name w:val="C936E2377265443782AF87D4B13F7F92"/>
    <w:rsid w:val="000F2DCC"/>
  </w:style>
  <w:style w:type="paragraph" w:customStyle="1" w:styleId="FF6BA3A4DA584B439B9592ED0B43D0FF">
    <w:name w:val="FF6BA3A4DA584B439B9592ED0B43D0FF"/>
    <w:rsid w:val="000F2DCC"/>
  </w:style>
  <w:style w:type="paragraph" w:customStyle="1" w:styleId="34A848D68852490D908BB481D77D2174">
    <w:name w:val="34A848D68852490D908BB481D77D2174"/>
    <w:rsid w:val="000F2DCC"/>
  </w:style>
  <w:style w:type="paragraph" w:customStyle="1" w:styleId="8E0DC3A168134691A998F3FFDFE27BFC">
    <w:name w:val="8E0DC3A168134691A998F3FFDFE27BFC"/>
    <w:rsid w:val="000F2DCC"/>
  </w:style>
  <w:style w:type="paragraph" w:customStyle="1" w:styleId="912B9723BF744DE2A45301C35276F27A">
    <w:name w:val="912B9723BF744DE2A45301C35276F27A"/>
    <w:rsid w:val="000F2DCC"/>
  </w:style>
  <w:style w:type="paragraph" w:customStyle="1" w:styleId="CA8673DDAD214090B6706121C65425EC">
    <w:name w:val="CA8673DDAD214090B6706121C65425EC"/>
    <w:rsid w:val="000F2DCC"/>
  </w:style>
  <w:style w:type="paragraph" w:customStyle="1" w:styleId="AE9AE00057BA4786A851C9327259B562">
    <w:name w:val="AE9AE00057BA4786A851C9327259B562"/>
    <w:rsid w:val="000F2DCC"/>
  </w:style>
  <w:style w:type="paragraph" w:customStyle="1" w:styleId="BB280BB63A564DCD948EC01122785927">
    <w:name w:val="BB280BB63A564DCD948EC01122785927"/>
    <w:rsid w:val="000F2DCC"/>
  </w:style>
  <w:style w:type="paragraph" w:customStyle="1" w:styleId="8EABB9A3ADD845819F4E6B8AD6274327">
    <w:name w:val="8EABB9A3ADD845819F4E6B8AD6274327"/>
    <w:rsid w:val="000F2DCC"/>
  </w:style>
  <w:style w:type="paragraph" w:customStyle="1" w:styleId="1CF9DAC666764E0C9B07EE663D9593B9">
    <w:name w:val="1CF9DAC666764E0C9B07EE663D9593B9"/>
    <w:rsid w:val="000F2DCC"/>
  </w:style>
  <w:style w:type="paragraph" w:customStyle="1" w:styleId="720B56F014D74FE9B0761F1BD93E8C68">
    <w:name w:val="720B56F014D74FE9B0761F1BD93E8C68"/>
    <w:rsid w:val="000F2DCC"/>
  </w:style>
  <w:style w:type="paragraph" w:customStyle="1" w:styleId="076CDB0E978E470D8A3E524C30D77055">
    <w:name w:val="076CDB0E978E470D8A3E524C30D77055"/>
    <w:rsid w:val="000F2DCC"/>
  </w:style>
  <w:style w:type="paragraph" w:customStyle="1" w:styleId="F9B0C12F7D0843EEBBC145A6D26EA4E2">
    <w:name w:val="F9B0C12F7D0843EEBBC145A6D26EA4E2"/>
    <w:rsid w:val="000F2DCC"/>
  </w:style>
  <w:style w:type="paragraph" w:customStyle="1" w:styleId="2B68943706334BA09CBB19819785693E">
    <w:name w:val="2B68943706334BA09CBB19819785693E"/>
    <w:rsid w:val="000F2DCC"/>
  </w:style>
  <w:style w:type="paragraph" w:customStyle="1" w:styleId="261DEFFBC7BA4353840A7F8908428AC6">
    <w:name w:val="261DEFFBC7BA4353840A7F8908428AC6"/>
    <w:rsid w:val="000F2DCC"/>
  </w:style>
  <w:style w:type="paragraph" w:customStyle="1" w:styleId="F5D1A20A07CB406A88FB5A4BE133A860">
    <w:name w:val="F5D1A20A07CB406A88FB5A4BE133A860"/>
    <w:rsid w:val="000F2DCC"/>
  </w:style>
  <w:style w:type="paragraph" w:customStyle="1" w:styleId="03224067C345468B9A17303056C58B50">
    <w:name w:val="03224067C345468B9A17303056C58B50"/>
    <w:rsid w:val="000F2DCC"/>
  </w:style>
  <w:style w:type="paragraph" w:customStyle="1" w:styleId="A6B9DF73D87A4DF1A8C2451CFC3B3C7A">
    <w:name w:val="A6B9DF73D87A4DF1A8C2451CFC3B3C7A"/>
    <w:rsid w:val="000F2DCC"/>
  </w:style>
  <w:style w:type="paragraph" w:customStyle="1" w:styleId="4F993FDBA47F49F8B626EEC9253AFB1E">
    <w:name w:val="4F993FDBA47F49F8B626EEC9253AFB1E"/>
    <w:rsid w:val="000F2DCC"/>
  </w:style>
  <w:style w:type="paragraph" w:customStyle="1" w:styleId="EB3242DB47264B6A88A9993127AB3482">
    <w:name w:val="EB3242DB47264B6A88A9993127AB3482"/>
    <w:rsid w:val="000F2DCC"/>
  </w:style>
  <w:style w:type="paragraph" w:customStyle="1" w:styleId="73F6137CD77743D1805B91CEA4FAA669">
    <w:name w:val="73F6137CD77743D1805B91CEA4FAA669"/>
    <w:rsid w:val="000F2DCC"/>
  </w:style>
  <w:style w:type="paragraph" w:customStyle="1" w:styleId="5BA4F7F3A96F4084A1B887F0969C273A">
    <w:name w:val="5BA4F7F3A96F4084A1B887F0969C273A"/>
    <w:rsid w:val="000F2DCC"/>
  </w:style>
  <w:style w:type="paragraph" w:customStyle="1" w:styleId="BAB65304E246422D8AB16A4D782D6087">
    <w:name w:val="BAB65304E246422D8AB16A4D782D6087"/>
    <w:rsid w:val="000F2DCC"/>
  </w:style>
  <w:style w:type="paragraph" w:customStyle="1" w:styleId="1A99E49D3BF942DCA7EB444410CF248F">
    <w:name w:val="1A99E49D3BF942DCA7EB444410CF248F"/>
    <w:rsid w:val="000F2DCC"/>
  </w:style>
  <w:style w:type="paragraph" w:customStyle="1" w:styleId="2888A3FAC9A24D29941086529AD6F956">
    <w:name w:val="2888A3FAC9A24D29941086529AD6F956"/>
    <w:rsid w:val="000F2DCC"/>
  </w:style>
  <w:style w:type="paragraph" w:customStyle="1" w:styleId="AE1AA27C4F2E4F92A31260331C4EA875">
    <w:name w:val="AE1AA27C4F2E4F92A31260331C4EA875"/>
    <w:rsid w:val="000F2DCC"/>
  </w:style>
  <w:style w:type="paragraph" w:customStyle="1" w:styleId="D8C0525EA9F3454899A1DECC44981B3B">
    <w:name w:val="D8C0525EA9F3454899A1DECC44981B3B"/>
    <w:rsid w:val="000F2DCC"/>
  </w:style>
  <w:style w:type="paragraph" w:customStyle="1" w:styleId="8CFB1AC4DFA643658C29A4C463548F71">
    <w:name w:val="8CFB1AC4DFA643658C29A4C463548F71"/>
    <w:rsid w:val="000F2DCC"/>
  </w:style>
  <w:style w:type="paragraph" w:customStyle="1" w:styleId="11140B06DDBF451998BD193FDFC32CAC">
    <w:name w:val="11140B06DDBF451998BD193FDFC32CAC"/>
    <w:rsid w:val="000F2DCC"/>
  </w:style>
  <w:style w:type="paragraph" w:customStyle="1" w:styleId="1FCAC97DD46D43D3A6134587FA42E503">
    <w:name w:val="1FCAC97DD46D43D3A6134587FA42E503"/>
    <w:rsid w:val="000F2DCC"/>
  </w:style>
  <w:style w:type="paragraph" w:customStyle="1" w:styleId="4E9FA416976E451390C1083B5BC09185">
    <w:name w:val="4E9FA416976E451390C1083B5BC09185"/>
    <w:rsid w:val="000F2DCC"/>
  </w:style>
  <w:style w:type="paragraph" w:customStyle="1" w:styleId="2FB304FD92C745DAA95E082A126939DF">
    <w:name w:val="2FB304FD92C745DAA95E082A126939DF"/>
    <w:rsid w:val="000F2DCC"/>
  </w:style>
  <w:style w:type="paragraph" w:customStyle="1" w:styleId="48E6C186A40048439FA1628CDA33FDCA">
    <w:name w:val="48E6C186A40048439FA1628CDA33FDCA"/>
    <w:rsid w:val="000F2DCC"/>
  </w:style>
  <w:style w:type="paragraph" w:customStyle="1" w:styleId="8DE2A84418794CF0B912E1AF363C488C">
    <w:name w:val="8DE2A84418794CF0B912E1AF363C488C"/>
    <w:rsid w:val="00946440"/>
  </w:style>
  <w:style w:type="paragraph" w:customStyle="1" w:styleId="FA6953B95D2F4B6DBE64C40872875B02">
    <w:name w:val="FA6953B95D2F4B6DBE64C40872875B02"/>
    <w:rsid w:val="00946440"/>
  </w:style>
  <w:style w:type="paragraph" w:customStyle="1" w:styleId="13349E7841184E3C82899171611ABBA0">
    <w:name w:val="13349E7841184E3C82899171611ABBA0"/>
    <w:rsid w:val="00946440"/>
  </w:style>
  <w:style w:type="paragraph" w:customStyle="1" w:styleId="B68CEC13811E4E3F8585A6F308B27899">
    <w:name w:val="B68CEC13811E4E3F8585A6F308B27899"/>
    <w:rsid w:val="00946440"/>
  </w:style>
  <w:style w:type="paragraph" w:customStyle="1" w:styleId="EDA533C73F8C48F0BF6A9600F0ACAFAD">
    <w:name w:val="EDA533C73F8C48F0BF6A9600F0ACAFAD"/>
    <w:rsid w:val="00946440"/>
  </w:style>
  <w:style w:type="paragraph" w:customStyle="1" w:styleId="84C62768DE4D4811B9B5C2F23217136A">
    <w:name w:val="84C62768DE4D4811B9B5C2F23217136A"/>
    <w:rsid w:val="00946440"/>
  </w:style>
  <w:style w:type="paragraph" w:customStyle="1" w:styleId="B159A13E0C804B1783F3D3D91D12C32C">
    <w:name w:val="B159A13E0C804B1783F3D3D91D12C32C"/>
    <w:rsid w:val="00946440"/>
  </w:style>
  <w:style w:type="paragraph" w:customStyle="1" w:styleId="443A3109959E4FFAB04A090F8C8EA0FE">
    <w:name w:val="443A3109959E4FFAB04A090F8C8EA0FE"/>
    <w:rsid w:val="00946440"/>
  </w:style>
  <w:style w:type="paragraph" w:customStyle="1" w:styleId="B1B1EAEF1EF645A6A9C1BEF0820C623D">
    <w:name w:val="B1B1EAEF1EF645A6A9C1BEF0820C623D"/>
    <w:rsid w:val="00946440"/>
  </w:style>
  <w:style w:type="paragraph" w:customStyle="1" w:styleId="D9D4CB59E0E4446D9D83AB0F560A818E">
    <w:name w:val="D9D4CB59E0E4446D9D83AB0F560A818E"/>
    <w:rsid w:val="00946440"/>
  </w:style>
  <w:style w:type="paragraph" w:customStyle="1" w:styleId="58D6E04AD885499D9510B80CC86F89BA">
    <w:name w:val="58D6E04AD885499D9510B80CC86F89BA"/>
    <w:rsid w:val="00946440"/>
  </w:style>
  <w:style w:type="paragraph" w:customStyle="1" w:styleId="D63F02A323444A6A88FDD7D0455975F6">
    <w:name w:val="D63F02A323444A6A88FDD7D0455975F6"/>
    <w:rsid w:val="00946440"/>
  </w:style>
  <w:style w:type="paragraph" w:customStyle="1" w:styleId="17D7FAA6EB0A411AA5CF2ED6E34C94F9">
    <w:name w:val="17D7FAA6EB0A411AA5CF2ED6E34C94F9"/>
    <w:rsid w:val="00946440"/>
  </w:style>
  <w:style w:type="paragraph" w:customStyle="1" w:styleId="AC7ABC864DF74EE989338EFCB3D52F2B">
    <w:name w:val="AC7ABC864DF74EE989338EFCB3D52F2B"/>
    <w:rsid w:val="00946440"/>
  </w:style>
  <w:style w:type="paragraph" w:customStyle="1" w:styleId="8902B1FEA72F4FE292B6712A6C79DE45">
    <w:name w:val="8902B1FEA72F4FE292B6712A6C79DE45"/>
    <w:rsid w:val="00946440"/>
  </w:style>
  <w:style w:type="paragraph" w:customStyle="1" w:styleId="28329C71CAC447E1BF1F3278F332ADE0">
    <w:name w:val="28329C71CAC447E1BF1F3278F332ADE0"/>
    <w:rsid w:val="00946440"/>
  </w:style>
  <w:style w:type="paragraph" w:customStyle="1" w:styleId="68E40F99BDE04D90BC9A57333F517DDB">
    <w:name w:val="68E40F99BDE04D90BC9A57333F517DDB"/>
    <w:rsid w:val="00946440"/>
  </w:style>
  <w:style w:type="paragraph" w:customStyle="1" w:styleId="89FB007D716C480FB067BE45983C87CF">
    <w:name w:val="89FB007D716C480FB067BE45983C87CF"/>
    <w:rsid w:val="00946440"/>
  </w:style>
  <w:style w:type="paragraph" w:customStyle="1" w:styleId="05E7080E155E49529015D8673A8B9A4F">
    <w:name w:val="05E7080E155E49529015D8673A8B9A4F"/>
    <w:rsid w:val="00946440"/>
  </w:style>
  <w:style w:type="paragraph" w:customStyle="1" w:styleId="4835E9DB6BBA41339226A7FD101311BF">
    <w:name w:val="4835E9DB6BBA41339226A7FD101311BF"/>
    <w:rsid w:val="00946440"/>
  </w:style>
  <w:style w:type="paragraph" w:customStyle="1" w:styleId="2A543315CA5843CF9F910E278FB67CF4">
    <w:name w:val="2A543315CA5843CF9F910E278FB67CF4"/>
    <w:rsid w:val="00946440"/>
  </w:style>
  <w:style w:type="paragraph" w:customStyle="1" w:styleId="02E4EAC1D1A8405D913A7CDC285B9978">
    <w:name w:val="02E4EAC1D1A8405D913A7CDC285B9978"/>
    <w:rsid w:val="00946440"/>
  </w:style>
  <w:style w:type="paragraph" w:customStyle="1" w:styleId="091F617D26FE4433AD688B6C0FBA22FD">
    <w:name w:val="091F617D26FE4433AD688B6C0FBA22FD"/>
    <w:rsid w:val="00946440"/>
  </w:style>
  <w:style w:type="paragraph" w:customStyle="1" w:styleId="E666158DDD8B4762A4DC62279A4DC6D8">
    <w:name w:val="E666158DDD8B4762A4DC62279A4DC6D8"/>
    <w:rsid w:val="00946440"/>
  </w:style>
  <w:style w:type="paragraph" w:customStyle="1" w:styleId="5742A7CA96B143A886181BC89548AD3E">
    <w:name w:val="5742A7CA96B143A886181BC89548AD3E"/>
    <w:rsid w:val="00946440"/>
  </w:style>
  <w:style w:type="paragraph" w:customStyle="1" w:styleId="6AB6CDCABE85430E9EA67F7EFF76D01B">
    <w:name w:val="6AB6CDCABE85430E9EA67F7EFF76D01B"/>
    <w:rsid w:val="00946440"/>
  </w:style>
  <w:style w:type="paragraph" w:customStyle="1" w:styleId="3F68C2B8F9BB4683AF76885F0B1E8EBD">
    <w:name w:val="3F68C2B8F9BB4683AF76885F0B1E8EBD"/>
    <w:rsid w:val="00946440"/>
  </w:style>
  <w:style w:type="paragraph" w:customStyle="1" w:styleId="B4C51EA617564E218880E7B4EDFE09CC">
    <w:name w:val="B4C51EA617564E218880E7B4EDFE09CC"/>
    <w:rsid w:val="00946440"/>
  </w:style>
  <w:style w:type="paragraph" w:customStyle="1" w:styleId="5A43D2DACCEA48DFB9E567BDBDDCFBE0">
    <w:name w:val="5A43D2DACCEA48DFB9E567BDBDDCFBE0"/>
    <w:rsid w:val="00946440"/>
  </w:style>
  <w:style w:type="paragraph" w:customStyle="1" w:styleId="C32D479435994A32BA459E2C272BF2BB">
    <w:name w:val="C32D479435994A32BA459E2C272BF2BB"/>
    <w:rsid w:val="00946440"/>
  </w:style>
  <w:style w:type="paragraph" w:customStyle="1" w:styleId="BB407BF65A8A4D0281DB0B3F1F4AC329">
    <w:name w:val="BB407BF65A8A4D0281DB0B3F1F4AC329"/>
    <w:rsid w:val="00946440"/>
  </w:style>
  <w:style w:type="paragraph" w:customStyle="1" w:styleId="920DC19BDCAA44D78369931D6C3A3E45">
    <w:name w:val="920DC19BDCAA44D78369931D6C3A3E45"/>
    <w:rsid w:val="00946440"/>
  </w:style>
  <w:style w:type="paragraph" w:customStyle="1" w:styleId="7CEB8B36336B40B5A91C5F55456D3051">
    <w:name w:val="7CEB8B36336B40B5A91C5F55456D3051"/>
    <w:rsid w:val="00946440"/>
  </w:style>
  <w:style w:type="paragraph" w:customStyle="1" w:styleId="648E9F597A1D4555B6235315D4E56E0D">
    <w:name w:val="648E9F597A1D4555B6235315D4E56E0D"/>
    <w:rsid w:val="00946440"/>
  </w:style>
  <w:style w:type="paragraph" w:customStyle="1" w:styleId="3A21099EB31C4D73B28FA447571A67A6">
    <w:name w:val="3A21099EB31C4D73B28FA447571A67A6"/>
    <w:rsid w:val="00946440"/>
  </w:style>
  <w:style w:type="paragraph" w:customStyle="1" w:styleId="AE99752404EF4B0FB0AE5E54E262F81D">
    <w:name w:val="AE99752404EF4B0FB0AE5E54E262F81D"/>
    <w:rsid w:val="00946440"/>
  </w:style>
  <w:style w:type="paragraph" w:customStyle="1" w:styleId="B34D999166D2419D90A806AB41BDBA93">
    <w:name w:val="B34D999166D2419D90A806AB41BDBA93"/>
    <w:rsid w:val="00946440"/>
  </w:style>
  <w:style w:type="paragraph" w:customStyle="1" w:styleId="D31B8560D1C242CDBF3346CDF24C5DF9">
    <w:name w:val="D31B8560D1C242CDBF3346CDF24C5DF9"/>
    <w:rsid w:val="00946440"/>
  </w:style>
  <w:style w:type="paragraph" w:customStyle="1" w:styleId="13F1795A35374D209A1FE866DCFFFE7F">
    <w:name w:val="13F1795A35374D209A1FE866DCFFFE7F"/>
    <w:rsid w:val="00946440"/>
  </w:style>
  <w:style w:type="paragraph" w:customStyle="1" w:styleId="9D4002AE2CCE44B3A05DE88558EA9794">
    <w:name w:val="9D4002AE2CCE44B3A05DE88558EA9794"/>
    <w:rsid w:val="00946440"/>
  </w:style>
  <w:style w:type="paragraph" w:customStyle="1" w:styleId="9E789FBCC8E34083883559A4F3A7334B">
    <w:name w:val="9E789FBCC8E34083883559A4F3A7334B"/>
    <w:rsid w:val="00946440"/>
  </w:style>
  <w:style w:type="paragraph" w:customStyle="1" w:styleId="1EDB738753764C3F92992095E0A4BC01">
    <w:name w:val="1EDB738753764C3F92992095E0A4BC01"/>
    <w:rsid w:val="00946440"/>
  </w:style>
  <w:style w:type="paragraph" w:customStyle="1" w:styleId="EBD25E4B2D244C87B42DE076731E153E">
    <w:name w:val="EBD25E4B2D244C87B42DE076731E153E"/>
    <w:rsid w:val="00946440"/>
  </w:style>
  <w:style w:type="paragraph" w:customStyle="1" w:styleId="52D72B2D83DA4CC0BB27A666AFF40806">
    <w:name w:val="52D72B2D83DA4CC0BB27A666AFF40806"/>
    <w:rsid w:val="00946440"/>
  </w:style>
  <w:style w:type="paragraph" w:customStyle="1" w:styleId="476BD19ECFD641F6AFD2C935D72E6EB5">
    <w:name w:val="476BD19ECFD641F6AFD2C935D72E6EB5"/>
    <w:rsid w:val="00946440"/>
  </w:style>
  <w:style w:type="paragraph" w:customStyle="1" w:styleId="AF3F840D4753483BB1DF60A1E928FE7E">
    <w:name w:val="AF3F840D4753483BB1DF60A1E928FE7E"/>
    <w:rsid w:val="00946440"/>
  </w:style>
  <w:style w:type="paragraph" w:customStyle="1" w:styleId="1E023E613CBD4836884166E8665641A6">
    <w:name w:val="1E023E613CBD4836884166E8665641A6"/>
    <w:rsid w:val="00946440"/>
  </w:style>
  <w:style w:type="paragraph" w:customStyle="1" w:styleId="040024BA44B54E89A968A23FFA0A542F">
    <w:name w:val="040024BA44B54E89A968A23FFA0A542F"/>
    <w:rsid w:val="00946440"/>
  </w:style>
  <w:style w:type="paragraph" w:customStyle="1" w:styleId="C7EDF16D8AD8494BBE67F6D9E928DA30">
    <w:name w:val="C7EDF16D8AD8494BBE67F6D9E928DA30"/>
    <w:rsid w:val="00946440"/>
  </w:style>
  <w:style w:type="paragraph" w:customStyle="1" w:styleId="6A4AA7572F8441ADB88F2CA231D3027F">
    <w:name w:val="6A4AA7572F8441ADB88F2CA231D3027F"/>
    <w:rsid w:val="00946440"/>
  </w:style>
  <w:style w:type="paragraph" w:customStyle="1" w:styleId="E03D83102D2A4E189B416AC4D45A6C95">
    <w:name w:val="E03D83102D2A4E189B416AC4D45A6C95"/>
    <w:rsid w:val="00946440"/>
  </w:style>
  <w:style w:type="paragraph" w:customStyle="1" w:styleId="5C61F1159FED4DF0880979DF5C58CA1F">
    <w:name w:val="5C61F1159FED4DF0880979DF5C58CA1F"/>
    <w:rsid w:val="00946440"/>
  </w:style>
  <w:style w:type="paragraph" w:customStyle="1" w:styleId="4E2887FC8A9C4224BA0EDC5E2F8B683B">
    <w:name w:val="4E2887FC8A9C4224BA0EDC5E2F8B683B"/>
    <w:rsid w:val="00946440"/>
  </w:style>
  <w:style w:type="paragraph" w:customStyle="1" w:styleId="930BB526100E45C3B6E00D37C285CBDC">
    <w:name w:val="930BB526100E45C3B6E00D37C285CBDC"/>
    <w:rsid w:val="00946440"/>
  </w:style>
  <w:style w:type="paragraph" w:customStyle="1" w:styleId="CE70960275C04270901A15B14C5D38ED">
    <w:name w:val="CE70960275C04270901A15B14C5D38ED"/>
    <w:rsid w:val="00946440"/>
  </w:style>
  <w:style w:type="paragraph" w:customStyle="1" w:styleId="541521291DC24CC5BBDDEA023E45A3A6">
    <w:name w:val="541521291DC24CC5BBDDEA023E45A3A6"/>
    <w:rsid w:val="00946440"/>
  </w:style>
  <w:style w:type="paragraph" w:customStyle="1" w:styleId="0A10CCD204684A06A4B851CC9DF8B2F5">
    <w:name w:val="0A10CCD204684A06A4B851CC9DF8B2F5"/>
    <w:rsid w:val="00946440"/>
  </w:style>
  <w:style w:type="paragraph" w:customStyle="1" w:styleId="7AEDBF448D3D4E2B972104D8F06DBEAE">
    <w:name w:val="7AEDBF448D3D4E2B972104D8F06DBEAE"/>
    <w:rsid w:val="00946440"/>
  </w:style>
  <w:style w:type="paragraph" w:customStyle="1" w:styleId="0C3408D0130E4FFE880426788AE32633">
    <w:name w:val="0C3408D0130E4FFE880426788AE32633"/>
    <w:rsid w:val="00946440"/>
  </w:style>
  <w:style w:type="paragraph" w:customStyle="1" w:styleId="6657EF3A4F2B4502A78464A5CAE77406">
    <w:name w:val="6657EF3A4F2B4502A78464A5CAE77406"/>
    <w:rsid w:val="00946440"/>
  </w:style>
  <w:style w:type="paragraph" w:customStyle="1" w:styleId="E5098E47210B471F8A0014E11198279E">
    <w:name w:val="E5098E47210B471F8A0014E11198279E"/>
    <w:rsid w:val="00946440"/>
  </w:style>
  <w:style w:type="paragraph" w:customStyle="1" w:styleId="B507FEC9CB1D46999D4514BC15F1A6D2">
    <w:name w:val="B507FEC9CB1D46999D4514BC15F1A6D2"/>
    <w:rsid w:val="00946440"/>
  </w:style>
  <w:style w:type="paragraph" w:customStyle="1" w:styleId="38D9729705DF49CE9E6EB66EDDE7908A">
    <w:name w:val="38D9729705DF49CE9E6EB66EDDE7908A"/>
    <w:rsid w:val="00946440"/>
  </w:style>
  <w:style w:type="paragraph" w:customStyle="1" w:styleId="6EC5C6C2AB2949ECA937E5606D69D939">
    <w:name w:val="6EC5C6C2AB2949ECA937E5606D69D939"/>
    <w:rsid w:val="00946440"/>
  </w:style>
  <w:style w:type="paragraph" w:customStyle="1" w:styleId="7AFC4DBA017F46CB8A3FDCCB094B86C4">
    <w:name w:val="7AFC4DBA017F46CB8A3FDCCB094B86C4"/>
    <w:rsid w:val="00946440"/>
  </w:style>
  <w:style w:type="paragraph" w:customStyle="1" w:styleId="357ABEC2B0824632B4CA7AC3881CA4F2">
    <w:name w:val="357ABEC2B0824632B4CA7AC3881CA4F2"/>
    <w:rsid w:val="00946440"/>
  </w:style>
  <w:style w:type="paragraph" w:customStyle="1" w:styleId="963E204D875E46DA85742DE280276EC5">
    <w:name w:val="963E204D875E46DA85742DE280276EC5"/>
    <w:rsid w:val="00946440"/>
  </w:style>
  <w:style w:type="paragraph" w:customStyle="1" w:styleId="2FC3F112F72B49C4B87B3681F174DC89">
    <w:name w:val="2FC3F112F72B49C4B87B3681F174DC89"/>
    <w:rsid w:val="00946440"/>
  </w:style>
  <w:style w:type="paragraph" w:customStyle="1" w:styleId="44C965715473433B91863330B9B1D299">
    <w:name w:val="44C965715473433B91863330B9B1D299"/>
    <w:rsid w:val="00946440"/>
  </w:style>
  <w:style w:type="paragraph" w:customStyle="1" w:styleId="8801876DC24345BB879E701CD0CCB388">
    <w:name w:val="8801876DC24345BB879E701CD0CCB388"/>
    <w:rsid w:val="00946440"/>
  </w:style>
  <w:style w:type="paragraph" w:customStyle="1" w:styleId="73DBB8F16FAA43BAAC7B913AF323B587">
    <w:name w:val="73DBB8F16FAA43BAAC7B913AF323B587"/>
    <w:rsid w:val="00946440"/>
  </w:style>
  <w:style w:type="paragraph" w:customStyle="1" w:styleId="F86B26E7B8D24C1894166326E93C5C03">
    <w:name w:val="F86B26E7B8D24C1894166326E93C5C03"/>
    <w:rsid w:val="00946440"/>
  </w:style>
  <w:style w:type="paragraph" w:customStyle="1" w:styleId="3F6BC43E173A4BD2A308E3A92559EC68">
    <w:name w:val="3F6BC43E173A4BD2A308E3A92559EC68"/>
    <w:rsid w:val="00946440"/>
  </w:style>
  <w:style w:type="paragraph" w:customStyle="1" w:styleId="6BDE3B69CFD540328754E2F0111D245E">
    <w:name w:val="6BDE3B69CFD540328754E2F0111D245E"/>
    <w:rsid w:val="00946440"/>
  </w:style>
  <w:style w:type="paragraph" w:customStyle="1" w:styleId="EA9AA44AC01A4347A4F4BFE0082EF2FA">
    <w:name w:val="EA9AA44AC01A4347A4F4BFE0082EF2FA"/>
    <w:rsid w:val="00946440"/>
  </w:style>
  <w:style w:type="paragraph" w:customStyle="1" w:styleId="291F01277B5042D1A0235581F845F6F3">
    <w:name w:val="291F01277B5042D1A0235581F845F6F3"/>
    <w:rsid w:val="00946440"/>
  </w:style>
  <w:style w:type="paragraph" w:customStyle="1" w:styleId="8648236EB7274A61BB1C2DE4B41E28D3">
    <w:name w:val="8648236EB7274A61BB1C2DE4B41E28D3"/>
    <w:rsid w:val="00946440"/>
  </w:style>
  <w:style w:type="paragraph" w:customStyle="1" w:styleId="0A301C9237EF454885921D0985A6E1DE">
    <w:name w:val="0A301C9237EF454885921D0985A6E1DE"/>
    <w:rsid w:val="00946440"/>
  </w:style>
  <w:style w:type="paragraph" w:customStyle="1" w:styleId="FA06BE495060406E8AC5034D54103B79">
    <w:name w:val="FA06BE495060406E8AC5034D54103B79"/>
    <w:rsid w:val="00946440"/>
  </w:style>
  <w:style w:type="paragraph" w:customStyle="1" w:styleId="067458243E8241A4A2DDD484AFBA709C">
    <w:name w:val="067458243E8241A4A2DDD484AFBA709C"/>
    <w:rsid w:val="00946440"/>
  </w:style>
  <w:style w:type="paragraph" w:customStyle="1" w:styleId="D4833C97D0614FA4A455BF75DAA17CF5">
    <w:name w:val="D4833C97D0614FA4A455BF75DAA17CF5"/>
    <w:rsid w:val="00946440"/>
  </w:style>
  <w:style w:type="paragraph" w:customStyle="1" w:styleId="A012DF0CAB42412592BE53E9F257AB3E">
    <w:name w:val="A012DF0CAB42412592BE53E9F257AB3E"/>
    <w:rsid w:val="00946440"/>
  </w:style>
  <w:style w:type="paragraph" w:customStyle="1" w:styleId="A12AA16528BC416D8679832CF8428DFE">
    <w:name w:val="A12AA16528BC416D8679832CF8428DFE"/>
    <w:rsid w:val="00946440"/>
  </w:style>
  <w:style w:type="paragraph" w:customStyle="1" w:styleId="87E29E2D0D954DD89A48CD649052F74D">
    <w:name w:val="87E29E2D0D954DD89A48CD649052F74D"/>
    <w:rsid w:val="00946440"/>
  </w:style>
  <w:style w:type="paragraph" w:customStyle="1" w:styleId="5C1AC051D6884CF192E973F9E378AC26">
    <w:name w:val="5C1AC051D6884CF192E973F9E378AC26"/>
    <w:rsid w:val="00946440"/>
  </w:style>
  <w:style w:type="paragraph" w:customStyle="1" w:styleId="1A1CB9E0121648819596A2BCDB64931F">
    <w:name w:val="1A1CB9E0121648819596A2BCDB64931F"/>
    <w:rsid w:val="00946440"/>
  </w:style>
  <w:style w:type="paragraph" w:customStyle="1" w:styleId="7A9AA488A0E04478812D3BA874AAFC2F">
    <w:name w:val="7A9AA488A0E04478812D3BA874AAFC2F"/>
    <w:rsid w:val="00946440"/>
  </w:style>
  <w:style w:type="paragraph" w:customStyle="1" w:styleId="34C4BAA0E82845A889548906EAB1450C">
    <w:name w:val="34C4BAA0E82845A889548906EAB1450C"/>
    <w:rsid w:val="00946440"/>
  </w:style>
  <w:style w:type="paragraph" w:customStyle="1" w:styleId="F91D2732438B4A1AB3B68A41FEC8CE24">
    <w:name w:val="F91D2732438B4A1AB3B68A41FEC8CE24"/>
    <w:rsid w:val="00946440"/>
  </w:style>
  <w:style w:type="paragraph" w:customStyle="1" w:styleId="CBC749D3B346407E8D94B0363ACF3D5F">
    <w:name w:val="CBC749D3B346407E8D94B0363ACF3D5F"/>
    <w:rsid w:val="00946440"/>
  </w:style>
  <w:style w:type="paragraph" w:customStyle="1" w:styleId="2DF1B35D2B03496588D5DCBC2BAFA5B9">
    <w:name w:val="2DF1B35D2B03496588D5DCBC2BAFA5B9"/>
    <w:rsid w:val="00946440"/>
  </w:style>
  <w:style w:type="paragraph" w:customStyle="1" w:styleId="3F3A9F0D86C94FFCA6F182B5D0AF983C">
    <w:name w:val="3F3A9F0D86C94FFCA6F182B5D0AF983C"/>
    <w:rsid w:val="00946440"/>
  </w:style>
  <w:style w:type="paragraph" w:customStyle="1" w:styleId="DA01D7CCFE344041A3CA1E0F788C4E7C">
    <w:name w:val="DA01D7CCFE344041A3CA1E0F788C4E7C"/>
    <w:rsid w:val="00946440"/>
  </w:style>
  <w:style w:type="paragraph" w:customStyle="1" w:styleId="BE6AF388212E44AAA84DC5428757CB94">
    <w:name w:val="BE6AF388212E44AAA84DC5428757CB94"/>
    <w:rsid w:val="00946440"/>
  </w:style>
  <w:style w:type="paragraph" w:customStyle="1" w:styleId="DD2412ABA5CE4BCFBEC05693B2D9E0A9">
    <w:name w:val="DD2412ABA5CE4BCFBEC05693B2D9E0A9"/>
    <w:rsid w:val="00946440"/>
  </w:style>
  <w:style w:type="paragraph" w:customStyle="1" w:styleId="4E20E5CBC64849EEBC45E81A5A56D017">
    <w:name w:val="4E20E5CBC64849EEBC45E81A5A56D017"/>
    <w:rsid w:val="001102F7"/>
  </w:style>
  <w:style w:type="paragraph" w:customStyle="1" w:styleId="7E3AFB2EFBD840FE8E419C324DB7837F">
    <w:name w:val="7E3AFB2EFBD840FE8E419C324DB7837F"/>
    <w:rsid w:val="001102F7"/>
  </w:style>
  <w:style w:type="paragraph" w:customStyle="1" w:styleId="0BE3A93F56F64CD68CFC11E4C9234FEB">
    <w:name w:val="0BE3A93F56F64CD68CFC11E4C9234FEB"/>
    <w:rsid w:val="001102F7"/>
  </w:style>
  <w:style w:type="paragraph" w:customStyle="1" w:styleId="F23312B381B44FE1B162FC4A9E5441B6">
    <w:name w:val="F23312B381B44FE1B162FC4A9E5441B6"/>
    <w:rsid w:val="001102F7"/>
  </w:style>
  <w:style w:type="paragraph" w:customStyle="1" w:styleId="CC35F328CD4241A0A639A3CDDDA5BA0C">
    <w:name w:val="CC35F328CD4241A0A639A3CDDDA5BA0C"/>
    <w:rsid w:val="001102F7"/>
  </w:style>
  <w:style w:type="paragraph" w:customStyle="1" w:styleId="41D59D881FF94C2DBC1545E777656420">
    <w:name w:val="41D59D881FF94C2DBC1545E777656420"/>
    <w:rsid w:val="001102F7"/>
  </w:style>
  <w:style w:type="paragraph" w:customStyle="1" w:styleId="DD792D54EB634D739BC40A09BDA0E6EF">
    <w:name w:val="DD792D54EB634D739BC40A09BDA0E6EF"/>
    <w:rsid w:val="001102F7"/>
  </w:style>
  <w:style w:type="paragraph" w:customStyle="1" w:styleId="59585D010E684029A627026F5E677DAA">
    <w:name w:val="59585D010E684029A627026F5E677DAA"/>
    <w:rsid w:val="001102F7"/>
  </w:style>
  <w:style w:type="paragraph" w:customStyle="1" w:styleId="F9F648ABF237457B86978420A83A6E4E">
    <w:name w:val="F9F648ABF237457B86978420A83A6E4E"/>
    <w:rsid w:val="001102F7"/>
  </w:style>
  <w:style w:type="paragraph" w:customStyle="1" w:styleId="807AECB8A3BC4564AE3CB3250F9227D7">
    <w:name w:val="807AECB8A3BC4564AE3CB3250F9227D7"/>
    <w:rsid w:val="001102F7"/>
  </w:style>
  <w:style w:type="paragraph" w:customStyle="1" w:styleId="4E8C722F51BF4678852B45F0CB5B3915">
    <w:name w:val="4E8C722F51BF4678852B45F0CB5B3915"/>
    <w:rsid w:val="001102F7"/>
  </w:style>
  <w:style w:type="paragraph" w:customStyle="1" w:styleId="11FFC5A6161D4DEF984F5E8B531FE7C0">
    <w:name w:val="11FFC5A6161D4DEF984F5E8B531FE7C0"/>
    <w:rsid w:val="001102F7"/>
  </w:style>
  <w:style w:type="paragraph" w:customStyle="1" w:styleId="2C72A7B1BDD54167B5E25BE5995C53BE">
    <w:name w:val="2C72A7B1BDD54167B5E25BE5995C53BE"/>
    <w:rsid w:val="001102F7"/>
  </w:style>
  <w:style w:type="paragraph" w:customStyle="1" w:styleId="F46296BB4B0A409380C463DD578106A5">
    <w:name w:val="F46296BB4B0A409380C463DD578106A5"/>
    <w:rsid w:val="001102F7"/>
  </w:style>
  <w:style w:type="paragraph" w:customStyle="1" w:styleId="B638BA8F47734732BAA3E3CAD72A97E6">
    <w:name w:val="B638BA8F47734732BAA3E3CAD72A97E6"/>
    <w:rsid w:val="001102F7"/>
  </w:style>
  <w:style w:type="paragraph" w:customStyle="1" w:styleId="92E37A9C4E0D44B2BF11416ABAD47EC6">
    <w:name w:val="92E37A9C4E0D44B2BF11416ABAD47EC6"/>
    <w:rsid w:val="001102F7"/>
  </w:style>
  <w:style w:type="paragraph" w:customStyle="1" w:styleId="DF64A7B627CA474BAAD5BFE379A265E1">
    <w:name w:val="DF64A7B627CA474BAAD5BFE379A265E1"/>
    <w:rsid w:val="00501299"/>
  </w:style>
  <w:style w:type="paragraph" w:customStyle="1" w:styleId="B23BF55E793940578904A6FDB9F738E5">
    <w:name w:val="B23BF55E793940578904A6FDB9F738E5"/>
    <w:rsid w:val="00501299"/>
  </w:style>
  <w:style w:type="paragraph" w:customStyle="1" w:styleId="8F14037835044B49810BADB34FAA0D30">
    <w:name w:val="8F14037835044B49810BADB34FAA0D30"/>
    <w:rsid w:val="00501299"/>
  </w:style>
  <w:style w:type="paragraph" w:customStyle="1" w:styleId="75F25445907444B7914DA500473F8B74">
    <w:name w:val="75F25445907444B7914DA500473F8B74"/>
    <w:rsid w:val="00501299"/>
  </w:style>
  <w:style w:type="paragraph" w:customStyle="1" w:styleId="223266361E244CA684A0DF71B944B9BC">
    <w:name w:val="223266361E244CA684A0DF71B944B9BC"/>
    <w:rsid w:val="00501299"/>
  </w:style>
  <w:style w:type="paragraph" w:customStyle="1" w:styleId="8D87452ADD3A45A394EE764C256CF1E5">
    <w:name w:val="8D87452ADD3A45A394EE764C256CF1E5"/>
    <w:rsid w:val="00501299"/>
  </w:style>
  <w:style w:type="paragraph" w:customStyle="1" w:styleId="875873663D994502B1740845AFFD93EB">
    <w:name w:val="875873663D994502B1740845AFFD93EB"/>
    <w:rsid w:val="00501299"/>
  </w:style>
  <w:style w:type="paragraph" w:customStyle="1" w:styleId="853DCFB839114CCF82E2E44FB90D2483">
    <w:name w:val="853DCFB839114CCF82E2E44FB90D2483"/>
    <w:rsid w:val="00501299"/>
  </w:style>
  <w:style w:type="paragraph" w:customStyle="1" w:styleId="B54963EDA56C453EB846958927F37F7A">
    <w:name w:val="B54963EDA56C453EB846958927F37F7A"/>
    <w:rsid w:val="00501299"/>
  </w:style>
  <w:style w:type="paragraph" w:customStyle="1" w:styleId="BE9EBB8F6A794D6F9086FA81FDC6AB70">
    <w:name w:val="BE9EBB8F6A794D6F9086FA81FDC6AB70"/>
    <w:rsid w:val="00501299"/>
  </w:style>
  <w:style w:type="paragraph" w:customStyle="1" w:styleId="BB566F1006914C6FA79F8F5B952D9F9A">
    <w:name w:val="BB566F1006914C6FA79F8F5B952D9F9A"/>
    <w:rsid w:val="00501299"/>
  </w:style>
  <w:style w:type="paragraph" w:customStyle="1" w:styleId="572D0D7BE4B44F93B95D9174609DC82F">
    <w:name w:val="572D0D7BE4B44F93B95D9174609DC82F"/>
    <w:rsid w:val="00501299"/>
  </w:style>
  <w:style w:type="paragraph" w:customStyle="1" w:styleId="AAB6D3A8F0174BE8A1881ADAC9F23CA3">
    <w:name w:val="AAB6D3A8F0174BE8A1881ADAC9F23CA3"/>
    <w:rsid w:val="00501299"/>
  </w:style>
  <w:style w:type="paragraph" w:customStyle="1" w:styleId="739FEA42E39449E6AC8E9BC994AE2488">
    <w:name w:val="739FEA42E39449E6AC8E9BC994AE2488"/>
    <w:rsid w:val="00501299"/>
  </w:style>
  <w:style w:type="paragraph" w:customStyle="1" w:styleId="058F5DAAC22B42FFB01C446ABC97B8E7">
    <w:name w:val="058F5DAAC22B42FFB01C446ABC97B8E7"/>
    <w:rsid w:val="00501299"/>
  </w:style>
  <w:style w:type="paragraph" w:customStyle="1" w:styleId="F7A2CDEF41DA43B2A72C3F08728B5F40">
    <w:name w:val="F7A2CDEF41DA43B2A72C3F08728B5F40"/>
    <w:rsid w:val="00501299"/>
  </w:style>
  <w:style w:type="paragraph" w:customStyle="1" w:styleId="A4D6CA01113045AD978200BBA0ED2EDC">
    <w:name w:val="A4D6CA01113045AD978200BBA0ED2EDC"/>
    <w:rsid w:val="00501299"/>
  </w:style>
  <w:style w:type="paragraph" w:customStyle="1" w:styleId="F7520CA130E848E887311C47BDCB5F8F">
    <w:name w:val="F7520CA130E848E887311C47BDCB5F8F"/>
    <w:rsid w:val="00501299"/>
  </w:style>
  <w:style w:type="paragraph" w:customStyle="1" w:styleId="4673D084FDC84ED59B4E7A248A29BEB0">
    <w:name w:val="4673D084FDC84ED59B4E7A248A29BEB0"/>
    <w:rsid w:val="00501299"/>
  </w:style>
  <w:style w:type="paragraph" w:customStyle="1" w:styleId="35C490549103406991791C2CD43DFA68">
    <w:name w:val="35C490549103406991791C2CD43DFA68"/>
    <w:rsid w:val="00501299"/>
  </w:style>
  <w:style w:type="paragraph" w:customStyle="1" w:styleId="5667011B89954E56B9D33715822ECD4B">
    <w:name w:val="5667011B89954E56B9D33715822ECD4B"/>
    <w:rsid w:val="00501299"/>
  </w:style>
  <w:style w:type="paragraph" w:customStyle="1" w:styleId="281A1DCF2BAC4DE98644169EF5B97DB9">
    <w:name w:val="281A1DCF2BAC4DE98644169EF5B97DB9"/>
    <w:rsid w:val="00501299"/>
  </w:style>
  <w:style w:type="paragraph" w:customStyle="1" w:styleId="994265EF37F44EADAA94ECA0DE0A7AA4">
    <w:name w:val="994265EF37F44EADAA94ECA0DE0A7AA4"/>
    <w:rsid w:val="00501299"/>
  </w:style>
  <w:style w:type="paragraph" w:customStyle="1" w:styleId="8BDF326B52DD4D1EBF68034313BF6603">
    <w:name w:val="8BDF326B52DD4D1EBF68034313BF6603"/>
    <w:rsid w:val="00501299"/>
  </w:style>
  <w:style w:type="paragraph" w:customStyle="1" w:styleId="06E12B6A5226477688CE713F58CF243B">
    <w:name w:val="06E12B6A5226477688CE713F58CF243B"/>
    <w:rsid w:val="00501299"/>
  </w:style>
  <w:style w:type="paragraph" w:customStyle="1" w:styleId="BAD038EB55DA412AB0FCE5226B603A3A">
    <w:name w:val="BAD038EB55DA412AB0FCE5226B603A3A"/>
    <w:rsid w:val="00501299"/>
  </w:style>
  <w:style w:type="paragraph" w:customStyle="1" w:styleId="BEF77223A02241218F2FA74D47514D72">
    <w:name w:val="BEF77223A02241218F2FA74D47514D72"/>
    <w:rsid w:val="00501299"/>
  </w:style>
  <w:style w:type="paragraph" w:customStyle="1" w:styleId="582EF1CB54914804BFFA747831E33FF8">
    <w:name w:val="582EF1CB54914804BFFA747831E33FF8"/>
    <w:rsid w:val="00501299"/>
  </w:style>
  <w:style w:type="paragraph" w:customStyle="1" w:styleId="67DDD022CC1D4CBEACFF24A2AE823B06">
    <w:name w:val="67DDD022CC1D4CBEACFF24A2AE823B06"/>
    <w:rsid w:val="00501299"/>
  </w:style>
  <w:style w:type="paragraph" w:customStyle="1" w:styleId="C346FCEBEC2442FEA20944DCA0BB8C8D">
    <w:name w:val="C346FCEBEC2442FEA20944DCA0BB8C8D"/>
    <w:rsid w:val="00501299"/>
  </w:style>
  <w:style w:type="paragraph" w:customStyle="1" w:styleId="3F1407C2D9A14FF0A95C9742ADC3A2FA">
    <w:name w:val="3F1407C2D9A14FF0A95C9742ADC3A2FA"/>
    <w:rsid w:val="00501299"/>
  </w:style>
  <w:style w:type="paragraph" w:customStyle="1" w:styleId="4F266A7F09804AA5BC6EE2C6AC710CEE">
    <w:name w:val="4F266A7F09804AA5BC6EE2C6AC710CEE"/>
    <w:rsid w:val="00501299"/>
  </w:style>
  <w:style w:type="paragraph" w:customStyle="1" w:styleId="F03BB43E532148F39B270AC1013496F4">
    <w:name w:val="F03BB43E532148F39B270AC1013496F4"/>
    <w:rsid w:val="00501299"/>
  </w:style>
  <w:style w:type="paragraph" w:customStyle="1" w:styleId="E162324DF1E048AEBF477937A9B84D1C">
    <w:name w:val="E162324DF1E048AEBF477937A9B84D1C"/>
    <w:rsid w:val="00501299"/>
  </w:style>
  <w:style w:type="paragraph" w:customStyle="1" w:styleId="D6BDD54769A342BD825572B8E288AFBB">
    <w:name w:val="D6BDD54769A342BD825572B8E288AFBB"/>
    <w:rsid w:val="00501299"/>
  </w:style>
  <w:style w:type="paragraph" w:customStyle="1" w:styleId="A46342F9B69F46CFA64AA5A23AF427EA">
    <w:name w:val="A46342F9B69F46CFA64AA5A23AF427EA"/>
    <w:rsid w:val="00501299"/>
  </w:style>
  <w:style w:type="paragraph" w:customStyle="1" w:styleId="A797B8F7AA4F43AF8EE09028CB16E59D">
    <w:name w:val="A797B8F7AA4F43AF8EE09028CB16E59D"/>
    <w:rsid w:val="00501299"/>
  </w:style>
  <w:style w:type="paragraph" w:customStyle="1" w:styleId="E9B1D06AE35449BFBFA318E5D90AC708">
    <w:name w:val="E9B1D06AE35449BFBFA318E5D90AC708"/>
    <w:rsid w:val="00501299"/>
  </w:style>
  <w:style w:type="paragraph" w:customStyle="1" w:styleId="E232BB055B63431A8356156FA53F5D9C">
    <w:name w:val="E232BB055B63431A8356156FA53F5D9C"/>
    <w:rsid w:val="00501299"/>
  </w:style>
  <w:style w:type="paragraph" w:customStyle="1" w:styleId="F4386D78DCAD4EC280B97D713869304F">
    <w:name w:val="F4386D78DCAD4EC280B97D713869304F"/>
    <w:rsid w:val="00501299"/>
  </w:style>
  <w:style w:type="paragraph" w:customStyle="1" w:styleId="241998CE1A734755B0B451E24120E602">
    <w:name w:val="241998CE1A734755B0B451E24120E602"/>
    <w:rsid w:val="00501299"/>
  </w:style>
  <w:style w:type="paragraph" w:customStyle="1" w:styleId="9371E52A05EC4DCAA720705F7E6FE07A">
    <w:name w:val="9371E52A05EC4DCAA720705F7E6FE07A"/>
    <w:rsid w:val="00501299"/>
  </w:style>
  <w:style w:type="paragraph" w:customStyle="1" w:styleId="B7DDD8CE33DD4BA59BE5BEA371F89DA3">
    <w:name w:val="B7DDD8CE33DD4BA59BE5BEA371F89DA3"/>
    <w:rsid w:val="00501299"/>
  </w:style>
  <w:style w:type="paragraph" w:customStyle="1" w:styleId="8F5AB84985694EACAE73EFA7FB8EB692">
    <w:name w:val="8F5AB84985694EACAE73EFA7FB8EB692"/>
    <w:rsid w:val="00501299"/>
  </w:style>
  <w:style w:type="paragraph" w:customStyle="1" w:styleId="01B9E728372048DA83898952CBE09C8A">
    <w:name w:val="01B9E728372048DA83898952CBE09C8A"/>
    <w:rsid w:val="00501299"/>
  </w:style>
  <w:style w:type="paragraph" w:customStyle="1" w:styleId="0193672DB87B4A178240BAACF1AD5461">
    <w:name w:val="0193672DB87B4A178240BAACF1AD5461"/>
    <w:rsid w:val="00501299"/>
  </w:style>
  <w:style w:type="paragraph" w:customStyle="1" w:styleId="A2F17F48D47E44B89F65939C23763189">
    <w:name w:val="A2F17F48D47E44B89F65939C23763189"/>
    <w:rsid w:val="00501299"/>
  </w:style>
  <w:style w:type="paragraph" w:customStyle="1" w:styleId="F2664495010B430AA23570C29BACF87F">
    <w:name w:val="F2664495010B430AA23570C29BACF87F"/>
    <w:rsid w:val="00501299"/>
  </w:style>
  <w:style w:type="paragraph" w:customStyle="1" w:styleId="BDC1187CA3E6404389F8BE24FF9303CA">
    <w:name w:val="BDC1187CA3E6404389F8BE24FF9303CA"/>
    <w:rsid w:val="00501299"/>
  </w:style>
  <w:style w:type="paragraph" w:customStyle="1" w:styleId="51FF4AD1B1C34E7B96E3DEAF76D9B70D">
    <w:name w:val="51FF4AD1B1C34E7B96E3DEAF76D9B70D"/>
    <w:rsid w:val="00501299"/>
  </w:style>
  <w:style w:type="paragraph" w:customStyle="1" w:styleId="82AC49C3CD7142778F838EE69F1C1AE2">
    <w:name w:val="82AC49C3CD7142778F838EE69F1C1AE2"/>
    <w:rsid w:val="00501299"/>
  </w:style>
  <w:style w:type="paragraph" w:customStyle="1" w:styleId="1B3A85F26305471B9C7760DACD729564">
    <w:name w:val="1B3A85F26305471B9C7760DACD729564"/>
    <w:rsid w:val="00501299"/>
  </w:style>
  <w:style w:type="paragraph" w:customStyle="1" w:styleId="0975733D00A249D0AB3A19ACD21E5439">
    <w:name w:val="0975733D00A249D0AB3A19ACD21E5439"/>
    <w:rsid w:val="00501299"/>
  </w:style>
  <w:style w:type="paragraph" w:customStyle="1" w:styleId="DA30B68A96DF49A49F75CC19101053C4">
    <w:name w:val="DA30B68A96DF49A49F75CC19101053C4"/>
    <w:rsid w:val="00501299"/>
  </w:style>
  <w:style w:type="paragraph" w:customStyle="1" w:styleId="6786F5327C2E4F7F8168F03FDD6A64B9">
    <w:name w:val="6786F5327C2E4F7F8168F03FDD6A64B9"/>
    <w:rsid w:val="00501299"/>
  </w:style>
  <w:style w:type="paragraph" w:customStyle="1" w:styleId="BF2451B754434A96A8ACC2AA79F76A4C">
    <w:name w:val="BF2451B754434A96A8ACC2AA79F76A4C"/>
    <w:rsid w:val="00501299"/>
  </w:style>
  <w:style w:type="paragraph" w:customStyle="1" w:styleId="494871E02836410D90A164D0AF489BF6">
    <w:name w:val="494871E02836410D90A164D0AF489BF6"/>
    <w:rsid w:val="00501299"/>
  </w:style>
  <w:style w:type="paragraph" w:customStyle="1" w:styleId="3277DED297184339AFAF1F9749A59109">
    <w:name w:val="3277DED297184339AFAF1F9749A59109"/>
    <w:rsid w:val="00501299"/>
  </w:style>
  <w:style w:type="paragraph" w:customStyle="1" w:styleId="930704AC4B2E47559CBCC125B79DDB00">
    <w:name w:val="930704AC4B2E47559CBCC125B79DDB00"/>
    <w:rsid w:val="00501299"/>
  </w:style>
  <w:style w:type="paragraph" w:customStyle="1" w:styleId="955173295E1B4E2FBDF5E150589D1B52">
    <w:name w:val="955173295E1B4E2FBDF5E150589D1B52"/>
    <w:rsid w:val="00501299"/>
  </w:style>
  <w:style w:type="paragraph" w:customStyle="1" w:styleId="13DFAC2D10174FEC9545383D2437F5E1">
    <w:name w:val="13DFAC2D10174FEC9545383D2437F5E1"/>
    <w:rsid w:val="00501299"/>
  </w:style>
  <w:style w:type="paragraph" w:customStyle="1" w:styleId="26A3C4DE8FD04162BC65791FED71BCC8">
    <w:name w:val="26A3C4DE8FD04162BC65791FED71BCC8"/>
    <w:rsid w:val="00501299"/>
  </w:style>
  <w:style w:type="paragraph" w:customStyle="1" w:styleId="A2647EE2AC2E4BBD977BA56A4BD43795">
    <w:name w:val="A2647EE2AC2E4BBD977BA56A4BD43795"/>
    <w:rsid w:val="00501299"/>
  </w:style>
  <w:style w:type="paragraph" w:customStyle="1" w:styleId="507D09144C5C428289F79BC84BADFE1F">
    <w:name w:val="507D09144C5C428289F79BC84BADFE1F"/>
    <w:rsid w:val="00501299"/>
  </w:style>
  <w:style w:type="paragraph" w:customStyle="1" w:styleId="808C827639E04F738C2BC4B64E33F26F">
    <w:name w:val="808C827639E04F738C2BC4B64E33F26F"/>
    <w:rsid w:val="00501299"/>
  </w:style>
  <w:style w:type="paragraph" w:customStyle="1" w:styleId="0D19F9A3CC3943EEAA7B7986811535EF">
    <w:name w:val="0D19F9A3CC3943EEAA7B7986811535EF"/>
    <w:rsid w:val="00501299"/>
  </w:style>
  <w:style w:type="paragraph" w:customStyle="1" w:styleId="62EF377170C04F548D40E93788D54FB8">
    <w:name w:val="62EF377170C04F548D40E93788D54FB8"/>
    <w:rsid w:val="00501299"/>
  </w:style>
  <w:style w:type="paragraph" w:customStyle="1" w:styleId="E0C5DC792EFF48BA89D06F16CA40473B">
    <w:name w:val="E0C5DC792EFF48BA89D06F16CA40473B"/>
    <w:rsid w:val="00501299"/>
  </w:style>
  <w:style w:type="paragraph" w:customStyle="1" w:styleId="61C33AA4ECEF48B4976C91EF31D39053">
    <w:name w:val="61C33AA4ECEF48B4976C91EF31D39053"/>
    <w:rsid w:val="00501299"/>
  </w:style>
  <w:style w:type="paragraph" w:customStyle="1" w:styleId="B257DBFEC40245AB88E0FF736F7824DE">
    <w:name w:val="B257DBFEC40245AB88E0FF736F7824DE"/>
    <w:rsid w:val="00501299"/>
  </w:style>
  <w:style w:type="paragraph" w:customStyle="1" w:styleId="044F14B6659A46929161A9154FC46009">
    <w:name w:val="044F14B6659A46929161A9154FC46009"/>
    <w:rsid w:val="00501299"/>
  </w:style>
  <w:style w:type="paragraph" w:customStyle="1" w:styleId="9255E0A01443429E8D035EB4873DF57D">
    <w:name w:val="9255E0A01443429E8D035EB4873DF57D"/>
    <w:rsid w:val="00501299"/>
  </w:style>
  <w:style w:type="paragraph" w:customStyle="1" w:styleId="CC6EFBE698B4429BA20305BC239DA5FF">
    <w:name w:val="CC6EFBE698B4429BA20305BC239DA5FF"/>
    <w:rsid w:val="00501299"/>
  </w:style>
  <w:style w:type="paragraph" w:customStyle="1" w:styleId="70FA15BCAA194A0F9E128D670F13C56A">
    <w:name w:val="70FA15BCAA194A0F9E128D670F13C56A"/>
    <w:rsid w:val="00501299"/>
  </w:style>
  <w:style w:type="paragraph" w:customStyle="1" w:styleId="21B43BB14FC442A3A321CB0EDB71CC6A">
    <w:name w:val="21B43BB14FC442A3A321CB0EDB71CC6A"/>
    <w:rsid w:val="00501299"/>
  </w:style>
  <w:style w:type="paragraph" w:customStyle="1" w:styleId="0219CF402DF543C88F407BD2C0A182FC">
    <w:name w:val="0219CF402DF543C88F407BD2C0A182FC"/>
    <w:rsid w:val="00501299"/>
  </w:style>
  <w:style w:type="paragraph" w:customStyle="1" w:styleId="2378F3BB12F04F4F9CDF4E65EDAAFF04">
    <w:name w:val="2378F3BB12F04F4F9CDF4E65EDAAFF04"/>
    <w:rsid w:val="00501299"/>
  </w:style>
  <w:style w:type="paragraph" w:customStyle="1" w:styleId="5DA2A57FCC9D4EAE815D94BA7652BD22">
    <w:name w:val="5DA2A57FCC9D4EAE815D94BA7652BD22"/>
    <w:rsid w:val="00501299"/>
  </w:style>
  <w:style w:type="paragraph" w:customStyle="1" w:styleId="196682E7B14040F0986B9D20EB9DF6BB">
    <w:name w:val="196682E7B14040F0986B9D20EB9DF6BB"/>
    <w:rsid w:val="00501299"/>
  </w:style>
  <w:style w:type="paragraph" w:customStyle="1" w:styleId="7BD6190A92574148B1D0FFBC480BCC65">
    <w:name w:val="7BD6190A92574148B1D0FFBC480BCC65"/>
    <w:rsid w:val="00501299"/>
  </w:style>
  <w:style w:type="paragraph" w:customStyle="1" w:styleId="5BC551B5812B4F9D93744A8333E56C3A">
    <w:name w:val="5BC551B5812B4F9D93744A8333E56C3A"/>
    <w:rsid w:val="00501299"/>
  </w:style>
  <w:style w:type="paragraph" w:customStyle="1" w:styleId="213F1C8E147343B4A84DD3D895F1F5CC">
    <w:name w:val="213F1C8E147343B4A84DD3D895F1F5CC"/>
    <w:rsid w:val="00501299"/>
  </w:style>
  <w:style w:type="paragraph" w:customStyle="1" w:styleId="58EA67B7088F43A9A23B763869A9C6A9">
    <w:name w:val="58EA67B7088F43A9A23B763869A9C6A9"/>
    <w:rsid w:val="00501299"/>
  </w:style>
  <w:style w:type="paragraph" w:customStyle="1" w:styleId="5CF128107C7C46EBA3DDEC8368C5936C">
    <w:name w:val="5CF128107C7C46EBA3DDEC8368C5936C"/>
    <w:rsid w:val="00501299"/>
  </w:style>
  <w:style w:type="paragraph" w:customStyle="1" w:styleId="720D66E260C44C179E3BA836B02470CD">
    <w:name w:val="720D66E260C44C179E3BA836B02470CD"/>
    <w:rsid w:val="00501299"/>
  </w:style>
  <w:style w:type="paragraph" w:customStyle="1" w:styleId="3534CDA8FE244BF4A39A6540A1193497">
    <w:name w:val="3534CDA8FE244BF4A39A6540A1193497"/>
    <w:rsid w:val="00501299"/>
  </w:style>
  <w:style w:type="paragraph" w:customStyle="1" w:styleId="37F019E35DE64CDF988BC2716E0B02F7">
    <w:name w:val="37F019E35DE64CDF988BC2716E0B02F7"/>
    <w:rsid w:val="00501299"/>
  </w:style>
  <w:style w:type="paragraph" w:customStyle="1" w:styleId="2A1DCEE779BA43B993C57EEE9D6608A6">
    <w:name w:val="2A1DCEE779BA43B993C57EEE9D6608A6"/>
    <w:rsid w:val="00501299"/>
  </w:style>
  <w:style w:type="paragraph" w:customStyle="1" w:styleId="E89EE39D0D91496B9F611153FE276AEA">
    <w:name w:val="E89EE39D0D91496B9F611153FE276AEA"/>
    <w:rsid w:val="00501299"/>
  </w:style>
  <w:style w:type="paragraph" w:customStyle="1" w:styleId="57206BC85ECB44D9B7802E2A84FBCCAC">
    <w:name w:val="57206BC85ECB44D9B7802E2A84FBCCAC"/>
    <w:rsid w:val="00501299"/>
  </w:style>
  <w:style w:type="paragraph" w:customStyle="1" w:styleId="F534865820394C02BA1D302B8720DABB">
    <w:name w:val="F534865820394C02BA1D302B8720DABB"/>
    <w:rsid w:val="00501299"/>
  </w:style>
  <w:style w:type="paragraph" w:customStyle="1" w:styleId="C473D423D4F54BAA8F1C15F856099E82">
    <w:name w:val="C473D423D4F54BAA8F1C15F856099E82"/>
    <w:rsid w:val="00501299"/>
  </w:style>
  <w:style w:type="paragraph" w:customStyle="1" w:styleId="EBC8FF555DE140F58DB20B837264C10C">
    <w:name w:val="EBC8FF555DE140F58DB20B837264C10C"/>
    <w:rsid w:val="00501299"/>
  </w:style>
  <w:style w:type="paragraph" w:customStyle="1" w:styleId="79A9782B830946AFA38EC16C85027207">
    <w:name w:val="79A9782B830946AFA38EC16C85027207"/>
    <w:rsid w:val="00501299"/>
  </w:style>
  <w:style w:type="paragraph" w:customStyle="1" w:styleId="6D190607BDC443ECBE42BE8C31E09E82">
    <w:name w:val="6D190607BDC443ECBE42BE8C31E09E82"/>
    <w:rsid w:val="00501299"/>
  </w:style>
  <w:style w:type="paragraph" w:customStyle="1" w:styleId="F5AFAC36D5F4431E97A3D755AE16871E">
    <w:name w:val="F5AFAC36D5F4431E97A3D755AE16871E"/>
    <w:rsid w:val="00501299"/>
  </w:style>
  <w:style w:type="paragraph" w:customStyle="1" w:styleId="42A90AB1C5344928A268AC2B5A4AC4E7">
    <w:name w:val="42A90AB1C5344928A268AC2B5A4AC4E7"/>
    <w:rsid w:val="00501299"/>
  </w:style>
  <w:style w:type="paragraph" w:customStyle="1" w:styleId="D6E1A193C17D4470AFD034BE6F56B718">
    <w:name w:val="D6E1A193C17D4470AFD034BE6F56B718"/>
    <w:rsid w:val="00501299"/>
  </w:style>
  <w:style w:type="paragraph" w:customStyle="1" w:styleId="1DA80F0CF782471BB2BD021BA8538DAE">
    <w:name w:val="1DA80F0CF782471BB2BD021BA8538DAE"/>
    <w:rsid w:val="00501299"/>
  </w:style>
  <w:style w:type="paragraph" w:customStyle="1" w:styleId="505923435A0C45A683BD8944FD8C1CB4">
    <w:name w:val="505923435A0C45A683BD8944FD8C1CB4"/>
    <w:rsid w:val="00501299"/>
  </w:style>
  <w:style w:type="paragraph" w:customStyle="1" w:styleId="9462EAAB56EB491F81FE519A6A4BB05F">
    <w:name w:val="9462EAAB56EB491F81FE519A6A4BB05F"/>
    <w:rsid w:val="00501299"/>
  </w:style>
  <w:style w:type="paragraph" w:customStyle="1" w:styleId="D4BE28DC8FE44D37B8E14879B1D44B01">
    <w:name w:val="D4BE28DC8FE44D37B8E14879B1D44B01"/>
    <w:rsid w:val="00501299"/>
  </w:style>
  <w:style w:type="paragraph" w:customStyle="1" w:styleId="AC91EF7F8E984587B0EC908969B8BBC5">
    <w:name w:val="AC91EF7F8E984587B0EC908969B8BBC5"/>
    <w:rsid w:val="00501299"/>
  </w:style>
  <w:style w:type="paragraph" w:customStyle="1" w:styleId="D1D0134C00924F30AEA8760AFE0F642B">
    <w:name w:val="D1D0134C00924F30AEA8760AFE0F642B"/>
    <w:rsid w:val="00501299"/>
  </w:style>
  <w:style w:type="paragraph" w:customStyle="1" w:styleId="1ACC734B3DB944C8AE398E14B25540D4">
    <w:name w:val="1ACC734B3DB944C8AE398E14B25540D4"/>
    <w:rsid w:val="00501299"/>
  </w:style>
  <w:style w:type="paragraph" w:customStyle="1" w:styleId="F872EBFD35FB4520B674F8A2A84D4E1B">
    <w:name w:val="F872EBFD35FB4520B674F8A2A84D4E1B"/>
    <w:rsid w:val="00501299"/>
  </w:style>
  <w:style w:type="paragraph" w:customStyle="1" w:styleId="2F29EC73A3354D3EAF2BA35360A1493B">
    <w:name w:val="2F29EC73A3354D3EAF2BA35360A1493B"/>
    <w:rsid w:val="00501299"/>
  </w:style>
  <w:style w:type="paragraph" w:customStyle="1" w:styleId="D8E781BA80B9405DBCFE3D564CD0E923">
    <w:name w:val="D8E781BA80B9405DBCFE3D564CD0E923"/>
    <w:rsid w:val="00501299"/>
  </w:style>
  <w:style w:type="paragraph" w:customStyle="1" w:styleId="A3FFBE7E495D4222A774AEC0671E1B16">
    <w:name w:val="A3FFBE7E495D4222A774AEC0671E1B16"/>
    <w:rsid w:val="00501299"/>
  </w:style>
  <w:style w:type="paragraph" w:customStyle="1" w:styleId="CCA3A8C581EE401C9B20A5E8FBD39F75">
    <w:name w:val="CCA3A8C581EE401C9B20A5E8FBD39F75"/>
    <w:rsid w:val="00501299"/>
  </w:style>
  <w:style w:type="paragraph" w:customStyle="1" w:styleId="911200E6B893487698573AAF8163EDAC">
    <w:name w:val="911200E6B893487698573AAF8163EDAC"/>
    <w:rsid w:val="00501299"/>
  </w:style>
  <w:style w:type="paragraph" w:customStyle="1" w:styleId="47077E00DB174173A1D5A320E6AB4A36">
    <w:name w:val="47077E00DB174173A1D5A320E6AB4A36"/>
    <w:rsid w:val="00501299"/>
  </w:style>
  <w:style w:type="paragraph" w:customStyle="1" w:styleId="707BCBF2C706414A914DA9476433B879">
    <w:name w:val="707BCBF2C706414A914DA9476433B879"/>
    <w:rsid w:val="00501299"/>
  </w:style>
  <w:style w:type="paragraph" w:customStyle="1" w:styleId="88CC53BD8B1D4A8282EE1B752FC247A2">
    <w:name w:val="88CC53BD8B1D4A8282EE1B752FC247A2"/>
    <w:rsid w:val="00501299"/>
  </w:style>
  <w:style w:type="paragraph" w:customStyle="1" w:styleId="BBE7D5F7ECF1438FA3519983D13FAB28">
    <w:name w:val="BBE7D5F7ECF1438FA3519983D13FAB28"/>
    <w:rsid w:val="00501299"/>
  </w:style>
  <w:style w:type="paragraph" w:customStyle="1" w:styleId="FECFE85052CD434BAD07D4A91020080C">
    <w:name w:val="FECFE85052CD434BAD07D4A91020080C"/>
    <w:rsid w:val="00501299"/>
  </w:style>
  <w:style w:type="paragraph" w:customStyle="1" w:styleId="5D6830BBD5374CABACDB2481B7107473">
    <w:name w:val="5D6830BBD5374CABACDB2481B7107473"/>
    <w:rsid w:val="00501299"/>
  </w:style>
  <w:style w:type="paragraph" w:customStyle="1" w:styleId="16BA16D18C744DB1BCFAA2DEF2DBDACD">
    <w:name w:val="16BA16D18C744DB1BCFAA2DEF2DBDACD"/>
    <w:rsid w:val="00501299"/>
  </w:style>
  <w:style w:type="paragraph" w:customStyle="1" w:styleId="74DAB54D8561477DA49A20196B8C8A37">
    <w:name w:val="74DAB54D8561477DA49A20196B8C8A37"/>
    <w:rsid w:val="00501299"/>
  </w:style>
  <w:style w:type="paragraph" w:customStyle="1" w:styleId="30446AC980AA46A58642AFD183F6A0CB">
    <w:name w:val="30446AC980AA46A58642AFD183F6A0CB"/>
    <w:rsid w:val="00501299"/>
  </w:style>
  <w:style w:type="paragraph" w:customStyle="1" w:styleId="357745BBFF1748E891A4F503CC972E0D">
    <w:name w:val="357745BBFF1748E891A4F503CC972E0D"/>
    <w:rsid w:val="00501299"/>
  </w:style>
  <w:style w:type="paragraph" w:customStyle="1" w:styleId="CDAB4C09D55A4E118EB007729B0C13F7">
    <w:name w:val="CDAB4C09D55A4E118EB007729B0C13F7"/>
    <w:rsid w:val="00501299"/>
  </w:style>
  <w:style w:type="paragraph" w:customStyle="1" w:styleId="9E56DC8B8D3A486C9D378A2E0C98DFEE">
    <w:name w:val="9E56DC8B8D3A486C9D378A2E0C98DFEE"/>
    <w:rsid w:val="00501299"/>
  </w:style>
  <w:style w:type="paragraph" w:customStyle="1" w:styleId="4B53145C49294C219EB3B0C856C6FBFF">
    <w:name w:val="4B53145C49294C219EB3B0C856C6FBFF"/>
    <w:rsid w:val="00501299"/>
  </w:style>
  <w:style w:type="paragraph" w:customStyle="1" w:styleId="D7C89DC2FCD84CE797DD46945519EF81">
    <w:name w:val="D7C89DC2FCD84CE797DD46945519EF81"/>
    <w:rsid w:val="00501299"/>
  </w:style>
  <w:style w:type="paragraph" w:customStyle="1" w:styleId="818235D6778A4787A35BD5950F115605">
    <w:name w:val="818235D6778A4787A35BD5950F115605"/>
    <w:rsid w:val="00501299"/>
  </w:style>
  <w:style w:type="paragraph" w:customStyle="1" w:styleId="D3FB36EF224E440092432C9BEC326D3A">
    <w:name w:val="D3FB36EF224E440092432C9BEC326D3A"/>
    <w:rsid w:val="00501299"/>
  </w:style>
  <w:style w:type="paragraph" w:customStyle="1" w:styleId="2B297500531E46BA9DB6F00137AA7136">
    <w:name w:val="2B297500531E46BA9DB6F00137AA7136"/>
    <w:rsid w:val="00501299"/>
  </w:style>
  <w:style w:type="paragraph" w:customStyle="1" w:styleId="306C38AF0974436883606D5393237513">
    <w:name w:val="306C38AF0974436883606D5393237513"/>
    <w:rsid w:val="00501299"/>
  </w:style>
  <w:style w:type="paragraph" w:customStyle="1" w:styleId="C0C9879155324A2F9A9FD58058B09A02">
    <w:name w:val="C0C9879155324A2F9A9FD58058B09A02"/>
    <w:rsid w:val="00501299"/>
  </w:style>
  <w:style w:type="paragraph" w:customStyle="1" w:styleId="34911CB1D1EE442DAF45DD8C9C9FA353">
    <w:name w:val="34911CB1D1EE442DAF45DD8C9C9FA353"/>
    <w:rsid w:val="00501299"/>
  </w:style>
  <w:style w:type="paragraph" w:customStyle="1" w:styleId="0AED1D3A099C447F9C4184DF6D715A49">
    <w:name w:val="0AED1D3A099C447F9C4184DF6D715A49"/>
    <w:rsid w:val="00501299"/>
  </w:style>
  <w:style w:type="paragraph" w:customStyle="1" w:styleId="8B93E5D1B4CC428893E6E95A0CCA2BD2">
    <w:name w:val="8B93E5D1B4CC428893E6E95A0CCA2BD2"/>
    <w:rsid w:val="00501299"/>
  </w:style>
  <w:style w:type="paragraph" w:customStyle="1" w:styleId="1B133A45EA954C878BCB552B0709837A">
    <w:name w:val="1B133A45EA954C878BCB552B0709837A"/>
    <w:rsid w:val="00501299"/>
  </w:style>
  <w:style w:type="paragraph" w:customStyle="1" w:styleId="C63239C3565A4CAA91BA1EE01468C727">
    <w:name w:val="C63239C3565A4CAA91BA1EE01468C727"/>
    <w:rsid w:val="00501299"/>
  </w:style>
  <w:style w:type="paragraph" w:customStyle="1" w:styleId="43B172E3035E4CAD97F9D69038B67906">
    <w:name w:val="43B172E3035E4CAD97F9D69038B67906"/>
    <w:rsid w:val="00501299"/>
  </w:style>
  <w:style w:type="paragraph" w:customStyle="1" w:styleId="171F38CA5EAF4B17BEED8E2C78AB11DD">
    <w:name w:val="171F38CA5EAF4B17BEED8E2C78AB11DD"/>
    <w:rsid w:val="00501299"/>
  </w:style>
  <w:style w:type="paragraph" w:customStyle="1" w:styleId="0DDF1908E37E4BEAAE09E8EC1273B01A">
    <w:name w:val="0DDF1908E37E4BEAAE09E8EC1273B01A"/>
    <w:rsid w:val="00501299"/>
  </w:style>
  <w:style w:type="paragraph" w:customStyle="1" w:styleId="F395A5178D3B4506A481D5EE6AB34020">
    <w:name w:val="F395A5178D3B4506A481D5EE6AB34020"/>
    <w:rsid w:val="00501299"/>
  </w:style>
  <w:style w:type="paragraph" w:customStyle="1" w:styleId="D2AC0163BFC046C78553764DBF0C39D5">
    <w:name w:val="D2AC0163BFC046C78553764DBF0C39D5"/>
    <w:rsid w:val="00501299"/>
  </w:style>
  <w:style w:type="paragraph" w:customStyle="1" w:styleId="E6C3CFAC975B4B94A34E3D2B81B09B9B">
    <w:name w:val="E6C3CFAC975B4B94A34E3D2B81B09B9B"/>
    <w:rsid w:val="00501299"/>
  </w:style>
  <w:style w:type="paragraph" w:customStyle="1" w:styleId="85BD32F345254D779D635BF8136B34F3">
    <w:name w:val="85BD32F345254D779D635BF8136B34F3"/>
    <w:rsid w:val="00501299"/>
  </w:style>
  <w:style w:type="paragraph" w:customStyle="1" w:styleId="F6EDB88BAC054538A33E00993741F3D1">
    <w:name w:val="F6EDB88BAC054538A33E00993741F3D1"/>
    <w:rsid w:val="00501299"/>
  </w:style>
  <w:style w:type="paragraph" w:customStyle="1" w:styleId="78290364D4554335AF44D35AC3CE4701">
    <w:name w:val="78290364D4554335AF44D35AC3CE4701"/>
    <w:rsid w:val="00501299"/>
  </w:style>
  <w:style w:type="paragraph" w:customStyle="1" w:styleId="6E85200879D940C38BCFEF43350A0EF4">
    <w:name w:val="6E85200879D940C38BCFEF43350A0EF4"/>
    <w:rsid w:val="00501299"/>
  </w:style>
  <w:style w:type="paragraph" w:customStyle="1" w:styleId="3C2089A8DB754D149D9136E7DB3C48E8">
    <w:name w:val="3C2089A8DB754D149D9136E7DB3C48E8"/>
    <w:rsid w:val="00501299"/>
  </w:style>
  <w:style w:type="paragraph" w:customStyle="1" w:styleId="F0F5812F1EDB45B4A3455D7EBDD1287A">
    <w:name w:val="F0F5812F1EDB45B4A3455D7EBDD1287A"/>
    <w:rsid w:val="00501299"/>
  </w:style>
  <w:style w:type="paragraph" w:customStyle="1" w:styleId="97F304B2AECC4A7EA12F521F58F5B2CB">
    <w:name w:val="97F304B2AECC4A7EA12F521F58F5B2CB"/>
    <w:rsid w:val="00501299"/>
  </w:style>
  <w:style w:type="paragraph" w:customStyle="1" w:styleId="DCEA8BEF1E6F4720B9402A64FF48EF2A">
    <w:name w:val="DCEA8BEF1E6F4720B9402A64FF48EF2A"/>
    <w:rsid w:val="00501299"/>
  </w:style>
  <w:style w:type="paragraph" w:customStyle="1" w:styleId="6FBA7DA5E5EB4BCDB20883392A743C92">
    <w:name w:val="6FBA7DA5E5EB4BCDB20883392A743C92"/>
    <w:rsid w:val="00501299"/>
  </w:style>
  <w:style w:type="paragraph" w:customStyle="1" w:styleId="A266B9A5FB7B42279DC0925F6CAAD621">
    <w:name w:val="A266B9A5FB7B42279DC0925F6CAAD621"/>
    <w:rsid w:val="00501299"/>
  </w:style>
  <w:style w:type="paragraph" w:customStyle="1" w:styleId="414573F714AB4B2EB46B81668811F0DA">
    <w:name w:val="414573F714AB4B2EB46B81668811F0DA"/>
    <w:rsid w:val="00501299"/>
  </w:style>
  <w:style w:type="paragraph" w:customStyle="1" w:styleId="2EFBF8206BAD49E5B0616BF9D320945D">
    <w:name w:val="2EFBF8206BAD49E5B0616BF9D320945D"/>
    <w:rsid w:val="00501299"/>
  </w:style>
  <w:style w:type="paragraph" w:customStyle="1" w:styleId="7DBE9EEDF78546AC838DD5907C732EA7">
    <w:name w:val="7DBE9EEDF78546AC838DD5907C732EA7"/>
    <w:rsid w:val="00501299"/>
  </w:style>
  <w:style w:type="paragraph" w:customStyle="1" w:styleId="F4A48D3F980A401982A7ED4AC861C739">
    <w:name w:val="F4A48D3F980A401982A7ED4AC861C739"/>
    <w:rsid w:val="00501299"/>
  </w:style>
  <w:style w:type="paragraph" w:customStyle="1" w:styleId="BD57DD0F7FBE4A5DB58FA98FA4CD6D2D">
    <w:name w:val="BD57DD0F7FBE4A5DB58FA98FA4CD6D2D"/>
    <w:rsid w:val="00501299"/>
  </w:style>
  <w:style w:type="paragraph" w:customStyle="1" w:styleId="0EA003D594D04FDAB4B9F1C2FE9A8B12">
    <w:name w:val="0EA003D594D04FDAB4B9F1C2FE9A8B12"/>
    <w:rsid w:val="00501299"/>
  </w:style>
  <w:style w:type="paragraph" w:customStyle="1" w:styleId="70CCD82760E541E1BEE8990A14A31D33">
    <w:name w:val="70CCD82760E541E1BEE8990A14A31D33"/>
    <w:rsid w:val="00501299"/>
  </w:style>
  <w:style w:type="paragraph" w:customStyle="1" w:styleId="4DAF43B940144CDAA80AECF9A3E43E99">
    <w:name w:val="4DAF43B940144CDAA80AECF9A3E43E99"/>
    <w:rsid w:val="00501299"/>
  </w:style>
  <w:style w:type="paragraph" w:customStyle="1" w:styleId="E9E94E8EFBD140DEA3B0BA4A14536EB5">
    <w:name w:val="E9E94E8EFBD140DEA3B0BA4A14536EB5"/>
    <w:rsid w:val="00501299"/>
  </w:style>
  <w:style w:type="paragraph" w:customStyle="1" w:styleId="1F4A03FEE22A4460B069B48F435C9E90">
    <w:name w:val="1F4A03FEE22A4460B069B48F435C9E90"/>
    <w:rsid w:val="00501299"/>
  </w:style>
  <w:style w:type="paragraph" w:customStyle="1" w:styleId="2E90E248027047B2968EC1C4A02888FA">
    <w:name w:val="2E90E248027047B2968EC1C4A02888FA"/>
    <w:rsid w:val="00501299"/>
  </w:style>
  <w:style w:type="paragraph" w:customStyle="1" w:styleId="F535FC189EFA4483BAE4B9D5980EC012">
    <w:name w:val="F535FC189EFA4483BAE4B9D5980EC012"/>
    <w:rsid w:val="0038311F"/>
  </w:style>
  <w:style w:type="paragraph" w:customStyle="1" w:styleId="765EF5774E034A069A49EFC144C5924F">
    <w:name w:val="765EF5774E034A069A49EFC144C5924F"/>
    <w:rsid w:val="0038311F"/>
  </w:style>
  <w:style w:type="paragraph" w:customStyle="1" w:styleId="8A01B806E4754617BEDC409CAE079417">
    <w:name w:val="8A01B806E4754617BEDC409CAE079417"/>
    <w:rsid w:val="0038311F"/>
  </w:style>
  <w:style w:type="paragraph" w:customStyle="1" w:styleId="5F5E250DF78F4271BE2B09FC35D358F6">
    <w:name w:val="5F5E250DF78F4271BE2B09FC35D358F6"/>
    <w:rsid w:val="0038311F"/>
  </w:style>
  <w:style w:type="paragraph" w:customStyle="1" w:styleId="73F869FC65564EBFA1CEDC4394F96140">
    <w:name w:val="73F869FC65564EBFA1CEDC4394F96140"/>
    <w:rsid w:val="0038311F"/>
  </w:style>
  <w:style w:type="paragraph" w:customStyle="1" w:styleId="C2F80DE596DA432A93FDEC4BD1D10234">
    <w:name w:val="C2F80DE596DA432A93FDEC4BD1D10234"/>
    <w:rsid w:val="0038311F"/>
  </w:style>
  <w:style w:type="paragraph" w:customStyle="1" w:styleId="34B3E46699CD45D799EF63A04AA91DFD">
    <w:name w:val="34B3E46699CD45D799EF63A04AA91DFD"/>
    <w:rsid w:val="0038311F"/>
  </w:style>
  <w:style w:type="paragraph" w:customStyle="1" w:styleId="273D5DC2D3CE457E8830FF7B8D651467">
    <w:name w:val="273D5DC2D3CE457E8830FF7B8D651467"/>
    <w:rsid w:val="0038311F"/>
  </w:style>
  <w:style w:type="paragraph" w:customStyle="1" w:styleId="654E748008434264AA0AD76E05F25B15">
    <w:name w:val="654E748008434264AA0AD76E05F25B15"/>
    <w:rsid w:val="0038311F"/>
  </w:style>
  <w:style w:type="paragraph" w:customStyle="1" w:styleId="D5FCA4ACEA30476CBF8CF6B2248824E4">
    <w:name w:val="D5FCA4ACEA30476CBF8CF6B2248824E4"/>
    <w:rsid w:val="009D61B6"/>
  </w:style>
  <w:style w:type="paragraph" w:customStyle="1" w:styleId="F5F05BB9718E425185AD800EC1F5C039">
    <w:name w:val="F5F05BB9718E425185AD800EC1F5C039"/>
    <w:rsid w:val="009D61B6"/>
  </w:style>
  <w:style w:type="paragraph" w:customStyle="1" w:styleId="A86E4B7D2622487AAE29ACBCB1D8D674">
    <w:name w:val="A86E4B7D2622487AAE29ACBCB1D8D674"/>
    <w:rsid w:val="009D61B6"/>
  </w:style>
  <w:style w:type="paragraph" w:customStyle="1" w:styleId="FC25250DAA9944EFA29355B643083E46">
    <w:name w:val="FC25250DAA9944EFA29355B643083E46"/>
    <w:rsid w:val="009D61B6"/>
  </w:style>
  <w:style w:type="paragraph" w:customStyle="1" w:styleId="31F2811BFED64F2BA925AB1414D62DFB">
    <w:name w:val="31F2811BFED64F2BA925AB1414D62DFB"/>
    <w:rsid w:val="009D61B6"/>
  </w:style>
  <w:style w:type="paragraph" w:customStyle="1" w:styleId="B807E2C0059146F2B4DC3A8E0143E990">
    <w:name w:val="B807E2C0059146F2B4DC3A8E0143E990"/>
    <w:rsid w:val="009D61B6"/>
  </w:style>
  <w:style w:type="paragraph" w:customStyle="1" w:styleId="75B4BE64C69B4554B7A6805611B62DE9">
    <w:name w:val="75B4BE64C69B4554B7A6805611B62DE9"/>
    <w:rsid w:val="009D61B6"/>
  </w:style>
  <w:style w:type="paragraph" w:customStyle="1" w:styleId="57208EB0EE784CEC81F94A718E3EF21C">
    <w:name w:val="57208EB0EE784CEC81F94A718E3EF21C"/>
    <w:rsid w:val="009D61B6"/>
  </w:style>
  <w:style w:type="paragraph" w:customStyle="1" w:styleId="9BAD23B1434E4713B555CCDE973C400B">
    <w:name w:val="9BAD23B1434E4713B555CCDE973C400B"/>
    <w:rsid w:val="009D61B6"/>
  </w:style>
  <w:style w:type="paragraph" w:customStyle="1" w:styleId="C662B14E25DA42F287098B9EA816FB21">
    <w:name w:val="C662B14E25DA42F287098B9EA816FB21"/>
    <w:rsid w:val="009D61B6"/>
  </w:style>
  <w:style w:type="paragraph" w:customStyle="1" w:styleId="6B8CDF0A0028435EA1F7F911C61E5D86">
    <w:name w:val="6B8CDF0A0028435EA1F7F911C61E5D86"/>
    <w:rsid w:val="009D61B6"/>
  </w:style>
  <w:style w:type="paragraph" w:customStyle="1" w:styleId="A6392679C0D742C095870D56E1D5D4D9">
    <w:name w:val="A6392679C0D742C095870D56E1D5D4D9"/>
    <w:rsid w:val="009D61B6"/>
  </w:style>
  <w:style w:type="paragraph" w:customStyle="1" w:styleId="86F0AAD9CDC84DA6A19522C02C9369D0">
    <w:name w:val="86F0AAD9CDC84DA6A19522C02C9369D0"/>
    <w:rsid w:val="009D61B6"/>
  </w:style>
  <w:style w:type="paragraph" w:customStyle="1" w:styleId="E9BE5DFDC18540A78C706F8DC15359B5">
    <w:name w:val="E9BE5DFDC18540A78C706F8DC15359B5"/>
    <w:rsid w:val="009D61B6"/>
  </w:style>
  <w:style w:type="paragraph" w:customStyle="1" w:styleId="D10CC9F0A8244250BD6A7B6BD762F7EA">
    <w:name w:val="D10CC9F0A8244250BD6A7B6BD762F7EA"/>
    <w:rsid w:val="009D61B6"/>
  </w:style>
  <w:style w:type="paragraph" w:customStyle="1" w:styleId="9B85E3143FF74A49849A4DF24CF37474">
    <w:name w:val="9B85E3143FF74A49849A4DF24CF37474"/>
    <w:rsid w:val="009D61B6"/>
  </w:style>
  <w:style w:type="paragraph" w:customStyle="1" w:styleId="244188C5F8794B3CBEE5127F90C05F72">
    <w:name w:val="244188C5F8794B3CBEE5127F90C05F72"/>
    <w:rsid w:val="009D61B6"/>
  </w:style>
  <w:style w:type="paragraph" w:customStyle="1" w:styleId="3E1565D6D9F842EA9FAE7ECE4F2D113A">
    <w:name w:val="3E1565D6D9F842EA9FAE7ECE4F2D113A"/>
    <w:rsid w:val="009D61B6"/>
  </w:style>
  <w:style w:type="paragraph" w:customStyle="1" w:styleId="084BBB9189F245FEAEC0A8F8E208E154">
    <w:name w:val="084BBB9189F245FEAEC0A8F8E208E154"/>
    <w:rsid w:val="009D61B6"/>
  </w:style>
  <w:style w:type="paragraph" w:customStyle="1" w:styleId="CF945219E6D74AF29F06D7A9DAC94F9C">
    <w:name w:val="CF945219E6D74AF29F06D7A9DAC94F9C"/>
    <w:rsid w:val="009D61B6"/>
  </w:style>
  <w:style w:type="paragraph" w:customStyle="1" w:styleId="03FB9912FF8C41C6B2D2763C48AE33F0">
    <w:name w:val="03FB9912FF8C41C6B2D2763C48AE33F0"/>
    <w:rsid w:val="009D61B6"/>
  </w:style>
  <w:style w:type="paragraph" w:customStyle="1" w:styleId="A51DEF3AB78740E88D6739A9BEB1D007">
    <w:name w:val="A51DEF3AB78740E88D6739A9BEB1D007"/>
    <w:rsid w:val="009D61B6"/>
  </w:style>
  <w:style w:type="paragraph" w:customStyle="1" w:styleId="F2B948DA75464FF0A3DC431B40E83CE9">
    <w:name w:val="F2B948DA75464FF0A3DC431B40E83CE9"/>
    <w:rsid w:val="009D61B6"/>
  </w:style>
  <w:style w:type="paragraph" w:customStyle="1" w:styleId="000BE3FFA24048B0A69DE7BF8487E4D9">
    <w:name w:val="000BE3FFA24048B0A69DE7BF8487E4D9"/>
    <w:rsid w:val="009D61B6"/>
  </w:style>
  <w:style w:type="paragraph" w:customStyle="1" w:styleId="2EB2DEF7846F4117B87895B404BFF461">
    <w:name w:val="2EB2DEF7846F4117B87895B404BFF461"/>
    <w:rsid w:val="009D61B6"/>
  </w:style>
  <w:style w:type="paragraph" w:customStyle="1" w:styleId="BC225C90683C4AD3A19A340D1F24859E">
    <w:name w:val="BC225C90683C4AD3A19A340D1F24859E"/>
    <w:rsid w:val="009D61B6"/>
  </w:style>
  <w:style w:type="paragraph" w:customStyle="1" w:styleId="ED073C9F0F864ECFA46798CB2379BA29">
    <w:name w:val="ED073C9F0F864ECFA46798CB2379BA29"/>
    <w:rsid w:val="009D61B6"/>
  </w:style>
  <w:style w:type="paragraph" w:customStyle="1" w:styleId="501D4759823A4ED3B6CAB36EDD930F9C">
    <w:name w:val="501D4759823A4ED3B6CAB36EDD930F9C"/>
    <w:rsid w:val="009D61B6"/>
  </w:style>
  <w:style w:type="paragraph" w:customStyle="1" w:styleId="3E6878D5E27440D0B49CE42EBE35F895">
    <w:name w:val="3E6878D5E27440D0B49CE42EBE35F895"/>
    <w:rsid w:val="009D61B6"/>
  </w:style>
  <w:style w:type="paragraph" w:customStyle="1" w:styleId="D8FB0A8EEB95474AA32862AC160CA42E">
    <w:name w:val="D8FB0A8EEB95474AA32862AC160CA42E"/>
    <w:rsid w:val="009D61B6"/>
  </w:style>
  <w:style w:type="paragraph" w:customStyle="1" w:styleId="10E5A9A602084414BF01CD678A422088">
    <w:name w:val="10E5A9A602084414BF01CD678A422088"/>
    <w:rsid w:val="009D61B6"/>
  </w:style>
  <w:style w:type="paragraph" w:customStyle="1" w:styleId="7917F6AF248E4F718E9D8AE7E13A3366">
    <w:name w:val="7917F6AF248E4F718E9D8AE7E13A3366"/>
    <w:rsid w:val="009D61B6"/>
  </w:style>
  <w:style w:type="paragraph" w:customStyle="1" w:styleId="2800AE321A90455DA613490CA627A51A">
    <w:name w:val="2800AE321A90455DA613490CA627A51A"/>
    <w:rsid w:val="009D61B6"/>
  </w:style>
  <w:style w:type="paragraph" w:customStyle="1" w:styleId="55035FF793CF4A9FA620A62361E4D33C">
    <w:name w:val="55035FF793CF4A9FA620A62361E4D33C"/>
    <w:rsid w:val="009D61B6"/>
  </w:style>
  <w:style w:type="paragraph" w:customStyle="1" w:styleId="B2371BFEAED24C72976CD3526935A874">
    <w:name w:val="B2371BFEAED24C72976CD3526935A874"/>
    <w:rsid w:val="009D61B6"/>
  </w:style>
  <w:style w:type="paragraph" w:customStyle="1" w:styleId="7917D344EB5B4E59B876CE42D967B98B">
    <w:name w:val="7917D344EB5B4E59B876CE42D967B98B"/>
    <w:rsid w:val="009D61B6"/>
  </w:style>
  <w:style w:type="paragraph" w:customStyle="1" w:styleId="63AFBA56B0BE4225830E882ECC084645">
    <w:name w:val="63AFBA56B0BE4225830E882ECC084645"/>
    <w:rsid w:val="009D61B6"/>
  </w:style>
  <w:style w:type="paragraph" w:customStyle="1" w:styleId="1FCB13ADF5764BDE953A21FA374CCEFC">
    <w:name w:val="1FCB13ADF5764BDE953A21FA374CCEFC"/>
    <w:rsid w:val="009D61B6"/>
  </w:style>
  <w:style w:type="paragraph" w:customStyle="1" w:styleId="058A426C15C8423FBB248F14EEFBC9DC">
    <w:name w:val="058A426C15C8423FBB248F14EEFBC9DC"/>
    <w:rsid w:val="009D61B6"/>
  </w:style>
  <w:style w:type="paragraph" w:customStyle="1" w:styleId="D7A4D959213B49D48D4C7FCE609BC262">
    <w:name w:val="D7A4D959213B49D48D4C7FCE609BC262"/>
    <w:rsid w:val="009D61B6"/>
  </w:style>
  <w:style w:type="paragraph" w:customStyle="1" w:styleId="8511A9E62A21496D9132E084517F3E3E">
    <w:name w:val="8511A9E62A21496D9132E084517F3E3E"/>
    <w:rsid w:val="009D61B6"/>
  </w:style>
  <w:style w:type="paragraph" w:customStyle="1" w:styleId="D31921A66B6046239E8838CC83B27A32">
    <w:name w:val="D31921A66B6046239E8838CC83B27A32"/>
    <w:rsid w:val="009D61B6"/>
  </w:style>
  <w:style w:type="paragraph" w:customStyle="1" w:styleId="C7056A53D32E4F45A6A72F4D7AE9098A">
    <w:name w:val="C7056A53D32E4F45A6A72F4D7AE9098A"/>
    <w:rsid w:val="009D61B6"/>
  </w:style>
  <w:style w:type="paragraph" w:customStyle="1" w:styleId="C32E1FD478BA42D7A627544D4CDE61B9">
    <w:name w:val="C32E1FD478BA42D7A627544D4CDE61B9"/>
    <w:rsid w:val="009D61B6"/>
  </w:style>
  <w:style w:type="paragraph" w:customStyle="1" w:styleId="0C44281EC7FC4272A754F99CDC2294E3">
    <w:name w:val="0C44281EC7FC4272A754F99CDC2294E3"/>
    <w:rsid w:val="009D61B6"/>
  </w:style>
  <w:style w:type="paragraph" w:customStyle="1" w:styleId="CBDC8EE181AA4062A3D79951078A2D49">
    <w:name w:val="CBDC8EE181AA4062A3D79951078A2D49"/>
    <w:rsid w:val="009D61B6"/>
  </w:style>
  <w:style w:type="paragraph" w:customStyle="1" w:styleId="CD4DFC542959409D8ADF4C9945AF0D20">
    <w:name w:val="CD4DFC542959409D8ADF4C9945AF0D20"/>
    <w:rsid w:val="009D61B6"/>
  </w:style>
  <w:style w:type="paragraph" w:customStyle="1" w:styleId="F81C2A07CE9641C1BAB6077130E7DB56">
    <w:name w:val="F81C2A07CE9641C1BAB6077130E7DB56"/>
    <w:rsid w:val="009D61B6"/>
  </w:style>
  <w:style w:type="paragraph" w:customStyle="1" w:styleId="7CF480645EAA4706A6F7F4B4D589FC68">
    <w:name w:val="7CF480645EAA4706A6F7F4B4D589FC68"/>
    <w:rsid w:val="009D61B6"/>
  </w:style>
  <w:style w:type="paragraph" w:customStyle="1" w:styleId="710ED81AC4F74A269959FB4FCC1831BF">
    <w:name w:val="710ED81AC4F74A269959FB4FCC1831BF"/>
    <w:rsid w:val="009D61B6"/>
  </w:style>
  <w:style w:type="paragraph" w:customStyle="1" w:styleId="C6C99558C8DF4FCDB07D8AAA0F227403">
    <w:name w:val="C6C99558C8DF4FCDB07D8AAA0F227403"/>
    <w:rsid w:val="009D61B6"/>
  </w:style>
  <w:style w:type="paragraph" w:customStyle="1" w:styleId="CF6CC7B3F5AA4A7589AC3A6D52D8E43A">
    <w:name w:val="CF6CC7B3F5AA4A7589AC3A6D52D8E43A"/>
    <w:rsid w:val="009D61B6"/>
  </w:style>
  <w:style w:type="paragraph" w:customStyle="1" w:styleId="F3B5CF2ABF8243C4BF2576298254B821">
    <w:name w:val="F3B5CF2ABF8243C4BF2576298254B821"/>
    <w:rsid w:val="009D61B6"/>
  </w:style>
  <w:style w:type="paragraph" w:customStyle="1" w:styleId="B3DF6904F4384D8AA02ACB7198F2F8D8">
    <w:name w:val="B3DF6904F4384D8AA02ACB7198F2F8D8"/>
    <w:rsid w:val="009D61B6"/>
  </w:style>
  <w:style w:type="paragraph" w:customStyle="1" w:styleId="8FE137FAADDA4C2AB4D7E2685C098740">
    <w:name w:val="8FE137FAADDA4C2AB4D7E2685C098740"/>
    <w:rsid w:val="009D61B6"/>
  </w:style>
  <w:style w:type="paragraph" w:customStyle="1" w:styleId="E43C30FCC2F240BE8CCF6E9550B14933">
    <w:name w:val="E43C30FCC2F240BE8CCF6E9550B14933"/>
    <w:rsid w:val="009D61B6"/>
  </w:style>
  <w:style w:type="paragraph" w:customStyle="1" w:styleId="BDC9600C8DAA4EEEAE53210320750892">
    <w:name w:val="BDC9600C8DAA4EEEAE53210320750892"/>
    <w:rsid w:val="009D61B6"/>
  </w:style>
  <w:style w:type="paragraph" w:customStyle="1" w:styleId="7665DE37EE524A8292D47F349D0F232E">
    <w:name w:val="7665DE37EE524A8292D47F349D0F232E"/>
    <w:rsid w:val="009D61B6"/>
  </w:style>
  <w:style w:type="paragraph" w:customStyle="1" w:styleId="F969866852B8436E9892E2EFCB56337C">
    <w:name w:val="F969866852B8436E9892E2EFCB56337C"/>
    <w:rsid w:val="009D61B6"/>
  </w:style>
  <w:style w:type="paragraph" w:customStyle="1" w:styleId="2AD9554D6D0A48F38BB32B5D7E94375C">
    <w:name w:val="2AD9554D6D0A48F38BB32B5D7E94375C"/>
    <w:rsid w:val="009D61B6"/>
  </w:style>
  <w:style w:type="paragraph" w:customStyle="1" w:styleId="B0612E7B123B4071ACE550096CBE63BC">
    <w:name w:val="B0612E7B123B4071ACE550096CBE63BC"/>
    <w:rsid w:val="009D61B6"/>
  </w:style>
  <w:style w:type="paragraph" w:customStyle="1" w:styleId="567897841DA745BBBB9FE64B6CF136C8">
    <w:name w:val="567897841DA745BBBB9FE64B6CF136C8"/>
    <w:rsid w:val="009D61B6"/>
  </w:style>
  <w:style w:type="paragraph" w:customStyle="1" w:styleId="D2AC2E2B259249FE8752A55B13A2FB85">
    <w:name w:val="D2AC2E2B259249FE8752A55B13A2FB85"/>
    <w:rsid w:val="009D61B6"/>
  </w:style>
  <w:style w:type="paragraph" w:customStyle="1" w:styleId="A5F9B03F32EB4294B6B26875217E73CD">
    <w:name w:val="A5F9B03F32EB4294B6B26875217E73CD"/>
    <w:rsid w:val="009D61B6"/>
  </w:style>
  <w:style w:type="paragraph" w:customStyle="1" w:styleId="2CC59E83BC7E413E8C7AE31088C18B8E">
    <w:name w:val="2CC59E83BC7E413E8C7AE31088C18B8E"/>
    <w:rsid w:val="009D61B6"/>
  </w:style>
  <w:style w:type="paragraph" w:customStyle="1" w:styleId="07396F333F1D4597AAD46701385685E0">
    <w:name w:val="07396F333F1D4597AAD46701385685E0"/>
    <w:rsid w:val="009D61B6"/>
  </w:style>
  <w:style w:type="paragraph" w:customStyle="1" w:styleId="F577F229BDC84586B966961FA2BEED52">
    <w:name w:val="F577F229BDC84586B966961FA2BEED52"/>
    <w:rsid w:val="009D61B6"/>
  </w:style>
  <w:style w:type="paragraph" w:customStyle="1" w:styleId="EABC0DCC18124F39BB2B1E0BA3247F05">
    <w:name w:val="EABC0DCC18124F39BB2B1E0BA3247F05"/>
    <w:rsid w:val="009D61B6"/>
  </w:style>
  <w:style w:type="paragraph" w:customStyle="1" w:styleId="94A0686B77C1498CB6EFF26AD2CADBE7">
    <w:name w:val="94A0686B77C1498CB6EFF26AD2CADBE7"/>
    <w:rsid w:val="009D61B6"/>
  </w:style>
  <w:style w:type="paragraph" w:customStyle="1" w:styleId="DF508E429AA84F9BA5E7A0F9AB8827EC">
    <w:name w:val="DF508E429AA84F9BA5E7A0F9AB8827EC"/>
    <w:rsid w:val="009D61B6"/>
  </w:style>
  <w:style w:type="paragraph" w:customStyle="1" w:styleId="413BD1899B0847F6956BA46B40FC09A9">
    <w:name w:val="413BD1899B0847F6956BA46B40FC09A9"/>
    <w:rsid w:val="009D61B6"/>
  </w:style>
  <w:style w:type="paragraph" w:customStyle="1" w:styleId="B2D78DCE489F4BBBB42BC1989F0D9ACB">
    <w:name w:val="B2D78DCE489F4BBBB42BC1989F0D9ACB"/>
    <w:rsid w:val="009D61B6"/>
  </w:style>
  <w:style w:type="paragraph" w:customStyle="1" w:styleId="681D80B478A84624B942398C2964BF6D">
    <w:name w:val="681D80B478A84624B942398C2964BF6D"/>
    <w:rsid w:val="009D61B6"/>
  </w:style>
  <w:style w:type="paragraph" w:customStyle="1" w:styleId="D2395AC55A2C48A6A6DEA2DDE41E4213">
    <w:name w:val="D2395AC55A2C48A6A6DEA2DDE41E4213"/>
    <w:rsid w:val="009D61B6"/>
  </w:style>
  <w:style w:type="paragraph" w:customStyle="1" w:styleId="81049383B8174BA5AB17DE864298F233">
    <w:name w:val="81049383B8174BA5AB17DE864298F233"/>
    <w:rsid w:val="009D61B6"/>
  </w:style>
  <w:style w:type="paragraph" w:customStyle="1" w:styleId="6F6344EB2E6C45E8B577C70817ED8C5E">
    <w:name w:val="6F6344EB2E6C45E8B577C70817ED8C5E"/>
    <w:rsid w:val="009D61B6"/>
  </w:style>
  <w:style w:type="paragraph" w:customStyle="1" w:styleId="9A4EDB21B2F9431498BBBBE79AC04446">
    <w:name w:val="9A4EDB21B2F9431498BBBBE79AC04446"/>
    <w:rsid w:val="009D61B6"/>
  </w:style>
  <w:style w:type="paragraph" w:customStyle="1" w:styleId="25DFCDA8CF30412387C528F324AF1EC6">
    <w:name w:val="25DFCDA8CF30412387C528F324AF1EC6"/>
    <w:rsid w:val="009D61B6"/>
  </w:style>
  <w:style w:type="paragraph" w:customStyle="1" w:styleId="86FCC079F3A74665974E4CF69B71CEDB">
    <w:name w:val="86FCC079F3A74665974E4CF69B71CEDB"/>
    <w:rsid w:val="009D61B6"/>
  </w:style>
  <w:style w:type="paragraph" w:customStyle="1" w:styleId="D9A7D2D0BEF949D585C239B03F576607">
    <w:name w:val="D9A7D2D0BEF949D585C239B03F576607"/>
    <w:rsid w:val="009D61B6"/>
  </w:style>
  <w:style w:type="paragraph" w:customStyle="1" w:styleId="3628EFDE5E0B4145AE706558CCDD901E">
    <w:name w:val="3628EFDE5E0B4145AE706558CCDD901E"/>
    <w:rsid w:val="009D61B6"/>
  </w:style>
  <w:style w:type="paragraph" w:customStyle="1" w:styleId="E7C9FA64C81549D28AFEEEFA7728D9F3">
    <w:name w:val="E7C9FA64C81549D28AFEEEFA7728D9F3"/>
    <w:rsid w:val="009D61B6"/>
  </w:style>
  <w:style w:type="paragraph" w:customStyle="1" w:styleId="43A0D5AD49994BD9B7474D9544F01229">
    <w:name w:val="43A0D5AD49994BD9B7474D9544F01229"/>
    <w:rsid w:val="009D61B6"/>
  </w:style>
  <w:style w:type="paragraph" w:customStyle="1" w:styleId="5B62687D01DC43E197C8DBC4F5A40C89">
    <w:name w:val="5B62687D01DC43E197C8DBC4F5A40C89"/>
    <w:rsid w:val="009D61B6"/>
  </w:style>
  <w:style w:type="paragraph" w:customStyle="1" w:styleId="C468AAE1698940E09E4C94597DE81250">
    <w:name w:val="C468AAE1698940E09E4C94597DE81250"/>
    <w:rsid w:val="009D61B6"/>
  </w:style>
  <w:style w:type="paragraph" w:customStyle="1" w:styleId="58E6967D8D014A5AAFC272F6DF7DE314">
    <w:name w:val="58E6967D8D014A5AAFC272F6DF7DE314"/>
    <w:rsid w:val="009D61B6"/>
  </w:style>
  <w:style w:type="paragraph" w:customStyle="1" w:styleId="90BC2360B2D64F10B25CC7F0524CB268">
    <w:name w:val="90BC2360B2D64F10B25CC7F0524CB268"/>
    <w:rsid w:val="009D61B6"/>
  </w:style>
  <w:style w:type="paragraph" w:customStyle="1" w:styleId="7E59DDE0D29E43ED8CFDDB32B568FCB7">
    <w:name w:val="7E59DDE0D29E43ED8CFDDB32B568FCB7"/>
    <w:rsid w:val="009D61B6"/>
  </w:style>
  <w:style w:type="paragraph" w:customStyle="1" w:styleId="993EBE22DE8D4CE2BF2967401D6CBB35">
    <w:name w:val="993EBE22DE8D4CE2BF2967401D6CBB35"/>
    <w:rsid w:val="009D61B6"/>
  </w:style>
  <w:style w:type="paragraph" w:customStyle="1" w:styleId="35AAD6CBC92C409EAB04A3776145E10C">
    <w:name w:val="35AAD6CBC92C409EAB04A3776145E10C"/>
    <w:rsid w:val="009D61B6"/>
  </w:style>
  <w:style w:type="paragraph" w:customStyle="1" w:styleId="C3AC038BD659452183EB12788F0C1924">
    <w:name w:val="C3AC038BD659452183EB12788F0C1924"/>
    <w:rsid w:val="009D61B6"/>
  </w:style>
  <w:style w:type="paragraph" w:customStyle="1" w:styleId="4F85A2D8F4D5480C948A90808A00F3FA">
    <w:name w:val="4F85A2D8F4D5480C948A90808A00F3FA"/>
    <w:rsid w:val="009D61B6"/>
  </w:style>
  <w:style w:type="paragraph" w:customStyle="1" w:styleId="1A37F2C59D4441F285F674397AEA2E93">
    <w:name w:val="1A37F2C59D4441F285F674397AEA2E93"/>
    <w:rsid w:val="009D61B6"/>
  </w:style>
  <w:style w:type="paragraph" w:customStyle="1" w:styleId="2F990587D57D46FF835703DF94B50B62">
    <w:name w:val="2F990587D57D46FF835703DF94B50B62"/>
    <w:rsid w:val="009D61B6"/>
  </w:style>
  <w:style w:type="paragraph" w:customStyle="1" w:styleId="EF6F041A19834F5CB34FFCCA39B4C622">
    <w:name w:val="EF6F041A19834F5CB34FFCCA39B4C622"/>
    <w:rsid w:val="009D61B6"/>
  </w:style>
  <w:style w:type="paragraph" w:customStyle="1" w:styleId="18A17E631C2945E890DD88ED0B162240">
    <w:name w:val="18A17E631C2945E890DD88ED0B162240"/>
    <w:rsid w:val="009D61B6"/>
  </w:style>
  <w:style w:type="paragraph" w:customStyle="1" w:styleId="0E713D25994240CBBAA9D782C954CD42">
    <w:name w:val="0E713D25994240CBBAA9D782C954CD42"/>
    <w:rsid w:val="009D61B6"/>
  </w:style>
  <w:style w:type="paragraph" w:customStyle="1" w:styleId="E04A26FDCC0F4C25B65BC6CC74A17404">
    <w:name w:val="E04A26FDCC0F4C25B65BC6CC74A17404"/>
    <w:rsid w:val="009D61B6"/>
  </w:style>
  <w:style w:type="paragraph" w:customStyle="1" w:styleId="246811006EC34E43AFCB8DE9A59872D7">
    <w:name w:val="246811006EC34E43AFCB8DE9A59872D7"/>
    <w:rsid w:val="009D61B6"/>
  </w:style>
  <w:style w:type="paragraph" w:customStyle="1" w:styleId="D7C0459AD7584A9F88B1EC774A149CEC">
    <w:name w:val="D7C0459AD7584A9F88B1EC774A149CEC"/>
    <w:rsid w:val="009D61B6"/>
  </w:style>
  <w:style w:type="paragraph" w:customStyle="1" w:styleId="C80B7DF11F884E1DA340E247E5D80335">
    <w:name w:val="C80B7DF11F884E1DA340E247E5D80335"/>
    <w:rsid w:val="009D61B6"/>
  </w:style>
  <w:style w:type="paragraph" w:customStyle="1" w:styleId="5A6E763345414625A1034A5760371DFD">
    <w:name w:val="5A6E763345414625A1034A5760371DFD"/>
    <w:rsid w:val="009D61B6"/>
  </w:style>
  <w:style w:type="paragraph" w:customStyle="1" w:styleId="3076C6D28DD24CC08EEB8AF5D2AE9015">
    <w:name w:val="3076C6D28DD24CC08EEB8AF5D2AE9015"/>
    <w:rsid w:val="009D61B6"/>
  </w:style>
  <w:style w:type="paragraph" w:customStyle="1" w:styleId="9B26CEC74C344E348FAABADF03BCDB12">
    <w:name w:val="9B26CEC74C344E348FAABADF03BCDB12"/>
    <w:rsid w:val="009D61B6"/>
  </w:style>
  <w:style w:type="paragraph" w:customStyle="1" w:styleId="C8457E8C68C9480C8B1CAD79CC69F076">
    <w:name w:val="C8457E8C68C9480C8B1CAD79CC69F076"/>
    <w:rsid w:val="009D61B6"/>
  </w:style>
  <w:style w:type="paragraph" w:customStyle="1" w:styleId="21B642003A82464B8A25D73572A41490">
    <w:name w:val="21B642003A82464B8A25D73572A41490"/>
    <w:rsid w:val="009D61B6"/>
  </w:style>
  <w:style w:type="paragraph" w:customStyle="1" w:styleId="77F8F0620EE54D28B5537C40589A90EC">
    <w:name w:val="77F8F0620EE54D28B5537C40589A90EC"/>
    <w:rsid w:val="009D61B6"/>
  </w:style>
  <w:style w:type="paragraph" w:customStyle="1" w:styleId="BFA55601E7F44E429CBC7ABDA55F9A61">
    <w:name w:val="BFA55601E7F44E429CBC7ABDA55F9A61"/>
    <w:rsid w:val="009D61B6"/>
  </w:style>
  <w:style w:type="paragraph" w:customStyle="1" w:styleId="F4B40977798D493896F6DEF8CD49D4D2">
    <w:name w:val="F4B40977798D493896F6DEF8CD49D4D2"/>
    <w:rsid w:val="009D61B6"/>
  </w:style>
  <w:style w:type="paragraph" w:customStyle="1" w:styleId="F41C713305174879BEF5343C167C00B0">
    <w:name w:val="F41C713305174879BEF5343C167C00B0"/>
    <w:rsid w:val="009D61B6"/>
  </w:style>
  <w:style w:type="paragraph" w:customStyle="1" w:styleId="00FAA63B014F49FCA8978B3A6A109D67">
    <w:name w:val="00FAA63B014F49FCA8978B3A6A109D67"/>
    <w:rsid w:val="009D61B6"/>
  </w:style>
  <w:style w:type="paragraph" w:customStyle="1" w:styleId="A0117C44B2904E5695C40E612E791284">
    <w:name w:val="A0117C44B2904E5695C40E612E791284"/>
    <w:rsid w:val="009D61B6"/>
  </w:style>
  <w:style w:type="paragraph" w:customStyle="1" w:styleId="D5BE4BCFC6854112887EE7046EFED2D3">
    <w:name w:val="D5BE4BCFC6854112887EE7046EFED2D3"/>
    <w:rsid w:val="009D61B6"/>
  </w:style>
  <w:style w:type="paragraph" w:customStyle="1" w:styleId="B90703857B6541A2A68B09201C79A95D">
    <w:name w:val="B90703857B6541A2A68B09201C79A95D"/>
    <w:rsid w:val="009D61B6"/>
  </w:style>
  <w:style w:type="paragraph" w:customStyle="1" w:styleId="FAF07CB786134429BB70C9725B3998B7">
    <w:name w:val="FAF07CB786134429BB70C9725B3998B7"/>
    <w:rsid w:val="009D61B6"/>
  </w:style>
  <w:style w:type="paragraph" w:customStyle="1" w:styleId="E447650302F342C0A24649D969D5E088">
    <w:name w:val="E447650302F342C0A24649D969D5E088"/>
    <w:rsid w:val="009D61B6"/>
  </w:style>
  <w:style w:type="paragraph" w:customStyle="1" w:styleId="D1244D769D4849828D9D20448D267603">
    <w:name w:val="D1244D769D4849828D9D20448D267603"/>
    <w:rsid w:val="009D61B6"/>
  </w:style>
  <w:style w:type="paragraph" w:customStyle="1" w:styleId="6AD57E997E734A9493E4DCE923C6D2F4">
    <w:name w:val="6AD57E997E734A9493E4DCE923C6D2F4"/>
    <w:rsid w:val="009D61B6"/>
  </w:style>
  <w:style w:type="paragraph" w:customStyle="1" w:styleId="A56C27AEA12A4DAB900DF176CC05D58F">
    <w:name w:val="A56C27AEA12A4DAB900DF176CC05D58F"/>
    <w:rsid w:val="009D61B6"/>
  </w:style>
  <w:style w:type="paragraph" w:customStyle="1" w:styleId="CA0A917D44A947318F249DE18D67651C">
    <w:name w:val="CA0A917D44A947318F249DE18D67651C"/>
    <w:rsid w:val="009D61B6"/>
  </w:style>
  <w:style w:type="paragraph" w:customStyle="1" w:styleId="558D9ECF43FC4A89949818636F3BB5CE">
    <w:name w:val="558D9ECF43FC4A89949818636F3BB5CE"/>
    <w:rsid w:val="009D61B6"/>
  </w:style>
  <w:style w:type="paragraph" w:customStyle="1" w:styleId="344C745AFC0E4B968E172BBCCDD1ED4E">
    <w:name w:val="344C745AFC0E4B968E172BBCCDD1ED4E"/>
    <w:rsid w:val="009D61B6"/>
  </w:style>
  <w:style w:type="paragraph" w:customStyle="1" w:styleId="D4C76827B9BA48649608D1326BD5818E">
    <w:name w:val="D4C76827B9BA48649608D1326BD5818E"/>
    <w:rsid w:val="009D61B6"/>
  </w:style>
  <w:style w:type="paragraph" w:customStyle="1" w:styleId="6BBD645F2C7144DFA1D77F368B0441C7">
    <w:name w:val="6BBD645F2C7144DFA1D77F368B0441C7"/>
    <w:rsid w:val="009D61B6"/>
  </w:style>
  <w:style w:type="paragraph" w:customStyle="1" w:styleId="74DE488A82394920B8AE62D1635BBE4E">
    <w:name w:val="74DE488A82394920B8AE62D1635BBE4E"/>
    <w:rsid w:val="009D61B6"/>
  </w:style>
  <w:style w:type="paragraph" w:customStyle="1" w:styleId="F1E198202E014E0E84939D01EEA54B63">
    <w:name w:val="F1E198202E014E0E84939D01EEA54B63"/>
    <w:rsid w:val="009D61B6"/>
  </w:style>
  <w:style w:type="paragraph" w:customStyle="1" w:styleId="ED66598AB40F4CF0A7D586F74EE18653">
    <w:name w:val="ED66598AB40F4CF0A7D586F74EE18653"/>
    <w:rsid w:val="009D61B6"/>
  </w:style>
  <w:style w:type="paragraph" w:customStyle="1" w:styleId="D959829B2334486AB1A1AD6742F05FE3">
    <w:name w:val="D959829B2334486AB1A1AD6742F05FE3"/>
    <w:rsid w:val="009D61B6"/>
  </w:style>
  <w:style w:type="paragraph" w:customStyle="1" w:styleId="1C90E2714B724074BE5296DA090C5B0F">
    <w:name w:val="1C90E2714B724074BE5296DA090C5B0F"/>
    <w:rsid w:val="009D61B6"/>
  </w:style>
  <w:style w:type="paragraph" w:customStyle="1" w:styleId="33E11D54EB8347A786262060D3FACFE3">
    <w:name w:val="33E11D54EB8347A786262060D3FACFE3"/>
    <w:rsid w:val="009D61B6"/>
  </w:style>
  <w:style w:type="paragraph" w:customStyle="1" w:styleId="597F5E069E614EAE86C27B82C9543F6F">
    <w:name w:val="597F5E069E614EAE86C27B82C9543F6F"/>
    <w:rsid w:val="009D61B6"/>
  </w:style>
  <w:style w:type="paragraph" w:customStyle="1" w:styleId="9FD0110B588549A293B4AC05F87992F8">
    <w:name w:val="9FD0110B588549A293B4AC05F87992F8"/>
    <w:rsid w:val="009D61B6"/>
  </w:style>
  <w:style w:type="paragraph" w:customStyle="1" w:styleId="B90CAEED7E8F444B9BF2F4086766B0D7">
    <w:name w:val="B90CAEED7E8F444B9BF2F4086766B0D7"/>
    <w:rsid w:val="009D61B6"/>
  </w:style>
  <w:style w:type="paragraph" w:customStyle="1" w:styleId="FE567F37074A4AA49D5B58BA45389949">
    <w:name w:val="FE567F37074A4AA49D5B58BA45389949"/>
    <w:rsid w:val="009D61B6"/>
  </w:style>
  <w:style w:type="paragraph" w:customStyle="1" w:styleId="70733E34760946498D8290F93AE71E91">
    <w:name w:val="70733E34760946498D8290F93AE71E91"/>
    <w:rsid w:val="009D61B6"/>
  </w:style>
  <w:style w:type="paragraph" w:customStyle="1" w:styleId="BCCFD9085DD54A818AE671E44D856480">
    <w:name w:val="BCCFD9085DD54A818AE671E44D856480"/>
    <w:rsid w:val="009D61B6"/>
  </w:style>
  <w:style w:type="paragraph" w:customStyle="1" w:styleId="3C2D17EB6B2F42DEB34B2D34AF45E3DA">
    <w:name w:val="3C2D17EB6B2F42DEB34B2D34AF45E3DA"/>
    <w:rsid w:val="009D61B6"/>
  </w:style>
  <w:style w:type="paragraph" w:customStyle="1" w:styleId="6235D52447E8464EAFDB80D89AA66C10">
    <w:name w:val="6235D52447E8464EAFDB80D89AA66C10"/>
    <w:rsid w:val="009D61B6"/>
  </w:style>
  <w:style w:type="paragraph" w:customStyle="1" w:styleId="0EBE09D6582B4119836B0866E746EDEA">
    <w:name w:val="0EBE09D6582B4119836B0866E746EDEA"/>
    <w:rsid w:val="009D61B6"/>
  </w:style>
  <w:style w:type="paragraph" w:customStyle="1" w:styleId="43B7687FA61D4055B7DD3AFF3CFC48DF">
    <w:name w:val="43B7687FA61D4055B7DD3AFF3CFC48DF"/>
    <w:rsid w:val="009D61B6"/>
  </w:style>
  <w:style w:type="paragraph" w:customStyle="1" w:styleId="CB7D15D60DE34EEEA38ECC3263D83BDB">
    <w:name w:val="CB7D15D60DE34EEEA38ECC3263D83BDB"/>
    <w:rsid w:val="009D61B6"/>
  </w:style>
  <w:style w:type="paragraph" w:customStyle="1" w:styleId="38A73F855EAB44AE80480D0C79448257">
    <w:name w:val="38A73F855EAB44AE80480D0C79448257"/>
    <w:rsid w:val="009D61B6"/>
  </w:style>
  <w:style w:type="paragraph" w:customStyle="1" w:styleId="B9FBAB6B381C48189FA058C7C5F94EA3">
    <w:name w:val="B9FBAB6B381C48189FA058C7C5F94EA3"/>
    <w:rsid w:val="009D61B6"/>
  </w:style>
  <w:style w:type="paragraph" w:customStyle="1" w:styleId="6D344D0549654AC991FFC6A80EFD7A52">
    <w:name w:val="6D344D0549654AC991FFC6A80EFD7A52"/>
    <w:rsid w:val="009D61B6"/>
  </w:style>
  <w:style w:type="paragraph" w:customStyle="1" w:styleId="E8254C42B6C14573A7BB99A194EA8C05">
    <w:name w:val="E8254C42B6C14573A7BB99A194EA8C05"/>
    <w:rsid w:val="009D61B6"/>
  </w:style>
  <w:style w:type="paragraph" w:customStyle="1" w:styleId="4DC8AA89C0EF4F69B25E2388D646178D">
    <w:name w:val="4DC8AA89C0EF4F69B25E2388D646178D"/>
    <w:rsid w:val="009D61B6"/>
  </w:style>
  <w:style w:type="paragraph" w:customStyle="1" w:styleId="08E25E5792E945EE9538408796962D1A">
    <w:name w:val="08E25E5792E945EE9538408796962D1A"/>
    <w:rsid w:val="009D61B6"/>
  </w:style>
  <w:style w:type="paragraph" w:customStyle="1" w:styleId="BE0DA64F84564365B220E62DF6715DDF">
    <w:name w:val="BE0DA64F84564365B220E62DF6715DDF"/>
    <w:rsid w:val="009D61B6"/>
  </w:style>
  <w:style w:type="paragraph" w:customStyle="1" w:styleId="08924F66D018469F8E2EED5DD3660F25">
    <w:name w:val="08924F66D018469F8E2EED5DD3660F25"/>
    <w:rsid w:val="009D61B6"/>
  </w:style>
  <w:style w:type="paragraph" w:customStyle="1" w:styleId="A7A7E42D17D44700A4BC854FF0665EC0">
    <w:name w:val="A7A7E42D17D44700A4BC854FF0665EC0"/>
    <w:rsid w:val="009D61B6"/>
  </w:style>
  <w:style w:type="paragraph" w:customStyle="1" w:styleId="A5E021A3DC924E1BAC0786A613D3BF43">
    <w:name w:val="A5E021A3DC924E1BAC0786A613D3BF43"/>
    <w:rsid w:val="009D61B6"/>
  </w:style>
  <w:style w:type="paragraph" w:customStyle="1" w:styleId="F86260E247324CEDA8FFF8EEFAC8B8B0">
    <w:name w:val="F86260E247324CEDA8FFF8EEFAC8B8B0"/>
    <w:rsid w:val="009D61B6"/>
  </w:style>
  <w:style w:type="paragraph" w:customStyle="1" w:styleId="571C7001ED0A4815BA0A1B387B8BC205">
    <w:name w:val="571C7001ED0A4815BA0A1B387B8BC205"/>
    <w:rsid w:val="009D61B6"/>
  </w:style>
  <w:style w:type="paragraph" w:customStyle="1" w:styleId="A5176C1F4C7844A1B151C9D6DF19BC29">
    <w:name w:val="A5176C1F4C7844A1B151C9D6DF19BC29"/>
    <w:rsid w:val="00507906"/>
  </w:style>
  <w:style w:type="paragraph" w:customStyle="1" w:styleId="BECFECE436814331BC49D4DFDE5E4355">
    <w:name w:val="BECFECE436814331BC49D4DFDE5E4355"/>
    <w:rsid w:val="00507906"/>
  </w:style>
  <w:style w:type="paragraph" w:customStyle="1" w:styleId="076BE1E6D64A4BB095D73DBFF295B554">
    <w:name w:val="076BE1E6D64A4BB095D73DBFF295B554"/>
    <w:rsid w:val="00507906"/>
  </w:style>
  <w:style w:type="paragraph" w:customStyle="1" w:styleId="1B0EF73F66EE4FF4B69AAC84B60B5879">
    <w:name w:val="1B0EF73F66EE4FF4B69AAC84B60B5879"/>
    <w:rsid w:val="00507906"/>
  </w:style>
  <w:style w:type="paragraph" w:customStyle="1" w:styleId="DAC7174CF6334C3F814AF246A7546325">
    <w:name w:val="DAC7174CF6334C3F814AF246A7546325"/>
    <w:rsid w:val="00507906"/>
  </w:style>
  <w:style w:type="paragraph" w:customStyle="1" w:styleId="82332FA918E943BB9B7B746E366E1270">
    <w:name w:val="82332FA918E943BB9B7B746E366E1270"/>
    <w:rsid w:val="00507906"/>
  </w:style>
  <w:style w:type="paragraph" w:customStyle="1" w:styleId="EB9DF2378F8C420DA4ADB4CA3731C1C2">
    <w:name w:val="EB9DF2378F8C420DA4ADB4CA3731C1C2"/>
    <w:rsid w:val="00507906"/>
  </w:style>
  <w:style w:type="paragraph" w:customStyle="1" w:styleId="CDD219BD7EF74DD69048E42FDC965F03">
    <w:name w:val="CDD219BD7EF74DD69048E42FDC965F03"/>
    <w:rsid w:val="00507906"/>
  </w:style>
  <w:style w:type="paragraph" w:customStyle="1" w:styleId="0B16655ED158441FB7DA62B7E2A726CE">
    <w:name w:val="0B16655ED158441FB7DA62B7E2A726CE"/>
    <w:rsid w:val="00507906"/>
  </w:style>
  <w:style w:type="paragraph" w:customStyle="1" w:styleId="6CE207A22DF74DAD93A36B3C6C1A5F47">
    <w:name w:val="6CE207A22DF74DAD93A36B3C6C1A5F47"/>
    <w:rsid w:val="00507906"/>
  </w:style>
  <w:style w:type="paragraph" w:customStyle="1" w:styleId="FFA7EEAE36B043DC9C481D8FBB410CBD">
    <w:name w:val="FFA7EEAE36B043DC9C481D8FBB410CBD"/>
    <w:rsid w:val="00507906"/>
  </w:style>
  <w:style w:type="paragraph" w:customStyle="1" w:styleId="05517943CF3343F9822EB1EF1D5A09AF">
    <w:name w:val="05517943CF3343F9822EB1EF1D5A09AF"/>
    <w:rsid w:val="00507906"/>
  </w:style>
  <w:style w:type="paragraph" w:customStyle="1" w:styleId="899D07A6C0ED4A669E2D569F0A086CED">
    <w:name w:val="899D07A6C0ED4A669E2D569F0A086CED"/>
    <w:rsid w:val="00507906"/>
  </w:style>
  <w:style w:type="paragraph" w:customStyle="1" w:styleId="4B93DB007A7B4B1E955378D09C1704C3">
    <w:name w:val="4B93DB007A7B4B1E955378D09C1704C3"/>
    <w:rsid w:val="00507906"/>
  </w:style>
  <w:style w:type="paragraph" w:customStyle="1" w:styleId="D163B500EE0046F7B2DA4AB0894D44A5">
    <w:name w:val="D163B500EE0046F7B2DA4AB0894D44A5"/>
    <w:rsid w:val="00507906"/>
  </w:style>
  <w:style w:type="paragraph" w:customStyle="1" w:styleId="2BD04287B2694A8FA61548EFE1BE2B6E">
    <w:name w:val="2BD04287B2694A8FA61548EFE1BE2B6E"/>
    <w:rsid w:val="00507906"/>
  </w:style>
  <w:style w:type="paragraph" w:customStyle="1" w:styleId="A183B246295C493DA9FACB332838E182">
    <w:name w:val="A183B246295C493DA9FACB332838E182"/>
    <w:rsid w:val="00507906"/>
  </w:style>
  <w:style w:type="paragraph" w:customStyle="1" w:styleId="457AFDC198B64062930A91099ECF9569">
    <w:name w:val="457AFDC198B64062930A91099ECF9569"/>
    <w:rsid w:val="00507906"/>
  </w:style>
  <w:style w:type="paragraph" w:customStyle="1" w:styleId="B6B2F645A8E74282A7B5890F66D27750">
    <w:name w:val="B6B2F645A8E74282A7B5890F66D27750"/>
    <w:rsid w:val="00507906"/>
  </w:style>
  <w:style w:type="paragraph" w:customStyle="1" w:styleId="2B3463867DCA48EA84F6667494478B23">
    <w:name w:val="2B3463867DCA48EA84F6667494478B23"/>
    <w:rsid w:val="00507906"/>
  </w:style>
  <w:style w:type="paragraph" w:customStyle="1" w:styleId="482B05483A204FB4B636F362836869C7">
    <w:name w:val="482B05483A204FB4B636F362836869C7"/>
    <w:rsid w:val="00507906"/>
  </w:style>
  <w:style w:type="paragraph" w:customStyle="1" w:styleId="5DD71CC0A8854E70B0104D5E3CDCF53E">
    <w:name w:val="5DD71CC0A8854E70B0104D5E3CDCF53E"/>
    <w:rsid w:val="00507906"/>
  </w:style>
  <w:style w:type="paragraph" w:customStyle="1" w:styleId="94A39C31E0FD4712B535F2D512F54E48">
    <w:name w:val="94A39C31E0FD4712B535F2D512F54E48"/>
    <w:rsid w:val="00507906"/>
  </w:style>
  <w:style w:type="paragraph" w:customStyle="1" w:styleId="E0A1F7147A4E4820A7C5A373E201A5D4">
    <w:name w:val="E0A1F7147A4E4820A7C5A373E201A5D4"/>
    <w:rsid w:val="00507906"/>
  </w:style>
  <w:style w:type="paragraph" w:customStyle="1" w:styleId="5339D4DB316E4148A7F0EB7F2F4D7096">
    <w:name w:val="5339D4DB316E4148A7F0EB7F2F4D7096"/>
    <w:rsid w:val="00507906"/>
  </w:style>
  <w:style w:type="paragraph" w:customStyle="1" w:styleId="DCB0985390AC4D19BA33FFB6A1A6439E">
    <w:name w:val="DCB0985390AC4D19BA33FFB6A1A6439E"/>
    <w:rsid w:val="00507906"/>
  </w:style>
  <w:style w:type="paragraph" w:customStyle="1" w:styleId="94866976CBB74A48A2ABC4398063DD9A">
    <w:name w:val="94866976CBB74A48A2ABC4398063DD9A"/>
    <w:rsid w:val="00507906"/>
  </w:style>
  <w:style w:type="paragraph" w:customStyle="1" w:styleId="5403F5F426E84429AD22177044BF1DC0">
    <w:name w:val="5403F5F426E84429AD22177044BF1DC0"/>
    <w:rsid w:val="00507906"/>
  </w:style>
  <w:style w:type="paragraph" w:customStyle="1" w:styleId="036CE598B51543648F273999E33847AD">
    <w:name w:val="036CE598B51543648F273999E33847AD"/>
    <w:rsid w:val="0004096E"/>
  </w:style>
  <w:style w:type="paragraph" w:customStyle="1" w:styleId="ADEAB1D85BE242F1A3423C40D7D09973">
    <w:name w:val="ADEAB1D85BE242F1A3423C40D7D09973"/>
    <w:rsid w:val="0004096E"/>
  </w:style>
  <w:style w:type="paragraph" w:customStyle="1" w:styleId="A6EAB91D3F464F13B6FC42566D7918EE">
    <w:name w:val="A6EAB91D3F464F13B6FC42566D7918EE"/>
    <w:rsid w:val="0004096E"/>
  </w:style>
  <w:style w:type="paragraph" w:customStyle="1" w:styleId="BDBC8BC709F0447A84DF46F1EB53AAA9">
    <w:name w:val="BDBC8BC709F0447A84DF46F1EB53AAA9"/>
    <w:rsid w:val="0004096E"/>
  </w:style>
  <w:style w:type="paragraph" w:customStyle="1" w:styleId="A9FD59A00EEA44E28AEECE1F8D8BC26F">
    <w:name w:val="A9FD59A00EEA44E28AEECE1F8D8BC26F"/>
    <w:rsid w:val="009305B0"/>
    <w:rPr>
      <w:lang w:val="en-IN" w:eastAsia="en-IN"/>
    </w:rPr>
  </w:style>
  <w:style w:type="paragraph" w:customStyle="1" w:styleId="705FB8582854418695962DB31FC9B981">
    <w:name w:val="705FB8582854418695962DB31FC9B981"/>
    <w:rsid w:val="009305B0"/>
    <w:rPr>
      <w:lang w:val="en-IN" w:eastAsia="en-IN"/>
    </w:rPr>
  </w:style>
  <w:style w:type="paragraph" w:customStyle="1" w:styleId="FF2DA908DA744ABAAACCD1E5D52FA5BA">
    <w:name w:val="FF2DA908DA744ABAAACCD1E5D52FA5BA"/>
    <w:rsid w:val="009305B0"/>
    <w:rPr>
      <w:lang w:val="en-IN" w:eastAsia="en-IN"/>
    </w:rPr>
  </w:style>
  <w:style w:type="paragraph" w:customStyle="1" w:styleId="698B771AF5D247DABB873226784DD7B7">
    <w:name w:val="698B771AF5D247DABB873226784DD7B7"/>
    <w:rsid w:val="009305B0"/>
    <w:rPr>
      <w:lang w:val="en-IN" w:eastAsia="en-IN"/>
    </w:rPr>
  </w:style>
  <w:style w:type="paragraph" w:customStyle="1" w:styleId="4B1E2D2538C94C92931A2CD359621FFB">
    <w:name w:val="4B1E2D2538C94C92931A2CD359621FFB"/>
    <w:rsid w:val="009305B0"/>
    <w:rPr>
      <w:lang w:val="en-IN" w:eastAsia="en-IN"/>
    </w:rPr>
  </w:style>
  <w:style w:type="paragraph" w:customStyle="1" w:styleId="980D366728784C27A4947928AA939833">
    <w:name w:val="980D366728784C27A4947928AA939833"/>
    <w:rsid w:val="009305B0"/>
    <w:rPr>
      <w:lang w:val="en-IN" w:eastAsia="en-IN"/>
    </w:rPr>
  </w:style>
  <w:style w:type="paragraph" w:customStyle="1" w:styleId="B2EC66043C1E475DA90731A2F2F67F1D">
    <w:name w:val="B2EC66043C1E475DA90731A2F2F67F1D"/>
    <w:rsid w:val="009305B0"/>
    <w:rPr>
      <w:lang w:val="en-IN" w:eastAsia="en-IN"/>
    </w:rPr>
  </w:style>
  <w:style w:type="paragraph" w:customStyle="1" w:styleId="3CA81508836844DBB4B57936DE00E394">
    <w:name w:val="3CA81508836844DBB4B57936DE00E394"/>
    <w:rsid w:val="009305B0"/>
    <w:rPr>
      <w:lang w:val="en-IN" w:eastAsia="en-IN"/>
    </w:rPr>
  </w:style>
  <w:style w:type="paragraph" w:customStyle="1" w:styleId="77CC89ECB46C48D68F6E4F241971477A">
    <w:name w:val="77CC89ECB46C48D68F6E4F241971477A"/>
    <w:rsid w:val="009305B0"/>
    <w:rPr>
      <w:lang w:val="en-IN" w:eastAsia="en-IN"/>
    </w:rPr>
  </w:style>
  <w:style w:type="paragraph" w:customStyle="1" w:styleId="D6F7EED9EB6446639C49D1D287BB8EB9">
    <w:name w:val="D6F7EED9EB6446639C49D1D287BB8EB9"/>
    <w:rsid w:val="009305B0"/>
    <w:rPr>
      <w:lang w:val="en-IN" w:eastAsia="en-IN"/>
    </w:rPr>
  </w:style>
  <w:style w:type="paragraph" w:customStyle="1" w:styleId="EAFB3C62D5614ABD88AB849D98BB3954">
    <w:name w:val="EAFB3C62D5614ABD88AB849D98BB3954"/>
    <w:rsid w:val="009305B0"/>
    <w:rPr>
      <w:lang w:val="en-IN" w:eastAsia="en-IN"/>
    </w:rPr>
  </w:style>
  <w:style w:type="paragraph" w:customStyle="1" w:styleId="0E6CB62A003440958C0B4AE44D0133D9">
    <w:name w:val="0E6CB62A003440958C0B4AE44D0133D9"/>
    <w:rsid w:val="009305B0"/>
    <w:rPr>
      <w:lang w:val="en-IN" w:eastAsia="en-IN"/>
    </w:rPr>
  </w:style>
  <w:style w:type="paragraph" w:customStyle="1" w:styleId="0633F2921C824765A77249CA472A431C">
    <w:name w:val="0633F2921C824765A77249CA472A431C"/>
    <w:rsid w:val="00900400"/>
    <w:rPr>
      <w:lang w:val="en-IN" w:eastAsia="en-IN"/>
    </w:rPr>
  </w:style>
  <w:style w:type="paragraph" w:customStyle="1" w:styleId="F917624BFCA1412D90AF7FF2B2BC10DE">
    <w:name w:val="F917624BFCA1412D90AF7FF2B2BC10DE"/>
    <w:rsid w:val="00900400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t e n d   S t d   S a l e s   I n v o i c e / 5 0 2 1 4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p i n g A g e n t N a m e > S h i p p i n g A g e n t N a m e < / S h i p p i n g A g e n t N a m e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DD243CE9-48B1-4738-A9E6-88D8221D401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US_REP1304_Blue</ap:Template>
  <ap:TotalTime>0</ap:TotalTime>
  <ap:Pages>0</ap:Pages>
  <ap:Words>155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2020-01-13T13:15:58.4683481Z</dcterms:created>
  <dcterms:modified xsi:type="dcterms:W3CDTF">2020-01-13T13:15:58.4683481Z</dcterms:modified>
</coreProperties>
</file>